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9FFE" w14:textId="77777777" w:rsidR="00B85D88" w:rsidRDefault="00B85D88" w:rsidP="00B85D88">
      <w:pPr>
        <w:pStyle w:val="Heading"/>
      </w:pPr>
      <w:r w:rsidRPr="00011718">
        <w:rPr>
          <w:i/>
          <w:iCs/>
        </w:rPr>
        <w:t>Term Project:</w:t>
      </w:r>
      <w:r>
        <w:t xml:space="preserve"> </w:t>
      </w:r>
      <w:r w:rsidRPr="00011718">
        <w:rPr>
          <w:i/>
          <w:iCs/>
        </w:rPr>
        <w:t>I</w:t>
      </w:r>
      <w:r w:rsidRPr="00011718">
        <w:rPr>
          <w:rFonts w:hint="eastAsia"/>
          <w:i/>
          <w:iCs/>
        </w:rPr>
        <w:t>nsta</w:t>
      </w:r>
      <w:r w:rsidRPr="00011718">
        <w:rPr>
          <w:i/>
          <w:iCs/>
        </w:rPr>
        <w:t xml:space="preserve">nt Messaging </w:t>
      </w:r>
      <w:r>
        <w:rPr>
          <w:i/>
          <w:iCs/>
        </w:rPr>
        <w:t>App</w:t>
      </w:r>
    </w:p>
    <w:p w14:paraId="69C38C11" w14:textId="77777777" w:rsidR="00B85D88" w:rsidRPr="00011718" w:rsidRDefault="00B85D88" w:rsidP="00B85D88">
      <w:pPr>
        <w:pStyle w:val="a8"/>
        <w:rPr>
          <w:rFonts w:ascii="Times New Roman" w:hAnsi="Times New Roman" w:cs="Times New Roman"/>
          <w:sz w:val="36"/>
          <w:szCs w:val="36"/>
        </w:rPr>
      </w:pPr>
      <w:r w:rsidRPr="00011718">
        <w:rPr>
          <w:rFonts w:ascii="Times New Roman" w:hAnsi="Times New Roman" w:cs="Times New Roman"/>
          <w:sz w:val="36"/>
          <w:szCs w:val="36"/>
        </w:rPr>
        <w:t>Feature Document</w:t>
      </w:r>
    </w:p>
    <w:p w14:paraId="0DE15C3E" w14:textId="77777777" w:rsidR="00E61089" w:rsidRDefault="00E61089">
      <w:pPr>
        <w:pStyle w:val="TableofContents"/>
      </w:pPr>
      <w:r>
        <w:t>Table of Contents</w:t>
      </w:r>
    </w:p>
    <w:p w14:paraId="199C77DD" w14:textId="77777777" w:rsidR="00EA6CF7" w:rsidRPr="00AC51C4" w:rsidRDefault="00E61089">
      <w:pPr>
        <w:pStyle w:val="10"/>
        <w:tabs>
          <w:tab w:val="left" w:pos="480"/>
          <w:tab w:val="right" w:leader="dot" w:pos="8630"/>
        </w:tabs>
        <w:rPr>
          <w:rFonts w:ascii="Calibri" w:eastAsia="DengXian" w:hAnsi="Calibri"/>
          <w:b w:val="0"/>
          <w:noProof/>
          <w:sz w:val="22"/>
          <w:szCs w:val="22"/>
          <w:lang w:eastAsia="zh-CN"/>
        </w:rPr>
      </w:pPr>
      <w:r>
        <w:fldChar w:fldCharType="begin"/>
      </w:r>
      <w:r>
        <w:instrText xml:space="preserve"> TOC \o "3-3" \t "Heading 1,1,Heading 2,2" </w:instrText>
      </w:r>
      <w:r>
        <w:fldChar w:fldCharType="separate"/>
      </w:r>
      <w:r w:rsidR="00EA6CF7">
        <w:rPr>
          <w:noProof/>
        </w:rPr>
        <w:t>1</w:t>
      </w:r>
      <w:r w:rsidR="00EA6CF7" w:rsidRPr="00AC51C4">
        <w:rPr>
          <w:rFonts w:ascii="Calibri" w:eastAsia="DengXian" w:hAnsi="Calibri"/>
          <w:b w:val="0"/>
          <w:noProof/>
          <w:sz w:val="22"/>
          <w:szCs w:val="22"/>
          <w:lang w:eastAsia="zh-CN"/>
        </w:rPr>
        <w:tab/>
      </w:r>
      <w:r w:rsidR="00EA6CF7">
        <w:rPr>
          <w:noProof/>
        </w:rPr>
        <w:t>Introduction</w:t>
      </w:r>
      <w:r w:rsidR="00EA6CF7">
        <w:rPr>
          <w:noProof/>
        </w:rPr>
        <w:tab/>
      </w:r>
      <w:r w:rsidR="00EA6CF7">
        <w:rPr>
          <w:noProof/>
        </w:rPr>
        <w:fldChar w:fldCharType="begin"/>
      </w:r>
      <w:r w:rsidR="00EA6CF7">
        <w:rPr>
          <w:noProof/>
        </w:rPr>
        <w:instrText xml:space="preserve"> PAGEREF _Toc37428975 \h </w:instrText>
      </w:r>
      <w:r w:rsidR="00EA6CF7">
        <w:rPr>
          <w:noProof/>
        </w:rPr>
      </w:r>
      <w:r w:rsidR="00EA6CF7">
        <w:rPr>
          <w:noProof/>
        </w:rPr>
        <w:fldChar w:fldCharType="separate"/>
      </w:r>
      <w:r w:rsidR="00EA6CF7">
        <w:rPr>
          <w:noProof/>
        </w:rPr>
        <w:t>2</w:t>
      </w:r>
      <w:r w:rsidR="00EA6CF7">
        <w:rPr>
          <w:noProof/>
        </w:rPr>
        <w:fldChar w:fldCharType="end"/>
      </w:r>
    </w:p>
    <w:p w14:paraId="22AF1BC0"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1.1</w:t>
      </w:r>
      <w:r w:rsidRPr="00AC51C4">
        <w:rPr>
          <w:rFonts w:ascii="Calibri" w:eastAsia="DengXian" w:hAnsi="Calibri"/>
          <w:i w:val="0"/>
          <w:noProof/>
          <w:sz w:val="22"/>
          <w:szCs w:val="22"/>
          <w:lang w:eastAsia="zh-CN"/>
        </w:rPr>
        <w:tab/>
      </w:r>
      <w:r>
        <w:rPr>
          <w:noProof/>
        </w:rPr>
        <w:t>Purpose</w:t>
      </w:r>
      <w:r>
        <w:rPr>
          <w:noProof/>
        </w:rPr>
        <w:tab/>
      </w:r>
      <w:r>
        <w:rPr>
          <w:noProof/>
        </w:rPr>
        <w:fldChar w:fldCharType="begin"/>
      </w:r>
      <w:r>
        <w:rPr>
          <w:noProof/>
        </w:rPr>
        <w:instrText xml:space="preserve"> PAGEREF _Toc37428976 \h </w:instrText>
      </w:r>
      <w:r>
        <w:rPr>
          <w:noProof/>
        </w:rPr>
      </w:r>
      <w:r>
        <w:rPr>
          <w:noProof/>
        </w:rPr>
        <w:fldChar w:fldCharType="separate"/>
      </w:r>
      <w:r>
        <w:rPr>
          <w:noProof/>
        </w:rPr>
        <w:t>2</w:t>
      </w:r>
      <w:r>
        <w:rPr>
          <w:noProof/>
        </w:rPr>
        <w:fldChar w:fldCharType="end"/>
      </w:r>
    </w:p>
    <w:p w14:paraId="32C84CA6"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1.2</w:t>
      </w:r>
      <w:r w:rsidRPr="00AC51C4">
        <w:rPr>
          <w:rFonts w:ascii="Calibri" w:eastAsia="DengXian" w:hAnsi="Calibri"/>
          <w:i w:val="0"/>
          <w:noProof/>
          <w:sz w:val="22"/>
          <w:szCs w:val="22"/>
          <w:lang w:eastAsia="zh-CN"/>
        </w:rPr>
        <w:tab/>
      </w:r>
      <w:r>
        <w:rPr>
          <w:noProof/>
        </w:rPr>
        <w:t>Target Audience</w:t>
      </w:r>
      <w:r>
        <w:rPr>
          <w:noProof/>
        </w:rPr>
        <w:tab/>
      </w:r>
      <w:r>
        <w:rPr>
          <w:noProof/>
        </w:rPr>
        <w:fldChar w:fldCharType="begin"/>
      </w:r>
      <w:r>
        <w:rPr>
          <w:noProof/>
        </w:rPr>
        <w:instrText xml:space="preserve"> PAGEREF _Toc37428977 \h </w:instrText>
      </w:r>
      <w:r>
        <w:rPr>
          <w:noProof/>
        </w:rPr>
      </w:r>
      <w:r>
        <w:rPr>
          <w:noProof/>
        </w:rPr>
        <w:fldChar w:fldCharType="separate"/>
      </w:r>
      <w:r>
        <w:rPr>
          <w:noProof/>
        </w:rPr>
        <w:t>2</w:t>
      </w:r>
      <w:r>
        <w:rPr>
          <w:noProof/>
        </w:rPr>
        <w:fldChar w:fldCharType="end"/>
      </w:r>
    </w:p>
    <w:p w14:paraId="4931431D"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1.3</w:t>
      </w:r>
      <w:r w:rsidRPr="00AC51C4">
        <w:rPr>
          <w:rFonts w:ascii="Calibri" w:eastAsia="DengXian" w:hAnsi="Calibri"/>
          <w:i w:val="0"/>
          <w:noProof/>
          <w:sz w:val="22"/>
          <w:szCs w:val="22"/>
          <w:lang w:eastAsia="zh-CN"/>
        </w:rPr>
        <w:tab/>
      </w:r>
      <w:r>
        <w:rPr>
          <w:noProof/>
        </w:rPr>
        <w:t>Terms and Definitions</w:t>
      </w:r>
      <w:r>
        <w:rPr>
          <w:noProof/>
        </w:rPr>
        <w:tab/>
      </w:r>
      <w:r>
        <w:rPr>
          <w:noProof/>
        </w:rPr>
        <w:fldChar w:fldCharType="begin"/>
      </w:r>
      <w:r>
        <w:rPr>
          <w:noProof/>
        </w:rPr>
        <w:instrText xml:space="preserve"> PAGEREF _Toc37428978 \h </w:instrText>
      </w:r>
      <w:r>
        <w:rPr>
          <w:noProof/>
        </w:rPr>
      </w:r>
      <w:r>
        <w:rPr>
          <w:noProof/>
        </w:rPr>
        <w:fldChar w:fldCharType="separate"/>
      </w:r>
      <w:r>
        <w:rPr>
          <w:noProof/>
        </w:rPr>
        <w:t>2</w:t>
      </w:r>
      <w:r>
        <w:rPr>
          <w:noProof/>
        </w:rPr>
        <w:fldChar w:fldCharType="end"/>
      </w:r>
    </w:p>
    <w:p w14:paraId="01E87BF7" w14:textId="77777777" w:rsidR="00EA6CF7" w:rsidRPr="00AC51C4" w:rsidRDefault="00EA6CF7">
      <w:pPr>
        <w:pStyle w:val="10"/>
        <w:tabs>
          <w:tab w:val="left" w:pos="480"/>
          <w:tab w:val="right" w:leader="dot" w:pos="8630"/>
        </w:tabs>
        <w:rPr>
          <w:rFonts w:ascii="Calibri" w:eastAsia="DengXian" w:hAnsi="Calibri"/>
          <w:b w:val="0"/>
          <w:noProof/>
          <w:sz w:val="22"/>
          <w:szCs w:val="22"/>
          <w:lang w:eastAsia="zh-CN"/>
        </w:rPr>
      </w:pPr>
      <w:r>
        <w:rPr>
          <w:noProof/>
        </w:rPr>
        <w:t>2</w:t>
      </w:r>
      <w:r w:rsidRPr="00AC51C4">
        <w:rPr>
          <w:rFonts w:ascii="Calibri" w:eastAsia="DengXian" w:hAnsi="Calibri"/>
          <w:b w:val="0"/>
          <w:noProof/>
          <w:sz w:val="22"/>
          <w:szCs w:val="22"/>
          <w:lang w:eastAsia="zh-CN"/>
        </w:rPr>
        <w:tab/>
      </w:r>
      <w:r>
        <w:rPr>
          <w:noProof/>
        </w:rPr>
        <w:t>Product Overview</w:t>
      </w:r>
      <w:r>
        <w:rPr>
          <w:noProof/>
        </w:rPr>
        <w:tab/>
      </w:r>
      <w:r>
        <w:rPr>
          <w:noProof/>
        </w:rPr>
        <w:fldChar w:fldCharType="begin"/>
      </w:r>
      <w:r>
        <w:rPr>
          <w:noProof/>
        </w:rPr>
        <w:instrText xml:space="preserve"> PAGEREF _Toc37428979 \h </w:instrText>
      </w:r>
      <w:r>
        <w:rPr>
          <w:noProof/>
        </w:rPr>
      </w:r>
      <w:r>
        <w:rPr>
          <w:noProof/>
        </w:rPr>
        <w:fldChar w:fldCharType="separate"/>
      </w:r>
      <w:r>
        <w:rPr>
          <w:noProof/>
        </w:rPr>
        <w:t>3</w:t>
      </w:r>
      <w:r>
        <w:rPr>
          <w:noProof/>
        </w:rPr>
        <w:fldChar w:fldCharType="end"/>
      </w:r>
    </w:p>
    <w:p w14:paraId="4EE870B2"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2.1</w:t>
      </w:r>
      <w:r w:rsidRPr="00AC51C4">
        <w:rPr>
          <w:rFonts w:ascii="Calibri" w:eastAsia="DengXian" w:hAnsi="Calibri"/>
          <w:i w:val="0"/>
          <w:noProof/>
          <w:sz w:val="22"/>
          <w:szCs w:val="22"/>
          <w:lang w:eastAsia="zh-CN"/>
        </w:rPr>
        <w:tab/>
      </w:r>
      <w:r>
        <w:rPr>
          <w:noProof/>
        </w:rPr>
        <w:t>Product Vision</w:t>
      </w:r>
      <w:r>
        <w:rPr>
          <w:noProof/>
        </w:rPr>
        <w:tab/>
      </w:r>
      <w:r>
        <w:rPr>
          <w:noProof/>
        </w:rPr>
        <w:fldChar w:fldCharType="begin"/>
      </w:r>
      <w:r>
        <w:rPr>
          <w:noProof/>
        </w:rPr>
        <w:instrText xml:space="preserve"> PAGEREF _Toc37428980 \h </w:instrText>
      </w:r>
      <w:r>
        <w:rPr>
          <w:noProof/>
        </w:rPr>
      </w:r>
      <w:r>
        <w:rPr>
          <w:noProof/>
        </w:rPr>
        <w:fldChar w:fldCharType="separate"/>
      </w:r>
      <w:r>
        <w:rPr>
          <w:noProof/>
        </w:rPr>
        <w:t>3</w:t>
      </w:r>
      <w:r>
        <w:rPr>
          <w:noProof/>
        </w:rPr>
        <w:fldChar w:fldCharType="end"/>
      </w:r>
    </w:p>
    <w:p w14:paraId="46383ED3"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2.2</w:t>
      </w:r>
      <w:r w:rsidRPr="00AC51C4">
        <w:rPr>
          <w:rFonts w:ascii="Calibri" w:eastAsia="DengXian" w:hAnsi="Calibri"/>
          <w:i w:val="0"/>
          <w:noProof/>
          <w:sz w:val="22"/>
          <w:szCs w:val="22"/>
          <w:lang w:eastAsia="zh-CN"/>
        </w:rPr>
        <w:tab/>
      </w:r>
      <w:r>
        <w:rPr>
          <w:noProof/>
        </w:rPr>
        <w:t>Product Scope</w:t>
      </w:r>
      <w:r>
        <w:rPr>
          <w:noProof/>
        </w:rPr>
        <w:tab/>
      </w:r>
      <w:r>
        <w:rPr>
          <w:noProof/>
        </w:rPr>
        <w:fldChar w:fldCharType="begin"/>
      </w:r>
      <w:r>
        <w:rPr>
          <w:noProof/>
        </w:rPr>
        <w:instrText xml:space="preserve"> PAGEREF _Toc37428981 \h </w:instrText>
      </w:r>
      <w:r>
        <w:rPr>
          <w:noProof/>
        </w:rPr>
      </w:r>
      <w:r>
        <w:rPr>
          <w:noProof/>
        </w:rPr>
        <w:fldChar w:fldCharType="separate"/>
      </w:r>
      <w:r>
        <w:rPr>
          <w:noProof/>
        </w:rPr>
        <w:t>3</w:t>
      </w:r>
      <w:r>
        <w:rPr>
          <w:noProof/>
        </w:rPr>
        <w:fldChar w:fldCharType="end"/>
      </w:r>
    </w:p>
    <w:p w14:paraId="76CEED2E"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2.3</w:t>
      </w:r>
      <w:r w:rsidRPr="00AC51C4">
        <w:rPr>
          <w:rFonts w:ascii="Calibri" w:eastAsia="DengXian" w:hAnsi="Calibri"/>
          <w:i w:val="0"/>
          <w:noProof/>
          <w:sz w:val="22"/>
          <w:szCs w:val="22"/>
          <w:lang w:eastAsia="zh-CN"/>
        </w:rPr>
        <w:tab/>
      </w:r>
      <w:r>
        <w:rPr>
          <w:noProof/>
        </w:rPr>
        <w:t>Operating Environment</w:t>
      </w:r>
      <w:r>
        <w:rPr>
          <w:noProof/>
        </w:rPr>
        <w:tab/>
      </w:r>
      <w:r>
        <w:rPr>
          <w:noProof/>
        </w:rPr>
        <w:fldChar w:fldCharType="begin"/>
      </w:r>
      <w:r>
        <w:rPr>
          <w:noProof/>
        </w:rPr>
        <w:instrText xml:space="preserve"> PAGEREF _Toc37428982 \h </w:instrText>
      </w:r>
      <w:r>
        <w:rPr>
          <w:noProof/>
        </w:rPr>
      </w:r>
      <w:r>
        <w:rPr>
          <w:noProof/>
        </w:rPr>
        <w:fldChar w:fldCharType="separate"/>
      </w:r>
      <w:r>
        <w:rPr>
          <w:noProof/>
        </w:rPr>
        <w:t>3</w:t>
      </w:r>
      <w:r>
        <w:rPr>
          <w:noProof/>
        </w:rPr>
        <w:fldChar w:fldCharType="end"/>
      </w:r>
    </w:p>
    <w:p w14:paraId="7B6DF751"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2.4</w:t>
      </w:r>
      <w:r w:rsidRPr="00AC51C4">
        <w:rPr>
          <w:rFonts w:ascii="Calibri" w:eastAsia="DengXian" w:hAnsi="Calibri"/>
          <w:i w:val="0"/>
          <w:noProof/>
          <w:sz w:val="22"/>
          <w:szCs w:val="22"/>
          <w:lang w:eastAsia="zh-CN"/>
        </w:rPr>
        <w:tab/>
      </w:r>
      <w:r>
        <w:rPr>
          <w:noProof/>
        </w:rPr>
        <w:t>Design and Implementation Constraints</w:t>
      </w:r>
      <w:r>
        <w:rPr>
          <w:noProof/>
        </w:rPr>
        <w:tab/>
      </w:r>
      <w:r>
        <w:rPr>
          <w:noProof/>
        </w:rPr>
        <w:fldChar w:fldCharType="begin"/>
      </w:r>
      <w:r>
        <w:rPr>
          <w:noProof/>
        </w:rPr>
        <w:instrText xml:space="preserve"> PAGEREF _Toc37428983 \h </w:instrText>
      </w:r>
      <w:r>
        <w:rPr>
          <w:noProof/>
        </w:rPr>
      </w:r>
      <w:r>
        <w:rPr>
          <w:noProof/>
        </w:rPr>
        <w:fldChar w:fldCharType="separate"/>
      </w:r>
      <w:r>
        <w:rPr>
          <w:noProof/>
        </w:rPr>
        <w:t>3</w:t>
      </w:r>
      <w:r>
        <w:rPr>
          <w:noProof/>
        </w:rPr>
        <w:fldChar w:fldCharType="end"/>
      </w:r>
    </w:p>
    <w:p w14:paraId="44B5D723" w14:textId="77777777" w:rsidR="00EA6CF7" w:rsidRPr="00AC51C4" w:rsidRDefault="00EA6CF7">
      <w:pPr>
        <w:pStyle w:val="10"/>
        <w:tabs>
          <w:tab w:val="left" w:pos="480"/>
          <w:tab w:val="right" w:leader="dot" w:pos="8630"/>
        </w:tabs>
        <w:rPr>
          <w:rFonts w:ascii="Calibri" w:eastAsia="DengXian" w:hAnsi="Calibri"/>
          <w:b w:val="0"/>
          <w:noProof/>
          <w:sz w:val="22"/>
          <w:szCs w:val="22"/>
          <w:lang w:eastAsia="zh-CN"/>
        </w:rPr>
      </w:pPr>
      <w:r>
        <w:rPr>
          <w:noProof/>
        </w:rPr>
        <w:t>3</w:t>
      </w:r>
      <w:r w:rsidRPr="00AC51C4">
        <w:rPr>
          <w:rFonts w:ascii="Calibri" w:eastAsia="DengXian" w:hAnsi="Calibri"/>
          <w:b w:val="0"/>
          <w:noProof/>
          <w:sz w:val="22"/>
          <w:szCs w:val="22"/>
          <w:lang w:eastAsia="zh-CN"/>
        </w:rPr>
        <w:tab/>
      </w:r>
      <w:r>
        <w:rPr>
          <w:noProof/>
        </w:rPr>
        <w:t>User Stories</w:t>
      </w:r>
      <w:r>
        <w:rPr>
          <w:noProof/>
        </w:rPr>
        <w:tab/>
      </w:r>
      <w:r>
        <w:rPr>
          <w:noProof/>
        </w:rPr>
        <w:fldChar w:fldCharType="begin"/>
      </w:r>
      <w:r>
        <w:rPr>
          <w:noProof/>
        </w:rPr>
        <w:instrText xml:space="preserve"> PAGEREF _Toc37428984 \h </w:instrText>
      </w:r>
      <w:r>
        <w:rPr>
          <w:noProof/>
        </w:rPr>
      </w:r>
      <w:r>
        <w:rPr>
          <w:noProof/>
        </w:rPr>
        <w:fldChar w:fldCharType="separate"/>
      </w:r>
      <w:r>
        <w:rPr>
          <w:noProof/>
        </w:rPr>
        <w:t>4</w:t>
      </w:r>
      <w:r>
        <w:rPr>
          <w:noProof/>
        </w:rPr>
        <w:fldChar w:fldCharType="end"/>
      </w:r>
    </w:p>
    <w:p w14:paraId="0F0B252C"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3.1</w:t>
      </w:r>
      <w:r w:rsidRPr="00AC51C4">
        <w:rPr>
          <w:rFonts w:ascii="Calibri" w:eastAsia="DengXian" w:hAnsi="Calibri"/>
          <w:i w:val="0"/>
          <w:noProof/>
          <w:sz w:val="22"/>
          <w:szCs w:val="22"/>
          <w:lang w:eastAsia="zh-CN"/>
        </w:rPr>
        <w:tab/>
      </w:r>
      <w:r>
        <w:rPr>
          <w:noProof/>
        </w:rPr>
        <w:t>Personas</w:t>
      </w:r>
      <w:r>
        <w:rPr>
          <w:noProof/>
        </w:rPr>
        <w:tab/>
      </w:r>
      <w:r>
        <w:rPr>
          <w:noProof/>
        </w:rPr>
        <w:fldChar w:fldCharType="begin"/>
      </w:r>
      <w:r>
        <w:rPr>
          <w:noProof/>
        </w:rPr>
        <w:instrText xml:space="preserve"> PAGEREF _Toc37428985 \h </w:instrText>
      </w:r>
      <w:r>
        <w:rPr>
          <w:noProof/>
        </w:rPr>
      </w:r>
      <w:r>
        <w:rPr>
          <w:noProof/>
        </w:rPr>
        <w:fldChar w:fldCharType="separate"/>
      </w:r>
      <w:r>
        <w:rPr>
          <w:noProof/>
        </w:rPr>
        <w:t>4</w:t>
      </w:r>
      <w:r>
        <w:rPr>
          <w:noProof/>
        </w:rPr>
        <w:fldChar w:fldCharType="end"/>
      </w:r>
    </w:p>
    <w:p w14:paraId="399DB917"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3.2</w:t>
      </w:r>
      <w:r w:rsidRPr="00AC51C4">
        <w:rPr>
          <w:rFonts w:ascii="Calibri" w:eastAsia="DengXian" w:hAnsi="Calibri"/>
          <w:i w:val="0"/>
          <w:noProof/>
          <w:sz w:val="22"/>
          <w:szCs w:val="22"/>
          <w:lang w:eastAsia="zh-CN"/>
        </w:rPr>
        <w:tab/>
      </w:r>
      <w:r>
        <w:rPr>
          <w:noProof/>
        </w:rPr>
        <w:t>User Scenarios</w:t>
      </w:r>
      <w:r>
        <w:rPr>
          <w:noProof/>
        </w:rPr>
        <w:tab/>
      </w:r>
      <w:r>
        <w:rPr>
          <w:noProof/>
        </w:rPr>
        <w:fldChar w:fldCharType="begin"/>
      </w:r>
      <w:r>
        <w:rPr>
          <w:noProof/>
        </w:rPr>
        <w:instrText xml:space="preserve"> PAGEREF _Toc37428986 \h </w:instrText>
      </w:r>
      <w:r>
        <w:rPr>
          <w:noProof/>
        </w:rPr>
      </w:r>
      <w:r>
        <w:rPr>
          <w:noProof/>
        </w:rPr>
        <w:fldChar w:fldCharType="separate"/>
      </w:r>
      <w:r>
        <w:rPr>
          <w:noProof/>
        </w:rPr>
        <w:t>4</w:t>
      </w:r>
      <w:r>
        <w:rPr>
          <w:noProof/>
        </w:rPr>
        <w:fldChar w:fldCharType="end"/>
      </w:r>
    </w:p>
    <w:p w14:paraId="72D2725B"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rPr>
        <w:t>3.2.1</w:t>
      </w:r>
      <w:r w:rsidRPr="00AC51C4">
        <w:rPr>
          <w:rFonts w:ascii="Calibri" w:eastAsia="DengXian" w:hAnsi="Calibri"/>
          <w:noProof/>
          <w:sz w:val="22"/>
          <w:szCs w:val="22"/>
          <w:lang w:eastAsia="zh-CN"/>
        </w:rPr>
        <w:tab/>
      </w:r>
      <w:r>
        <w:rPr>
          <w:noProof/>
        </w:rPr>
        <w:t>&lt;User Scenarios with Persona 1&gt;</w:t>
      </w:r>
      <w:r>
        <w:rPr>
          <w:noProof/>
        </w:rPr>
        <w:tab/>
      </w:r>
      <w:r>
        <w:rPr>
          <w:noProof/>
        </w:rPr>
        <w:fldChar w:fldCharType="begin"/>
      </w:r>
      <w:r>
        <w:rPr>
          <w:noProof/>
        </w:rPr>
        <w:instrText xml:space="preserve"> PAGEREF _Toc37428987 \h </w:instrText>
      </w:r>
      <w:r>
        <w:rPr>
          <w:noProof/>
        </w:rPr>
      </w:r>
      <w:r>
        <w:rPr>
          <w:noProof/>
        </w:rPr>
        <w:fldChar w:fldCharType="separate"/>
      </w:r>
      <w:r>
        <w:rPr>
          <w:noProof/>
        </w:rPr>
        <w:t>4</w:t>
      </w:r>
      <w:r>
        <w:rPr>
          <w:noProof/>
        </w:rPr>
        <w:fldChar w:fldCharType="end"/>
      </w:r>
    </w:p>
    <w:p w14:paraId="0E7A0672"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rPr>
        <w:t>3.2.2</w:t>
      </w:r>
      <w:r w:rsidRPr="00AC51C4">
        <w:rPr>
          <w:rFonts w:ascii="Calibri" w:eastAsia="DengXian" w:hAnsi="Calibri"/>
          <w:noProof/>
          <w:sz w:val="22"/>
          <w:szCs w:val="22"/>
          <w:lang w:eastAsia="zh-CN"/>
        </w:rPr>
        <w:tab/>
      </w:r>
      <w:r>
        <w:rPr>
          <w:noProof/>
        </w:rPr>
        <w:t>&lt;User Scenarios with Persona 2&gt;</w:t>
      </w:r>
      <w:r>
        <w:rPr>
          <w:noProof/>
        </w:rPr>
        <w:tab/>
      </w:r>
      <w:r>
        <w:rPr>
          <w:noProof/>
        </w:rPr>
        <w:fldChar w:fldCharType="begin"/>
      </w:r>
      <w:r>
        <w:rPr>
          <w:noProof/>
        </w:rPr>
        <w:instrText xml:space="preserve"> PAGEREF _Toc37428988 \h </w:instrText>
      </w:r>
      <w:r>
        <w:rPr>
          <w:noProof/>
        </w:rPr>
      </w:r>
      <w:r>
        <w:rPr>
          <w:noProof/>
        </w:rPr>
        <w:fldChar w:fldCharType="separate"/>
      </w:r>
      <w:r>
        <w:rPr>
          <w:noProof/>
        </w:rPr>
        <w:t>4</w:t>
      </w:r>
      <w:r>
        <w:rPr>
          <w:noProof/>
        </w:rPr>
        <w:fldChar w:fldCharType="end"/>
      </w:r>
    </w:p>
    <w:p w14:paraId="7A5600C7"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rPr>
        <w:t>3.2.3</w:t>
      </w:r>
      <w:r w:rsidRPr="00AC51C4">
        <w:rPr>
          <w:rFonts w:ascii="Calibri" w:eastAsia="DengXian" w:hAnsi="Calibri"/>
          <w:noProof/>
          <w:sz w:val="22"/>
          <w:szCs w:val="22"/>
          <w:lang w:eastAsia="zh-CN"/>
        </w:rPr>
        <w:tab/>
      </w:r>
      <w:r>
        <w:rPr>
          <w:noProof/>
        </w:rPr>
        <w:t>&lt;User Scenarios with Persona 3&gt;</w:t>
      </w:r>
      <w:r>
        <w:rPr>
          <w:noProof/>
        </w:rPr>
        <w:tab/>
      </w:r>
      <w:r>
        <w:rPr>
          <w:noProof/>
        </w:rPr>
        <w:fldChar w:fldCharType="begin"/>
      </w:r>
      <w:r>
        <w:rPr>
          <w:noProof/>
        </w:rPr>
        <w:instrText xml:space="preserve"> PAGEREF _Toc37428989 \h </w:instrText>
      </w:r>
      <w:r>
        <w:rPr>
          <w:noProof/>
        </w:rPr>
      </w:r>
      <w:r>
        <w:rPr>
          <w:noProof/>
        </w:rPr>
        <w:fldChar w:fldCharType="separate"/>
      </w:r>
      <w:r>
        <w:rPr>
          <w:noProof/>
        </w:rPr>
        <w:t>4</w:t>
      </w:r>
      <w:r>
        <w:rPr>
          <w:noProof/>
        </w:rPr>
        <w:fldChar w:fldCharType="end"/>
      </w:r>
    </w:p>
    <w:p w14:paraId="5068C96E" w14:textId="77777777" w:rsidR="00EA6CF7" w:rsidRPr="00AC51C4" w:rsidRDefault="00EA6CF7">
      <w:pPr>
        <w:pStyle w:val="20"/>
        <w:tabs>
          <w:tab w:val="left" w:pos="849"/>
          <w:tab w:val="right" w:leader="dot" w:pos="8630"/>
        </w:tabs>
        <w:rPr>
          <w:rFonts w:ascii="Calibri" w:eastAsia="DengXian" w:hAnsi="Calibri"/>
          <w:i w:val="0"/>
          <w:noProof/>
          <w:sz w:val="22"/>
          <w:szCs w:val="22"/>
          <w:lang w:eastAsia="zh-CN"/>
        </w:rPr>
      </w:pPr>
      <w:r>
        <w:rPr>
          <w:noProof/>
        </w:rPr>
        <w:t>3.3</w:t>
      </w:r>
      <w:r w:rsidRPr="00AC51C4">
        <w:rPr>
          <w:rFonts w:ascii="Calibri" w:eastAsia="DengXian" w:hAnsi="Calibri"/>
          <w:i w:val="0"/>
          <w:noProof/>
          <w:sz w:val="22"/>
          <w:szCs w:val="22"/>
          <w:lang w:eastAsia="zh-CN"/>
        </w:rPr>
        <w:tab/>
      </w:r>
      <w:r>
        <w:rPr>
          <w:noProof/>
        </w:rPr>
        <w:t>Epic User Stories</w:t>
      </w:r>
      <w:r>
        <w:rPr>
          <w:noProof/>
        </w:rPr>
        <w:tab/>
      </w:r>
      <w:r>
        <w:rPr>
          <w:noProof/>
        </w:rPr>
        <w:fldChar w:fldCharType="begin"/>
      </w:r>
      <w:r>
        <w:rPr>
          <w:noProof/>
        </w:rPr>
        <w:instrText xml:space="preserve"> PAGEREF _Toc37428990 \h </w:instrText>
      </w:r>
      <w:r>
        <w:rPr>
          <w:noProof/>
        </w:rPr>
      </w:r>
      <w:r>
        <w:rPr>
          <w:noProof/>
        </w:rPr>
        <w:fldChar w:fldCharType="separate"/>
      </w:r>
      <w:r>
        <w:rPr>
          <w:noProof/>
        </w:rPr>
        <w:t>4</w:t>
      </w:r>
      <w:r>
        <w:rPr>
          <w:noProof/>
        </w:rPr>
        <w:fldChar w:fldCharType="end"/>
      </w:r>
    </w:p>
    <w:p w14:paraId="5F04539B"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lang w:eastAsia="zh-CN"/>
        </w:rPr>
        <w:t>3.3.1</w:t>
      </w:r>
      <w:r w:rsidRPr="00AC51C4">
        <w:rPr>
          <w:rFonts w:ascii="Calibri" w:eastAsia="DengXian" w:hAnsi="Calibri"/>
          <w:noProof/>
          <w:sz w:val="22"/>
          <w:szCs w:val="22"/>
          <w:lang w:eastAsia="zh-CN"/>
        </w:rPr>
        <w:tab/>
      </w:r>
      <w:r>
        <w:rPr>
          <w:noProof/>
          <w:lang w:eastAsia="zh-CN"/>
        </w:rPr>
        <w:t>&lt;Epic User Stories 1&gt;</w:t>
      </w:r>
      <w:r>
        <w:rPr>
          <w:noProof/>
        </w:rPr>
        <w:tab/>
      </w:r>
      <w:r>
        <w:rPr>
          <w:noProof/>
        </w:rPr>
        <w:fldChar w:fldCharType="begin"/>
      </w:r>
      <w:r>
        <w:rPr>
          <w:noProof/>
        </w:rPr>
        <w:instrText xml:space="preserve"> PAGEREF _Toc37428991 \h </w:instrText>
      </w:r>
      <w:r>
        <w:rPr>
          <w:noProof/>
        </w:rPr>
      </w:r>
      <w:r>
        <w:rPr>
          <w:noProof/>
        </w:rPr>
        <w:fldChar w:fldCharType="separate"/>
      </w:r>
      <w:r>
        <w:rPr>
          <w:noProof/>
        </w:rPr>
        <w:t>4</w:t>
      </w:r>
      <w:r>
        <w:rPr>
          <w:noProof/>
        </w:rPr>
        <w:fldChar w:fldCharType="end"/>
      </w:r>
    </w:p>
    <w:p w14:paraId="4408488F"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rPr>
        <w:t>3.3.2</w:t>
      </w:r>
      <w:r w:rsidRPr="00AC51C4">
        <w:rPr>
          <w:rFonts w:ascii="Calibri" w:eastAsia="DengXian" w:hAnsi="Calibri"/>
          <w:noProof/>
          <w:sz w:val="22"/>
          <w:szCs w:val="22"/>
          <w:lang w:eastAsia="zh-CN"/>
        </w:rPr>
        <w:tab/>
      </w:r>
      <w:r>
        <w:rPr>
          <w:noProof/>
          <w:lang w:eastAsia="zh-CN"/>
        </w:rPr>
        <w:t>&lt;Epic User Stories 2&gt;</w:t>
      </w:r>
      <w:r>
        <w:rPr>
          <w:noProof/>
        </w:rPr>
        <w:tab/>
      </w:r>
      <w:r>
        <w:rPr>
          <w:noProof/>
        </w:rPr>
        <w:fldChar w:fldCharType="begin"/>
      </w:r>
      <w:r>
        <w:rPr>
          <w:noProof/>
        </w:rPr>
        <w:instrText xml:space="preserve"> PAGEREF _Toc37428992 \h </w:instrText>
      </w:r>
      <w:r>
        <w:rPr>
          <w:noProof/>
        </w:rPr>
      </w:r>
      <w:r>
        <w:rPr>
          <w:noProof/>
        </w:rPr>
        <w:fldChar w:fldCharType="separate"/>
      </w:r>
      <w:r>
        <w:rPr>
          <w:noProof/>
        </w:rPr>
        <w:t>5</w:t>
      </w:r>
      <w:r>
        <w:rPr>
          <w:noProof/>
        </w:rPr>
        <w:fldChar w:fldCharType="end"/>
      </w:r>
    </w:p>
    <w:p w14:paraId="0CD47B55" w14:textId="77777777" w:rsidR="00EA6CF7" w:rsidRPr="00AC51C4" w:rsidRDefault="00EA6CF7">
      <w:pPr>
        <w:pStyle w:val="30"/>
        <w:tabs>
          <w:tab w:val="left" w:pos="1415"/>
          <w:tab w:val="right" w:leader="dot" w:pos="8630"/>
        </w:tabs>
        <w:rPr>
          <w:rFonts w:ascii="Calibri" w:eastAsia="DengXian" w:hAnsi="Calibri"/>
          <w:noProof/>
          <w:sz w:val="22"/>
          <w:szCs w:val="22"/>
          <w:lang w:eastAsia="zh-CN"/>
        </w:rPr>
      </w:pPr>
      <w:r>
        <w:rPr>
          <w:noProof/>
        </w:rPr>
        <w:t>3.3.3</w:t>
      </w:r>
      <w:r w:rsidRPr="00AC51C4">
        <w:rPr>
          <w:rFonts w:ascii="Calibri" w:eastAsia="DengXian" w:hAnsi="Calibri"/>
          <w:noProof/>
          <w:sz w:val="22"/>
          <w:szCs w:val="22"/>
          <w:lang w:eastAsia="zh-CN"/>
        </w:rPr>
        <w:tab/>
      </w:r>
      <w:r>
        <w:rPr>
          <w:noProof/>
          <w:lang w:eastAsia="zh-CN"/>
        </w:rPr>
        <w:t>&lt;Epic User Stories 3&gt;</w:t>
      </w:r>
      <w:r>
        <w:rPr>
          <w:noProof/>
        </w:rPr>
        <w:tab/>
      </w:r>
      <w:r>
        <w:rPr>
          <w:noProof/>
        </w:rPr>
        <w:fldChar w:fldCharType="begin"/>
      </w:r>
      <w:r>
        <w:rPr>
          <w:noProof/>
        </w:rPr>
        <w:instrText xml:space="preserve"> PAGEREF _Toc37428993 \h </w:instrText>
      </w:r>
      <w:r>
        <w:rPr>
          <w:noProof/>
        </w:rPr>
      </w:r>
      <w:r>
        <w:rPr>
          <w:noProof/>
        </w:rPr>
        <w:fldChar w:fldCharType="separate"/>
      </w:r>
      <w:r>
        <w:rPr>
          <w:noProof/>
        </w:rPr>
        <w:t>5</w:t>
      </w:r>
      <w:r>
        <w:rPr>
          <w:noProof/>
        </w:rPr>
        <w:fldChar w:fldCharType="end"/>
      </w:r>
    </w:p>
    <w:p w14:paraId="4E8C1623" w14:textId="77777777" w:rsidR="00EA6CF7" w:rsidRPr="00AC51C4" w:rsidRDefault="00EA6CF7">
      <w:pPr>
        <w:pStyle w:val="10"/>
        <w:tabs>
          <w:tab w:val="left" w:pos="480"/>
          <w:tab w:val="right" w:leader="dot" w:pos="8630"/>
        </w:tabs>
        <w:rPr>
          <w:rFonts w:ascii="Calibri" w:eastAsia="DengXian" w:hAnsi="Calibri"/>
          <w:b w:val="0"/>
          <w:noProof/>
          <w:sz w:val="22"/>
          <w:szCs w:val="22"/>
          <w:lang w:eastAsia="zh-CN"/>
        </w:rPr>
      </w:pPr>
      <w:r>
        <w:rPr>
          <w:noProof/>
        </w:rPr>
        <w:t>4</w:t>
      </w:r>
      <w:r w:rsidRPr="00AC51C4">
        <w:rPr>
          <w:rFonts w:ascii="Calibri" w:eastAsia="DengXian" w:hAnsi="Calibri"/>
          <w:b w:val="0"/>
          <w:noProof/>
          <w:sz w:val="22"/>
          <w:szCs w:val="22"/>
          <w:lang w:eastAsia="zh-CN"/>
        </w:rPr>
        <w:tab/>
      </w:r>
      <w:r>
        <w:rPr>
          <w:noProof/>
        </w:rPr>
        <w:t>Feature List</w:t>
      </w:r>
      <w:r>
        <w:rPr>
          <w:noProof/>
        </w:rPr>
        <w:tab/>
      </w:r>
      <w:r>
        <w:rPr>
          <w:noProof/>
        </w:rPr>
        <w:fldChar w:fldCharType="begin"/>
      </w:r>
      <w:r>
        <w:rPr>
          <w:noProof/>
        </w:rPr>
        <w:instrText xml:space="preserve"> PAGEREF _Toc37428994 \h </w:instrText>
      </w:r>
      <w:r>
        <w:rPr>
          <w:noProof/>
        </w:rPr>
      </w:r>
      <w:r>
        <w:rPr>
          <w:noProof/>
        </w:rPr>
        <w:fldChar w:fldCharType="separate"/>
      </w:r>
      <w:r>
        <w:rPr>
          <w:noProof/>
        </w:rPr>
        <w:t>6</w:t>
      </w:r>
      <w:r>
        <w:rPr>
          <w:noProof/>
        </w:rPr>
        <w:fldChar w:fldCharType="end"/>
      </w:r>
    </w:p>
    <w:p w14:paraId="6F3A27A3" w14:textId="77777777" w:rsidR="00E61089" w:rsidRDefault="00E61089">
      <w:r>
        <w:fldChar w:fldCharType="end"/>
      </w:r>
    </w:p>
    <w:p w14:paraId="250F79C6" w14:textId="77777777" w:rsidR="00E61089" w:rsidRDefault="00E61089">
      <w:pPr>
        <w:pStyle w:val="1"/>
      </w:pPr>
      <w:bookmarkStart w:id="0" w:name="_Toc37428975"/>
      <w:r>
        <w:lastRenderedPageBreak/>
        <w:t>Introduction</w:t>
      </w:r>
      <w:bookmarkEnd w:id="0"/>
    </w:p>
    <w:p w14:paraId="5DBF6796" w14:textId="7931C034" w:rsidR="00E61089" w:rsidRPr="00BB1C4F" w:rsidRDefault="00CD42DB">
      <w:pPr>
        <w:rPr>
          <w:b/>
          <w:bCs/>
        </w:rPr>
      </w:pPr>
      <w:r w:rsidRPr="00BB1C4F">
        <w:rPr>
          <w:b/>
          <w:bCs/>
        </w:rPr>
        <w:t xml:space="preserve">Provide an overview of </w:t>
      </w:r>
      <w:r w:rsidR="00280CA7" w:rsidRPr="00BB1C4F">
        <w:rPr>
          <w:b/>
          <w:bCs/>
        </w:rPr>
        <w:t>this</w:t>
      </w:r>
      <w:r w:rsidR="00977C7F" w:rsidRPr="00BB1C4F">
        <w:rPr>
          <w:b/>
          <w:bCs/>
        </w:rPr>
        <w:t xml:space="preserve"> </w:t>
      </w:r>
      <w:r w:rsidR="00E61089" w:rsidRPr="00BB1C4F">
        <w:rPr>
          <w:b/>
          <w:bCs/>
        </w:rPr>
        <w:t>document and the pro</w:t>
      </w:r>
      <w:r w:rsidR="008C6DE5" w:rsidRPr="00BB1C4F">
        <w:rPr>
          <w:b/>
          <w:bCs/>
        </w:rPr>
        <w:t>du</w:t>
      </w:r>
      <w:r w:rsidR="003F0BA9" w:rsidRPr="00BB1C4F">
        <w:rPr>
          <w:b/>
          <w:bCs/>
        </w:rPr>
        <w:t>c</w:t>
      </w:r>
      <w:r w:rsidR="00E61089" w:rsidRPr="00BB1C4F">
        <w:rPr>
          <w:b/>
          <w:bCs/>
        </w:rPr>
        <w:t>t it describes.</w:t>
      </w:r>
    </w:p>
    <w:p w14:paraId="04A782B4" w14:textId="60278D6D" w:rsidR="00864FE6" w:rsidRDefault="00864FE6">
      <w:r w:rsidRPr="00864FE6">
        <w:t>This is a feature document for a</w:t>
      </w:r>
      <w:r>
        <w:t>n instant messaging app</w:t>
      </w:r>
      <w:r w:rsidRPr="00864FE6">
        <w:t>. This feature document describes an instant messaging app that can send and receive messages between users in chat rooms, as well as private and group chats. This feature document provides a more detailed overview of the instant messaging app, including who can use it, why they should use it, and why it should be developed.</w:t>
      </w:r>
    </w:p>
    <w:p w14:paraId="12F5CA59" w14:textId="77777777" w:rsidR="00E61089" w:rsidRDefault="00E61089">
      <w:pPr>
        <w:pStyle w:val="2"/>
      </w:pPr>
      <w:bookmarkStart w:id="1" w:name="_Toc37428976"/>
      <w:r>
        <w:t>Purpose</w:t>
      </w:r>
      <w:bookmarkEnd w:id="1"/>
    </w:p>
    <w:p w14:paraId="7A607E89" w14:textId="2E14686B" w:rsidR="00DD4715" w:rsidRDefault="009932D5">
      <w:pPr>
        <w:rPr>
          <w:b/>
          <w:bCs/>
        </w:rPr>
      </w:pPr>
      <w:r w:rsidRPr="008C4F85">
        <w:rPr>
          <w:b/>
          <w:bCs/>
        </w:rPr>
        <w:t>Describe</w:t>
      </w:r>
      <w:r w:rsidR="00977C7F" w:rsidRPr="008C4F85">
        <w:rPr>
          <w:b/>
          <w:bCs/>
        </w:rPr>
        <w:t xml:space="preserve"> the purpose of </w:t>
      </w:r>
      <w:r w:rsidR="003F0BA9" w:rsidRPr="008C4F85">
        <w:rPr>
          <w:rFonts w:hint="eastAsia"/>
          <w:b/>
          <w:bCs/>
          <w:lang w:eastAsia="zh-CN"/>
        </w:rPr>
        <w:t>this</w:t>
      </w:r>
      <w:r w:rsidR="00977C7F" w:rsidRPr="008C4F85">
        <w:rPr>
          <w:b/>
          <w:bCs/>
        </w:rPr>
        <w:t xml:space="preserve"> document</w:t>
      </w:r>
      <w:r w:rsidR="00E61089" w:rsidRPr="008C4F85">
        <w:rPr>
          <w:b/>
          <w:bCs/>
        </w:rPr>
        <w:t>.</w:t>
      </w:r>
      <w:r w:rsidR="00405FD2" w:rsidRPr="008C4F85">
        <w:rPr>
          <w:b/>
          <w:bCs/>
        </w:rPr>
        <w:t xml:space="preserve"> How will this document help you or others when developing similar product?</w:t>
      </w:r>
    </w:p>
    <w:p w14:paraId="5FF6AD1B" w14:textId="10C398F7" w:rsidR="008C4F85" w:rsidRPr="008C4F85" w:rsidRDefault="008C4F85">
      <w:r w:rsidRPr="008C4F85">
        <w:t>The feature document is an essential component of the software development process. Developers and team members can gain a better understanding of the product by reading or writing the feature document, and user stories can help developers and team members figure out what features users want and what features to include in the product.</w:t>
      </w:r>
    </w:p>
    <w:p w14:paraId="62E3558A" w14:textId="77777777" w:rsidR="00E61089" w:rsidRDefault="00E61089">
      <w:pPr>
        <w:pStyle w:val="2"/>
      </w:pPr>
      <w:bookmarkStart w:id="2" w:name="_Toc37428977"/>
      <w:r>
        <w:t>Target Audience</w:t>
      </w:r>
      <w:bookmarkEnd w:id="2"/>
      <w:r w:rsidR="00155DE8">
        <w:t xml:space="preserve"> </w:t>
      </w:r>
    </w:p>
    <w:p w14:paraId="46556E11" w14:textId="3783CD13" w:rsidR="00E61089" w:rsidRDefault="00E61089" w:rsidP="00D41722">
      <w:pPr>
        <w:rPr>
          <w:b/>
          <w:bCs/>
        </w:rPr>
      </w:pPr>
      <w:r w:rsidRPr="001F22C2">
        <w:rPr>
          <w:b/>
          <w:bCs/>
        </w:rPr>
        <w:t>Describe the target audience for this document.</w:t>
      </w:r>
    </w:p>
    <w:p w14:paraId="565F170F" w14:textId="7E36D4DD" w:rsidR="00A71439" w:rsidRPr="00A71439" w:rsidRDefault="00A71439" w:rsidP="00D41722">
      <w:r w:rsidRPr="00A71439">
        <w:t>Th</w:t>
      </w:r>
      <w:r>
        <w:t xml:space="preserve">e </w:t>
      </w:r>
      <w:r w:rsidRPr="00A71439">
        <w:t xml:space="preserve">target audience </w:t>
      </w:r>
      <w:r>
        <w:t xml:space="preserve">of this feature document </w:t>
      </w:r>
      <w:r w:rsidRPr="00A71439">
        <w:t>is made up of a variety of people. First and foremost, the product</w:t>
      </w:r>
      <w:r>
        <w:t xml:space="preserve"> </w:t>
      </w:r>
      <w:r w:rsidRPr="00A71439">
        <w:t xml:space="preserve">manager, team leader, and team members can use this document to conduct a final check to see if there are any issues before developing the software and whether it is safe to proceed. This document also allows the </w:t>
      </w:r>
      <w:r>
        <w:t>investor of this project</w:t>
      </w:r>
      <w:r w:rsidRPr="00A71439">
        <w:t xml:space="preserve"> to decide whether to invest in th</w:t>
      </w:r>
      <w:r>
        <w:t>is</w:t>
      </w:r>
      <w:r w:rsidRPr="00A71439">
        <w:t xml:space="preserve"> project</w:t>
      </w:r>
      <w:r>
        <w:t xml:space="preserve"> or not</w:t>
      </w:r>
      <w:r w:rsidRPr="00A71439">
        <w:t xml:space="preserve">. Finally, users of this product can learn more about the detailed functions </w:t>
      </w:r>
      <w:r>
        <w:t xml:space="preserve">of this software </w:t>
      </w:r>
      <w:r w:rsidRPr="00A71439">
        <w:t>by reading this document.</w:t>
      </w:r>
    </w:p>
    <w:p w14:paraId="566C6155" w14:textId="77777777" w:rsidR="00E5730D" w:rsidRDefault="00E5730D" w:rsidP="00E5730D">
      <w:pPr>
        <w:pStyle w:val="2"/>
      </w:pPr>
      <w:bookmarkStart w:id="3" w:name="_Toc37428978"/>
      <w:r>
        <w:t>Terms and Definitions</w:t>
      </w:r>
      <w:bookmarkEnd w:id="3"/>
    </w:p>
    <w:p w14:paraId="16DEEDF2" w14:textId="77777777" w:rsidR="00E5730D" w:rsidRPr="00CA482E" w:rsidRDefault="00E5730D" w:rsidP="00E5730D">
      <w:pPr>
        <w:rPr>
          <w:b/>
          <w:bCs/>
        </w:rPr>
      </w:pPr>
      <w:r w:rsidRPr="00CA482E">
        <w:rPr>
          <w:b/>
          <w:bCs/>
        </w:rPr>
        <w:t>Define any terms or acronyms you will be using for the</w:t>
      </w:r>
      <w:r w:rsidRPr="00CA482E">
        <w:rPr>
          <w:rFonts w:eastAsia="Times New Roman"/>
          <w:b/>
          <w:bCs/>
        </w:rPr>
        <w:t xml:space="preserve"> rest </w:t>
      </w:r>
      <w:r w:rsidRPr="00CA482E">
        <w:rPr>
          <w:b/>
          <w:bCs/>
        </w:rPr>
        <w:t>of this document.</w:t>
      </w:r>
    </w:p>
    <w:p w14:paraId="015B1E41" w14:textId="77777777" w:rsidR="00E5730D" w:rsidRPr="00E5730D" w:rsidRDefault="00E5730D" w:rsidP="00E5730D"/>
    <w:p w14:paraId="1FA46614" w14:textId="77777777" w:rsidR="00E5730D" w:rsidRDefault="00E5730D" w:rsidP="00E5730D"/>
    <w:p w14:paraId="00ECC52B" w14:textId="77777777" w:rsidR="00E61089" w:rsidRDefault="00E61089">
      <w:pPr>
        <w:pStyle w:val="1"/>
      </w:pPr>
      <w:bookmarkStart w:id="4" w:name="_Toc37428979"/>
      <w:r>
        <w:lastRenderedPageBreak/>
        <w:t>Product Overview</w:t>
      </w:r>
      <w:bookmarkEnd w:id="4"/>
    </w:p>
    <w:p w14:paraId="1654AE92" w14:textId="3B345841" w:rsidR="00E61089" w:rsidRDefault="00263BA2">
      <w:pPr>
        <w:rPr>
          <w:b/>
          <w:bCs/>
        </w:rPr>
      </w:pPr>
      <w:r w:rsidRPr="00A54D3C">
        <w:rPr>
          <w:b/>
          <w:bCs/>
        </w:rPr>
        <w:t xml:space="preserve">Describe </w:t>
      </w:r>
      <w:r w:rsidR="00E61089" w:rsidRPr="00A54D3C">
        <w:rPr>
          <w:b/>
          <w:bCs/>
        </w:rPr>
        <w:t>the purpose of this section.</w:t>
      </w:r>
      <w:r w:rsidR="00C65E50" w:rsidRPr="00A54D3C">
        <w:rPr>
          <w:b/>
          <w:bCs/>
        </w:rPr>
        <w:t xml:space="preserve"> </w:t>
      </w:r>
      <w:r w:rsidRPr="00A54D3C">
        <w:rPr>
          <w:b/>
          <w:bCs/>
        </w:rPr>
        <w:t xml:space="preserve">Give short statement of </w:t>
      </w:r>
      <w:r w:rsidR="00755351" w:rsidRPr="00A54D3C">
        <w:rPr>
          <w:b/>
          <w:bCs/>
        </w:rPr>
        <w:t xml:space="preserve">WHAT, WHO, WHY of this </w:t>
      </w:r>
      <w:r w:rsidRPr="00A54D3C">
        <w:rPr>
          <w:b/>
          <w:bCs/>
        </w:rPr>
        <w:t>this product</w:t>
      </w:r>
      <w:r w:rsidR="00755351" w:rsidRPr="00A54D3C">
        <w:rPr>
          <w:b/>
          <w:bCs/>
        </w:rPr>
        <w:t>.</w:t>
      </w:r>
    </w:p>
    <w:p w14:paraId="385E03CF" w14:textId="65B02395" w:rsidR="001E707F" w:rsidRDefault="006331F6">
      <w:pPr>
        <w:rPr>
          <w:lang w:eastAsia="ko-KR"/>
        </w:rPr>
      </w:pPr>
      <w:r w:rsidRPr="006331F6">
        <w:rPr>
          <w:lang w:eastAsia="ko-KR"/>
        </w:rPr>
        <w:t>The product overview section fully describes all features, operating environment, and design and implementation constraints for an instant messaging app. And through product vision, we explain what is to be developed, who are the target customers for the product and why they should buy the product that we are developing.</w:t>
      </w:r>
    </w:p>
    <w:p w14:paraId="31520B1C" w14:textId="4E4480F9" w:rsidR="001E707F" w:rsidRDefault="001E707F">
      <w:pPr>
        <w:rPr>
          <w:lang w:eastAsia="ko-KR"/>
        </w:rPr>
      </w:pPr>
      <w:r>
        <w:rPr>
          <w:lang w:eastAsia="ko-KR"/>
        </w:rPr>
        <w:t xml:space="preserve">WHAT: </w:t>
      </w:r>
      <w:r w:rsidR="007261C8">
        <w:rPr>
          <w:lang w:eastAsia="ko-KR"/>
        </w:rPr>
        <w:t>Instant messaging app</w:t>
      </w:r>
    </w:p>
    <w:p w14:paraId="7AFE54D5" w14:textId="75B2D84F" w:rsidR="001E707F" w:rsidRDefault="001E707F">
      <w:pPr>
        <w:rPr>
          <w:lang w:eastAsia="ko-KR"/>
        </w:rPr>
      </w:pPr>
      <w:r>
        <w:rPr>
          <w:rFonts w:hint="eastAsia"/>
          <w:lang w:eastAsia="ko-KR"/>
        </w:rPr>
        <w:t>W</w:t>
      </w:r>
      <w:r>
        <w:rPr>
          <w:lang w:eastAsia="ko-KR"/>
        </w:rPr>
        <w:t xml:space="preserve">HO: </w:t>
      </w:r>
      <w:r w:rsidR="007261C8">
        <w:rPr>
          <w:lang w:eastAsia="ko-KR"/>
        </w:rPr>
        <w:t>People who wants to communicate with other people through internet in real time</w:t>
      </w:r>
    </w:p>
    <w:p w14:paraId="568FC19A" w14:textId="5F0445BD" w:rsidR="001E707F" w:rsidRPr="001E707F" w:rsidRDefault="001E707F">
      <w:pPr>
        <w:rPr>
          <w:lang w:eastAsia="ko-KR"/>
        </w:rPr>
      </w:pPr>
      <w:r>
        <w:rPr>
          <w:rFonts w:hint="eastAsia"/>
          <w:lang w:eastAsia="ko-KR"/>
        </w:rPr>
        <w:t>W</w:t>
      </w:r>
      <w:r>
        <w:rPr>
          <w:lang w:eastAsia="ko-KR"/>
        </w:rPr>
        <w:t xml:space="preserve">HY: </w:t>
      </w:r>
      <w:r w:rsidR="007261C8">
        <w:rPr>
          <w:lang w:eastAsia="ko-KR"/>
        </w:rPr>
        <w:t xml:space="preserve">Provides secure and reliable </w:t>
      </w:r>
      <w:r w:rsidR="00897E9C">
        <w:rPr>
          <w:lang w:eastAsia="ko-KR"/>
        </w:rPr>
        <w:t>communication environment</w:t>
      </w:r>
    </w:p>
    <w:p w14:paraId="49B9CBC1" w14:textId="77777777" w:rsidR="00E61089" w:rsidRDefault="00C65E50">
      <w:pPr>
        <w:pStyle w:val="2"/>
      </w:pPr>
      <w:bookmarkStart w:id="5" w:name="_Toc37428980"/>
      <w:r>
        <w:t>Product Vision</w:t>
      </w:r>
      <w:bookmarkEnd w:id="5"/>
    </w:p>
    <w:p w14:paraId="77CA74FD" w14:textId="704F08D8" w:rsidR="00010781" w:rsidRDefault="00E61089" w:rsidP="00D41722">
      <w:pPr>
        <w:rPr>
          <w:b/>
          <w:bCs/>
        </w:rPr>
      </w:pPr>
      <w:r w:rsidRPr="00DB034E">
        <w:rPr>
          <w:b/>
          <w:bCs/>
        </w:rPr>
        <w:t>Describe</w:t>
      </w:r>
      <w:r w:rsidR="00D41722" w:rsidRPr="00DB034E">
        <w:rPr>
          <w:b/>
          <w:bCs/>
        </w:rPr>
        <w:t xml:space="preserve"> the product </w:t>
      </w:r>
      <w:r w:rsidR="00010781" w:rsidRPr="00DB034E">
        <w:rPr>
          <w:rFonts w:hint="eastAsia"/>
          <w:b/>
          <w:bCs/>
          <w:lang w:eastAsia="zh-CN"/>
        </w:rPr>
        <w:t>vision</w:t>
      </w:r>
      <w:r w:rsidR="00010781" w:rsidRPr="00DB034E">
        <w:rPr>
          <w:b/>
          <w:bCs/>
        </w:rPr>
        <w:t xml:space="preserve"> </w:t>
      </w:r>
      <w:r w:rsidR="00C01241" w:rsidRPr="00DB034E">
        <w:rPr>
          <w:b/>
          <w:bCs/>
        </w:rPr>
        <w:t>using Moore’s vision template</w:t>
      </w:r>
      <w:r w:rsidRPr="00DB034E">
        <w:rPr>
          <w:b/>
          <w:bCs/>
        </w:rPr>
        <w:t>.</w:t>
      </w:r>
      <w:r w:rsidR="00D41722" w:rsidRPr="00DB034E">
        <w:rPr>
          <w:b/>
          <w:bCs/>
        </w:rPr>
        <w:t xml:space="preserve"> (</w:t>
      </w:r>
      <w:r w:rsidR="00280CA7" w:rsidRPr="00DB034E">
        <w:rPr>
          <w:b/>
          <w:bCs/>
        </w:rPr>
        <w:t xml:space="preserve">lecture </w:t>
      </w:r>
      <w:r w:rsidR="00D41722" w:rsidRPr="00DB034E">
        <w:rPr>
          <w:b/>
          <w:bCs/>
        </w:rPr>
        <w:t>slides Chapter</w:t>
      </w:r>
      <w:r w:rsidR="00931CB1" w:rsidRPr="00DB034E">
        <w:rPr>
          <w:b/>
          <w:bCs/>
        </w:rPr>
        <w:t xml:space="preserve"> </w:t>
      </w:r>
      <w:r w:rsidR="00D41722" w:rsidRPr="00DB034E">
        <w:rPr>
          <w:b/>
          <w:bCs/>
        </w:rPr>
        <w:t xml:space="preserve">1 </w:t>
      </w:r>
      <w:r w:rsidR="006A0821" w:rsidRPr="00DB034E">
        <w:rPr>
          <w:b/>
          <w:bCs/>
        </w:rPr>
        <w:t>p</w:t>
      </w:r>
      <w:r w:rsidR="00D41722" w:rsidRPr="00DB034E">
        <w:rPr>
          <w:b/>
          <w:bCs/>
        </w:rPr>
        <w:t>12-16)</w:t>
      </w:r>
      <w:r w:rsidR="00164078" w:rsidRPr="00DB034E">
        <w:rPr>
          <w:b/>
          <w:bCs/>
        </w:rPr>
        <w:t xml:space="preserve"> (</w:t>
      </w:r>
      <w:r w:rsidR="00280CA7" w:rsidRPr="00DB034E">
        <w:rPr>
          <w:b/>
          <w:bCs/>
        </w:rPr>
        <w:t>Y</w:t>
      </w:r>
      <w:r w:rsidR="00164078" w:rsidRPr="00DB034E">
        <w:rPr>
          <w:b/>
          <w:bCs/>
        </w:rPr>
        <w:t xml:space="preserve">ou </w:t>
      </w:r>
      <w:r w:rsidR="00280CA7" w:rsidRPr="00DB034E">
        <w:rPr>
          <w:b/>
          <w:bCs/>
        </w:rPr>
        <w:t>can</w:t>
      </w:r>
      <w:r w:rsidR="00164078" w:rsidRPr="00DB034E">
        <w:rPr>
          <w:b/>
          <w:bCs/>
        </w:rPr>
        <w:t xml:space="preserve"> read</w:t>
      </w:r>
      <w:r w:rsidR="00280CA7" w:rsidRPr="00DB034E">
        <w:rPr>
          <w:b/>
          <w:bCs/>
        </w:rPr>
        <w:t xml:space="preserve"> product vision of slack</w:t>
      </w:r>
      <w:r w:rsidR="00164078" w:rsidRPr="00DB034E">
        <w:rPr>
          <w:b/>
          <w:bCs/>
        </w:rPr>
        <w:t xml:space="preserve">: </w:t>
      </w:r>
      <w:hyperlink r:id="rId8" w:anchor="Web_Advice%7Ckromodor" w:history="1">
        <w:r w:rsidR="00164078" w:rsidRPr="00DB034E">
          <w:rPr>
            <w:rStyle w:val="a4"/>
            <w:b/>
            <w:bCs/>
          </w:rPr>
          <w:t>https://medium.com/@stewart/we-dont-sell-saddles-here-4c59524d650d#Web_Advice%7Ckromodor</w:t>
        </w:r>
      </w:hyperlink>
      <w:r w:rsidR="00280CA7" w:rsidRPr="00DB034E">
        <w:rPr>
          <w:b/>
          <w:bCs/>
        </w:rPr>
        <w:t xml:space="preserve"> </w:t>
      </w:r>
      <w:r w:rsidR="006A0821" w:rsidRPr="00DB034E">
        <w:rPr>
          <w:b/>
          <w:bCs/>
        </w:rPr>
        <w:t>or</w:t>
      </w:r>
      <w:r w:rsidR="00280CA7" w:rsidRPr="00DB034E">
        <w:rPr>
          <w:b/>
          <w:bCs/>
        </w:rPr>
        <w:t xml:space="preserve"> </w:t>
      </w:r>
      <w:r w:rsidR="006A0821" w:rsidRPr="00DB034E">
        <w:rPr>
          <w:b/>
          <w:bCs/>
        </w:rPr>
        <w:t>choose your own</w:t>
      </w:r>
      <w:r w:rsidR="00280CA7" w:rsidRPr="00DB034E">
        <w:rPr>
          <w:b/>
          <w:bCs/>
        </w:rPr>
        <w:t xml:space="preserve"> favorite</w:t>
      </w:r>
      <w:r w:rsidR="006A0821" w:rsidRPr="00DB034E">
        <w:rPr>
          <w:b/>
          <w:bCs/>
        </w:rPr>
        <w:t>s</w:t>
      </w:r>
      <w:r w:rsidR="00164078" w:rsidRPr="00DB034E">
        <w:rPr>
          <w:b/>
          <w:bCs/>
        </w:rPr>
        <w:t>)</w:t>
      </w:r>
    </w:p>
    <w:p w14:paraId="23133B23" w14:textId="6D95159A" w:rsidR="00DB034E" w:rsidRPr="00474423" w:rsidRDefault="00474423" w:rsidP="00D41722">
      <w:r>
        <w:t>FOR people WHO wants to communicate with other people through internet server in real time</w:t>
      </w:r>
      <w:r w:rsidR="002E3DEC">
        <w:t xml:space="preserve"> in private or in public</w:t>
      </w:r>
      <w:r>
        <w:t xml:space="preserve">, </w:t>
      </w:r>
      <w:r w:rsidR="002E3DEC">
        <w:t>this</w:t>
      </w:r>
      <w:r>
        <w:t xml:space="preserve"> instant messaging app is a communication app THAT </w:t>
      </w:r>
      <w:r w:rsidR="002E3DEC">
        <w:t>can be used to host a secure private individual chat or public group chat. UNLIKE Facebook messenger, OUR PRODUCT can give secure and reliable communication environment with very easy to use user interface.</w:t>
      </w:r>
    </w:p>
    <w:p w14:paraId="2CF711DC" w14:textId="77777777" w:rsidR="00E61089" w:rsidRDefault="00D41722">
      <w:pPr>
        <w:pStyle w:val="2"/>
      </w:pPr>
      <w:bookmarkStart w:id="6" w:name="_Toc37428981"/>
      <w:r>
        <w:t>Product Scope</w:t>
      </w:r>
      <w:bookmarkEnd w:id="6"/>
    </w:p>
    <w:p w14:paraId="1D74F9D1" w14:textId="7D353EC4" w:rsidR="0047177E" w:rsidRDefault="00E61089">
      <w:pPr>
        <w:rPr>
          <w:b/>
          <w:bCs/>
        </w:rPr>
      </w:pPr>
      <w:r w:rsidRPr="00744C57">
        <w:rPr>
          <w:b/>
          <w:bCs/>
        </w:rPr>
        <w:t xml:space="preserve">Describe </w:t>
      </w:r>
      <w:r w:rsidR="0024096D" w:rsidRPr="00744C57">
        <w:rPr>
          <w:b/>
          <w:bCs/>
        </w:rPr>
        <w:t xml:space="preserve">all </w:t>
      </w:r>
      <w:r w:rsidRPr="00744C57">
        <w:rPr>
          <w:b/>
          <w:bCs/>
        </w:rPr>
        <w:t>the</w:t>
      </w:r>
      <w:r w:rsidR="00D41722" w:rsidRPr="00744C57">
        <w:rPr>
          <w:b/>
          <w:bCs/>
        </w:rPr>
        <w:t xml:space="preserve"> features of this product using a mind map</w:t>
      </w:r>
      <w:r w:rsidR="00164078" w:rsidRPr="00744C57">
        <w:rPr>
          <w:b/>
          <w:bCs/>
        </w:rPr>
        <w:t xml:space="preserve"> here</w:t>
      </w:r>
      <w:r w:rsidR="00D41722" w:rsidRPr="00744C57">
        <w:rPr>
          <w:b/>
          <w:bCs/>
        </w:rPr>
        <w:t>.</w:t>
      </w:r>
      <w:r w:rsidR="00164078" w:rsidRPr="00744C57">
        <w:rPr>
          <w:b/>
          <w:bCs/>
        </w:rPr>
        <w:t xml:space="preserve"> </w:t>
      </w:r>
      <w:r w:rsidR="0024096D" w:rsidRPr="00744C57">
        <w:rPr>
          <w:b/>
          <w:bCs/>
        </w:rPr>
        <w:t xml:space="preserve">You can use existing instant messaging application as </w:t>
      </w:r>
      <w:r w:rsidR="00280CA7" w:rsidRPr="00744C57">
        <w:rPr>
          <w:b/>
          <w:bCs/>
        </w:rPr>
        <w:t xml:space="preserve">an </w:t>
      </w:r>
      <w:r w:rsidR="0024096D" w:rsidRPr="00744C57">
        <w:rPr>
          <w:b/>
          <w:bCs/>
        </w:rPr>
        <w:t>inspiration.</w:t>
      </w:r>
      <w:r w:rsidR="000266AA" w:rsidRPr="00744C57">
        <w:rPr>
          <w:b/>
          <w:bCs/>
        </w:rPr>
        <w:t xml:space="preserve"> Please be as specific as you can. This mind map should be one of your main references when actually designing sprint backlog.</w:t>
      </w:r>
    </w:p>
    <w:p w14:paraId="7EB5E94C" w14:textId="5735A12B" w:rsidR="00744C57" w:rsidRPr="00744C57" w:rsidRDefault="00B33B1D">
      <w:r>
        <w:rPr>
          <w:rFonts w:hint="eastAsia"/>
          <w:noProof/>
        </w:rPr>
        <w:lastRenderedPageBreak/>
        <w:drawing>
          <wp:inline distT="0" distB="0" distL="0" distR="0" wp14:anchorId="3F74E36F" wp14:editId="174264E1">
            <wp:extent cx="5486400" cy="4557395"/>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557395"/>
                    </a:xfrm>
                    <a:prstGeom prst="rect">
                      <a:avLst/>
                    </a:prstGeom>
                  </pic:spPr>
                </pic:pic>
              </a:graphicData>
            </a:graphic>
          </wp:inline>
        </w:drawing>
      </w:r>
    </w:p>
    <w:p w14:paraId="2BA0990C" w14:textId="77777777" w:rsidR="00E61089" w:rsidRDefault="00263BA2" w:rsidP="00D41722">
      <w:pPr>
        <w:pStyle w:val="2"/>
      </w:pPr>
      <w:bookmarkStart w:id="7" w:name="_Toc37428982"/>
      <w:r>
        <w:t>Operating Environment</w:t>
      </w:r>
      <w:bookmarkEnd w:id="7"/>
    </w:p>
    <w:p w14:paraId="4B1C3E32" w14:textId="1E5E5317" w:rsidR="00263BA2" w:rsidRDefault="00DA3B5D" w:rsidP="00263BA2">
      <w:pPr>
        <w:rPr>
          <w:b/>
          <w:bCs/>
        </w:rPr>
      </w:pPr>
      <w:r w:rsidRPr="00192F5F">
        <w:rPr>
          <w:b/>
          <w:bCs/>
        </w:rPr>
        <w:t>Describe</w:t>
      </w:r>
      <w:r w:rsidR="006F3B6F" w:rsidRPr="00192F5F">
        <w:rPr>
          <w:b/>
          <w:bCs/>
        </w:rPr>
        <w:t xml:space="preserve"> the </w:t>
      </w:r>
      <w:r w:rsidR="00263BA2" w:rsidRPr="00192F5F">
        <w:rPr>
          <w:b/>
          <w:bCs/>
        </w:rPr>
        <w:t>operating environment th</w:t>
      </w:r>
      <w:r w:rsidRPr="00192F5F">
        <w:rPr>
          <w:b/>
          <w:bCs/>
        </w:rPr>
        <w:t>is</w:t>
      </w:r>
      <w:r w:rsidR="00263BA2" w:rsidRPr="00192F5F">
        <w:rPr>
          <w:b/>
          <w:bCs/>
        </w:rPr>
        <w:t xml:space="preserve"> product requires</w:t>
      </w:r>
      <w:r w:rsidRPr="00192F5F">
        <w:rPr>
          <w:b/>
          <w:bCs/>
        </w:rPr>
        <w:t>.</w:t>
      </w:r>
    </w:p>
    <w:p w14:paraId="23A66722" w14:textId="7A0743CC" w:rsidR="00192F5F" w:rsidRDefault="00D72FE6" w:rsidP="00263BA2">
      <w:r>
        <w:rPr>
          <w:rFonts w:hint="eastAsia"/>
        </w:rPr>
        <w:t>S</w:t>
      </w:r>
      <w:r>
        <w:t xml:space="preserve">ince this program is going to be light weight because it is going to be much simpler than slack, it is not going to require high system performance. </w:t>
      </w:r>
      <w:r w:rsidR="00400D37">
        <w:t>F</w:t>
      </w:r>
      <w:r>
        <w:t>or reference, below is the minimum system requirements for slack.</w:t>
      </w:r>
    </w:p>
    <w:p w14:paraId="630048FD" w14:textId="236D1C78" w:rsidR="00D72FE6" w:rsidRDefault="00D72FE6" w:rsidP="00263BA2">
      <w:r>
        <w:rPr>
          <w:rFonts w:hint="eastAsia"/>
        </w:rPr>
        <w:t>M</w:t>
      </w:r>
      <w:r>
        <w:t>acOS: OS X 10.14 or above</w:t>
      </w:r>
    </w:p>
    <w:p w14:paraId="2BE9E4A9" w14:textId="109A1C71" w:rsidR="00D72FE6" w:rsidRPr="00192F5F" w:rsidRDefault="00D72FE6" w:rsidP="00263BA2">
      <w:r>
        <w:rPr>
          <w:rFonts w:hint="eastAsia"/>
        </w:rPr>
        <w:t>W</w:t>
      </w:r>
      <w:r>
        <w:t>indows: Windows 8.1, Windows 10 version 1909 or above, Windows 11</w:t>
      </w:r>
    </w:p>
    <w:p w14:paraId="158AE007" w14:textId="77777777" w:rsidR="00DA3B5D" w:rsidRDefault="00263BA2" w:rsidP="009C7663">
      <w:pPr>
        <w:pStyle w:val="2"/>
      </w:pPr>
      <w:bookmarkStart w:id="8" w:name="_Toc37428983"/>
      <w:r>
        <w:t>Design and Implementation Constraints</w:t>
      </w:r>
      <w:bookmarkEnd w:id="8"/>
    </w:p>
    <w:p w14:paraId="0BC13A8C" w14:textId="384988AA" w:rsidR="009C7663" w:rsidRDefault="00DA3B5D" w:rsidP="009C7663">
      <w:pPr>
        <w:rPr>
          <w:b/>
          <w:bCs/>
        </w:rPr>
      </w:pPr>
      <w:r w:rsidRPr="00183E63">
        <w:rPr>
          <w:b/>
          <w:bCs/>
        </w:rPr>
        <w:t xml:space="preserve">When considering implementing all the features </w:t>
      </w:r>
      <w:r w:rsidRPr="00183E63">
        <w:rPr>
          <w:rFonts w:hint="eastAsia"/>
          <w:b/>
          <w:bCs/>
          <w:lang w:eastAsia="zh-CN"/>
        </w:rPr>
        <w:t>in</w:t>
      </w:r>
      <w:r w:rsidRPr="00183E63">
        <w:rPr>
          <w:b/>
          <w:bCs/>
        </w:rPr>
        <w:t xml:space="preserve"> </w:t>
      </w:r>
      <w:r w:rsidRPr="00183E63">
        <w:rPr>
          <w:rFonts w:hint="eastAsia"/>
          <w:b/>
          <w:bCs/>
          <w:lang w:eastAsia="zh-CN"/>
        </w:rPr>
        <w:t>2.2</w:t>
      </w:r>
      <w:r w:rsidRPr="00183E63">
        <w:rPr>
          <w:b/>
          <w:bCs/>
          <w:lang w:eastAsia="zh-CN"/>
        </w:rPr>
        <w:t xml:space="preserve">, </w:t>
      </w:r>
      <w:r w:rsidRPr="00183E63">
        <w:rPr>
          <w:b/>
          <w:bCs/>
        </w:rPr>
        <w:t>what are the languages</w:t>
      </w:r>
      <w:r w:rsidR="008124B5" w:rsidRPr="00183E63">
        <w:rPr>
          <w:b/>
          <w:bCs/>
        </w:rPr>
        <w:t xml:space="preserve">, libraries, </w:t>
      </w:r>
      <w:r w:rsidR="00301662" w:rsidRPr="00183E63">
        <w:rPr>
          <w:b/>
          <w:bCs/>
        </w:rPr>
        <w:t>frameworks,</w:t>
      </w:r>
      <w:r w:rsidRPr="00183E63">
        <w:rPr>
          <w:b/>
          <w:bCs/>
        </w:rPr>
        <w:t xml:space="preserve"> </w:t>
      </w:r>
      <w:r w:rsidR="008124B5" w:rsidRPr="00183E63">
        <w:rPr>
          <w:b/>
          <w:bCs/>
        </w:rPr>
        <w:t xml:space="preserve">or platforms </w:t>
      </w:r>
      <w:r w:rsidRPr="00183E63">
        <w:rPr>
          <w:b/>
          <w:bCs/>
        </w:rPr>
        <w:t xml:space="preserve">you are going to use? </w:t>
      </w:r>
      <w:r w:rsidR="009C7663" w:rsidRPr="00183E63">
        <w:rPr>
          <w:b/>
          <w:bCs/>
        </w:rPr>
        <w:t xml:space="preserve">Describe the constraints you </w:t>
      </w:r>
      <w:r w:rsidR="008124B5" w:rsidRPr="00183E63">
        <w:rPr>
          <w:b/>
          <w:bCs/>
        </w:rPr>
        <w:t xml:space="preserve">might </w:t>
      </w:r>
      <w:r w:rsidR="006A0821" w:rsidRPr="00183E63">
        <w:rPr>
          <w:b/>
          <w:bCs/>
        </w:rPr>
        <w:t xml:space="preserve">have </w:t>
      </w:r>
      <w:r w:rsidR="009C7663" w:rsidRPr="00183E63">
        <w:rPr>
          <w:b/>
          <w:bCs/>
        </w:rPr>
        <w:t>when design</w:t>
      </w:r>
      <w:r w:rsidR="006A0821" w:rsidRPr="00183E63">
        <w:rPr>
          <w:b/>
          <w:bCs/>
        </w:rPr>
        <w:t>ing</w:t>
      </w:r>
      <w:r w:rsidR="009C7663" w:rsidRPr="00183E63">
        <w:rPr>
          <w:b/>
          <w:bCs/>
        </w:rPr>
        <w:t xml:space="preserve"> and implement</w:t>
      </w:r>
      <w:r w:rsidR="006A0821" w:rsidRPr="00183E63">
        <w:rPr>
          <w:b/>
          <w:bCs/>
        </w:rPr>
        <w:t>ing</w:t>
      </w:r>
      <w:r w:rsidR="009C7663" w:rsidRPr="00183E63">
        <w:rPr>
          <w:b/>
          <w:bCs/>
        </w:rPr>
        <w:t xml:space="preserve"> the product</w:t>
      </w:r>
      <w:r w:rsidR="008124B5" w:rsidRPr="00183E63">
        <w:rPr>
          <w:b/>
          <w:bCs/>
        </w:rPr>
        <w:t xml:space="preserve"> using these tools</w:t>
      </w:r>
      <w:r w:rsidR="009C7663" w:rsidRPr="00183E63">
        <w:rPr>
          <w:b/>
          <w:bCs/>
        </w:rPr>
        <w:t>.</w:t>
      </w:r>
    </w:p>
    <w:p w14:paraId="1EED69D7" w14:textId="1D75DEF2" w:rsidR="00183E63" w:rsidRPr="00183E63" w:rsidRDefault="00783442" w:rsidP="009C7663">
      <w:pPr>
        <w:rPr>
          <w:lang w:eastAsia="ko-KR"/>
        </w:rPr>
      </w:pPr>
      <w:r w:rsidRPr="00783442">
        <w:rPr>
          <w:lang w:eastAsia="ko-KR"/>
        </w:rPr>
        <w:lastRenderedPageBreak/>
        <w:t>The programming language I am most familiar with is C++. Even if I use another programming language, I can proceed the project while learning</w:t>
      </w:r>
      <w:r>
        <w:rPr>
          <w:lang w:eastAsia="ko-KR"/>
        </w:rPr>
        <w:t xml:space="preserve"> the</w:t>
      </w:r>
      <w:r w:rsidRPr="00783442">
        <w:rPr>
          <w:lang w:eastAsia="ko-KR"/>
        </w:rPr>
        <w:t xml:space="preserve"> programming language </w:t>
      </w:r>
      <w:r>
        <w:rPr>
          <w:lang w:eastAsia="ko-KR"/>
        </w:rPr>
        <w:t xml:space="preserve">at the same time </w:t>
      </w:r>
      <w:r w:rsidRPr="00783442">
        <w:rPr>
          <w:lang w:eastAsia="ko-KR"/>
        </w:rPr>
        <w:t xml:space="preserve">because I have a deep understanding of C++. Because C++ may not be a programming language that is optimized for developing </w:t>
      </w:r>
      <w:r>
        <w:rPr>
          <w:lang w:eastAsia="ko-KR"/>
        </w:rPr>
        <w:t xml:space="preserve">an </w:t>
      </w:r>
      <w:r w:rsidRPr="00783442">
        <w:rPr>
          <w:lang w:eastAsia="ko-KR"/>
        </w:rPr>
        <w:t xml:space="preserve">instant messaging app, I think </w:t>
      </w:r>
      <w:r>
        <w:rPr>
          <w:lang w:eastAsia="ko-KR"/>
        </w:rPr>
        <w:t>I</w:t>
      </w:r>
      <w:r w:rsidRPr="00783442">
        <w:rPr>
          <w:lang w:eastAsia="ko-KR"/>
        </w:rPr>
        <w:t xml:space="preserve"> need to do a little more research to know exactly which language to use. The development environment will be VScode and GitHub, and tools such as MongoDB, Express.js, React.js, and Node.js will be used to run the project smoothly.</w:t>
      </w:r>
    </w:p>
    <w:p w14:paraId="0EEFC3B6" w14:textId="77777777" w:rsidR="00E61089" w:rsidRDefault="00DB41D7">
      <w:pPr>
        <w:pStyle w:val="1"/>
      </w:pPr>
      <w:bookmarkStart w:id="9" w:name="_Toc37428984"/>
      <w:r>
        <w:lastRenderedPageBreak/>
        <w:t xml:space="preserve">User </w:t>
      </w:r>
      <w:r w:rsidR="009C2457">
        <w:t>Stories</w:t>
      </w:r>
      <w:bookmarkEnd w:id="9"/>
    </w:p>
    <w:p w14:paraId="1F33CF19" w14:textId="5644CC92" w:rsidR="00E61089" w:rsidRDefault="000F28BF">
      <w:pPr>
        <w:rPr>
          <w:b/>
          <w:bCs/>
        </w:rPr>
      </w:pPr>
      <w:r w:rsidRPr="009F34F5">
        <w:rPr>
          <w:b/>
          <w:bCs/>
        </w:rPr>
        <w:t xml:space="preserve">Describe </w:t>
      </w:r>
      <w:r w:rsidR="0078423C" w:rsidRPr="009F34F5">
        <w:rPr>
          <w:b/>
          <w:bCs/>
        </w:rPr>
        <w:t>the purpose of this section</w:t>
      </w:r>
      <w:r w:rsidR="00FE5645" w:rsidRPr="009F34F5">
        <w:rPr>
          <w:b/>
          <w:bCs/>
        </w:rPr>
        <w:t xml:space="preserve">. </w:t>
      </w:r>
      <w:r w:rsidR="006A0821" w:rsidRPr="009F34F5">
        <w:rPr>
          <w:b/>
          <w:bCs/>
        </w:rPr>
        <w:t>Why i</w:t>
      </w:r>
      <w:r w:rsidR="003501B3" w:rsidRPr="009F34F5">
        <w:rPr>
          <w:b/>
          <w:bCs/>
        </w:rPr>
        <w:t xml:space="preserve">s it necessary to understand users’ needs when developing product? </w:t>
      </w:r>
      <w:r w:rsidR="00B849DB" w:rsidRPr="009F34F5">
        <w:rPr>
          <w:b/>
          <w:bCs/>
        </w:rPr>
        <w:t>How many</w:t>
      </w:r>
      <w:r w:rsidR="001F3719" w:rsidRPr="009F34F5">
        <w:rPr>
          <w:b/>
          <w:bCs/>
        </w:rPr>
        <w:t xml:space="preserve"> </w:t>
      </w:r>
      <w:r w:rsidRPr="009F34F5">
        <w:rPr>
          <w:b/>
          <w:bCs/>
        </w:rPr>
        <w:t>effort</w:t>
      </w:r>
      <w:r w:rsidR="001F3719" w:rsidRPr="009F34F5">
        <w:rPr>
          <w:b/>
          <w:bCs/>
        </w:rPr>
        <w:t>s</w:t>
      </w:r>
      <w:r w:rsidR="0078423C" w:rsidRPr="009F34F5">
        <w:rPr>
          <w:b/>
          <w:bCs/>
        </w:rPr>
        <w:t xml:space="preserve"> should be</w:t>
      </w:r>
      <w:r w:rsidRPr="009F34F5">
        <w:rPr>
          <w:b/>
          <w:bCs/>
        </w:rPr>
        <w:t xml:space="preserve"> made</w:t>
      </w:r>
      <w:r w:rsidR="00B66548" w:rsidRPr="009F34F5">
        <w:rPr>
          <w:b/>
          <w:bCs/>
        </w:rPr>
        <w:t>?</w:t>
      </w:r>
    </w:p>
    <w:p w14:paraId="2868ED22" w14:textId="4DAC061A" w:rsidR="009F34F5" w:rsidRPr="009F34F5" w:rsidRDefault="009F34F5">
      <w:pPr>
        <w:rPr>
          <w:lang w:eastAsia="ko-KR"/>
        </w:rPr>
      </w:pPr>
      <w:r w:rsidRPr="009F34F5">
        <w:rPr>
          <w:lang w:eastAsia="ko-KR"/>
        </w:rPr>
        <w:t>The user stories section is where</w:t>
      </w:r>
      <w:r>
        <w:rPr>
          <w:lang w:eastAsia="ko-KR"/>
        </w:rPr>
        <w:t xml:space="preserve"> we</w:t>
      </w:r>
      <w:r w:rsidRPr="009F34F5">
        <w:rPr>
          <w:lang w:eastAsia="ko-KR"/>
        </w:rPr>
        <w:t xml:space="preserve"> can learn about the target users of an instant messaging app, their own scenarios, and epic user stories. Because a software product is what users use, it is critical to understand their various characteristics, scenarios, and stories. A software product should be user-centered, and in order to provide </w:t>
      </w:r>
      <w:r>
        <w:rPr>
          <w:lang w:eastAsia="ko-KR"/>
        </w:rPr>
        <w:t xml:space="preserve">good </w:t>
      </w:r>
      <w:r w:rsidRPr="009F34F5">
        <w:rPr>
          <w:lang w:eastAsia="ko-KR"/>
        </w:rPr>
        <w:t xml:space="preserve">features, </w:t>
      </w:r>
      <w:r>
        <w:rPr>
          <w:lang w:eastAsia="ko-KR"/>
        </w:rPr>
        <w:t>we</w:t>
      </w:r>
      <w:r w:rsidRPr="009F34F5">
        <w:rPr>
          <w:lang w:eastAsia="ko-KR"/>
        </w:rPr>
        <w:t xml:space="preserve"> must first understand what users want.</w:t>
      </w:r>
    </w:p>
    <w:p w14:paraId="219CAB7B" w14:textId="77777777" w:rsidR="006556C6" w:rsidRDefault="00FE5645" w:rsidP="006556C6">
      <w:pPr>
        <w:pStyle w:val="2"/>
      </w:pPr>
      <w:bookmarkStart w:id="10" w:name="_Toc37428985"/>
      <w:r>
        <w:t>Personas</w:t>
      </w:r>
      <w:bookmarkEnd w:id="10"/>
    </w:p>
    <w:p w14:paraId="126B4668" w14:textId="6513CB13" w:rsidR="006556C6" w:rsidRDefault="00FE5645" w:rsidP="006556C6">
      <w:pPr>
        <w:rPr>
          <w:b/>
          <w:bCs/>
          <w:lang w:eastAsia="zh-CN"/>
        </w:rPr>
      </w:pPr>
      <w:r w:rsidRPr="004636F4">
        <w:rPr>
          <w:b/>
          <w:bCs/>
        </w:rPr>
        <w:t>Provide a</w:t>
      </w:r>
      <w:r w:rsidR="002A7BE0" w:rsidRPr="004636F4">
        <w:rPr>
          <w:b/>
          <w:bCs/>
        </w:rPr>
        <w:t>t least three</w:t>
      </w:r>
      <w:r w:rsidRPr="004636F4">
        <w:rPr>
          <w:b/>
          <w:bCs/>
        </w:rPr>
        <w:t xml:space="preserve"> </w:t>
      </w:r>
      <w:r w:rsidR="006A0821" w:rsidRPr="004636F4">
        <w:rPr>
          <w:b/>
          <w:bCs/>
          <w:lang w:eastAsia="zh-CN"/>
        </w:rPr>
        <w:t xml:space="preserve">target user </w:t>
      </w:r>
      <w:r w:rsidRPr="004636F4">
        <w:rPr>
          <w:b/>
          <w:bCs/>
        </w:rPr>
        <w:t>persona</w:t>
      </w:r>
      <w:r w:rsidR="00DF636C" w:rsidRPr="004636F4">
        <w:rPr>
          <w:b/>
          <w:bCs/>
        </w:rPr>
        <w:t>s</w:t>
      </w:r>
      <w:r w:rsidR="00B5073F" w:rsidRPr="004636F4">
        <w:rPr>
          <w:b/>
          <w:bCs/>
        </w:rPr>
        <w:t xml:space="preserve"> (</w:t>
      </w:r>
      <w:r w:rsidR="006A0821" w:rsidRPr="004636F4">
        <w:rPr>
          <w:b/>
          <w:bCs/>
        </w:rPr>
        <w:t xml:space="preserve">lecture </w:t>
      </w:r>
      <w:r w:rsidR="00B5073F" w:rsidRPr="004636F4">
        <w:rPr>
          <w:b/>
          <w:bCs/>
        </w:rPr>
        <w:t xml:space="preserve">slides Chapter 3 </w:t>
      </w:r>
      <w:r w:rsidR="006A0821" w:rsidRPr="004636F4">
        <w:rPr>
          <w:b/>
          <w:bCs/>
        </w:rPr>
        <w:t>p</w:t>
      </w:r>
      <w:r w:rsidR="00B5073F" w:rsidRPr="004636F4">
        <w:rPr>
          <w:b/>
          <w:bCs/>
        </w:rPr>
        <w:t>8-16)</w:t>
      </w:r>
      <w:r w:rsidRPr="004636F4">
        <w:rPr>
          <w:b/>
          <w:bCs/>
        </w:rPr>
        <w:t xml:space="preserve"> of </w:t>
      </w:r>
      <w:r w:rsidR="00A53235" w:rsidRPr="004636F4">
        <w:rPr>
          <w:b/>
          <w:bCs/>
          <w:lang w:eastAsia="zh-CN"/>
        </w:rPr>
        <w:t xml:space="preserve">this </w:t>
      </w:r>
      <w:r w:rsidR="006556C6" w:rsidRPr="004636F4">
        <w:rPr>
          <w:b/>
          <w:bCs/>
          <w:lang w:eastAsia="zh-CN"/>
        </w:rPr>
        <w:t>product.</w:t>
      </w:r>
      <w:r w:rsidR="000E4C18" w:rsidRPr="004636F4">
        <w:rPr>
          <w:b/>
          <w:bCs/>
          <w:lang w:eastAsia="zh-CN"/>
        </w:rPr>
        <w:t xml:space="preserve"> (2.1 product vision </w:t>
      </w:r>
      <w:r w:rsidR="006A0821" w:rsidRPr="004636F4">
        <w:rPr>
          <w:b/>
          <w:bCs/>
          <w:lang w:eastAsia="zh-CN"/>
        </w:rPr>
        <w:t>may help you</w:t>
      </w:r>
      <w:r w:rsidR="000E4C18" w:rsidRPr="004636F4">
        <w:rPr>
          <w:b/>
          <w:bCs/>
          <w:lang w:eastAsia="zh-CN"/>
        </w:rPr>
        <w:t>)</w:t>
      </w:r>
    </w:p>
    <w:p w14:paraId="43628440" w14:textId="6238C71A" w:rsidR="004636F4" w:rsidRDefault="00EE3389" w:rsidP="006556C6">
      <w:pPr>
        <w:rPr>
          <w:lang w:eastAsia="zh-CN"/>
        </w:rPr>
      </w:pPr>
      <w:r>
        <w:rPr>
          <w:lang w:eastAsia="zh-CN"/>
        </w:rPr>
        <w:t xml:space="preserve">Persona 1: </w:t>
      </w:r>
      <w:r>
        <w:rPr>
          <w:rFonts w:hint="eastAsia"/>
          <w:lang w:eastAsia="zh-CN"/>
        </w:rPr>
        <w:t>E</w:t>
      </w:r>
      <w:r>
        <w:rPr>
          <w:lang w:eastAsia="zh-CN"/>
        </w:rPr>
        <w:t xml:space="preserve">mma, </w:t>
      </w:r>
      <w:r w:rsidR="00721127">
        <w:rPr>
          <w:lang w:eastAsia="zh-CN"/>
        </w:rPr>
        <w:t>age 41, is a history teacher in high school</w:t>
      </w:r>
    </w:p>
    <w:p w14:paraId="38A8CF6E" w14:textId="44FDDFE6" w:rsidR="00EE3389" w:rsidRDefault="00EE3389" w:rsidP="006556C6">
      <w:pPr>
        <w:rPr>
          <w:lang w:eastAsia="zh-CN"/>
        </w:rPr>
      </w:pPr>
      <w:r>
        <w:rPr>
          <w:rFonts w:hint="eastAsia"/>
          <w:lang w:eastAsia="zh-CN"/>
        </w:rPr>
        <w:t>P</w:t>
      </w:r>
      <w:r>
        <w:rPr>
          <w:lang w:eastAsia="zh-CN"/>
        </w:rPr>
        <w:t xml:space="preserve">ersona 2: </w:t>
      </w:r>
      <w:r w:rsidR="00100E02">
        <w:rPr>
          <w:lang w:eastAsia="zh-CN"/>
        </w:rPr>
        <w:t>Elena, a</w:t>
      </w:r>
      <w:r w:rsidR="00721127">
        <w:rPr>
          <w:lang w:eastAsia="zh-CN"/>
        </w:rPr>
        <w:t>ge 24, is a college student</w:t>
      </w:r>
    </w:p>
    <w:p w14:paraId="41FC48DB" w14:textId="673EA1C4" w:rsidR="00100E02" w:rsidRPr="00F73A75" w:rsidRDefault="00100E02" w:rsidP="006556C6">
      <w:pPr>
        <w:rPr>
          <w:rFonts w:ascii="바탕" w:eastAsia="바탕" w:hAnsi="바탕" w:cs="바탕"/>
          <w:lang w:eastAsia="ko-KR"/>
        </w:rPr>
      </w:pPr>
      <w:r>
        <w:rPr>
          <w:rFonts w:hint="eastAsia"/>
          <w:lang w:eastAsia="zh-CN"/>
        </w:rPr>
        <w:t>P</w:t>
      </w:r>
      <w:r>
        <w:rPr>
          <w:lang w:eastAsia="zh-CN"/>
        </w:rPr>
        <w:t xml:space="preserve">ersona 3: </w:t>
      </w:r>
      <w:r w:rsidR="00BC6B8D">
        <w:rPr>
          <w:lang w:eastAsia="zh-CN"/>
        </w:rPr>
        <w:t>Edward</w:t>
      </w:r>
      <w:r>
        <w:rPr>
          <w:lang w:eastAsia="zh-CN"/>
        </w:rPr>
        <w:t>, a</w:t>
      </w:r>
      <w:r w:rsidR="00721127">
        <w:rPr>
          <w:lang w:eastAsia="zh-CN"/>
        </w:rPr>
        <w:t>ge 65,</w:t>
      </w:r>
      <w:r>
        <w:rPr>
          <w:lang w:eastAsia="zh-CN"/>
        </w:rPr>
        <w:t xml:space="preserve"> </w:t>
      </w:r>
      <w:r w:rsidR="00721127">
        <w:rPr>
          <w:lang w:eastAsia="zh-CN"/>
        </w:rPr>
        <w:t>is</w:t>
      </w:r>
      <w:r w:rsidR="00F73A75">
        <w:rPr>
          <w:lang w:eastAsia="zh-CN"/>
        </w:rPr>
        <w:t xml:space="preserve"> an elderly man enjoying his life after retirement</w:t>
      </w:r>
    </w:p>
    <w:p w14:paraId="3878CA84" w14:textId="77777777" w:rsidR="00E61089" w:rsidRDefault="00DB41D7">
      <w:pPr>
        <w:pStyle w:val="2"/>
      </w:pPr>
      <w:bookmarkStart w:id="11" w:name="_Toc37428986"/>
      <w:r>
        <w:t>User Scenarios</w:t>
      </w:r>
      <w:bookmarkEnd w:id="11"/>
    </w:p>
    <w:p w14:paraId="6B8DAC56" w14:textId="313D290E" w:rsidR="004F4088" w:rsidRDefault="00DB41D7">
      <w:pPr>
        <w:rPr>
          <w:b/>
          <w:bCs/>
        </w:rPr>
      </w:pPr>
      <w:r w:rsidRPr="004F4088">
        <w:rPr>
          <w:b/>
          <w:bCs/>
        </w:rPr>
        <w:t>Write user scenarios (Chapter</w:t>
      </w:r>
      <w:r w:rsidR="00B5073F" w:rsidRPr="004F4088">
        <w:rPr>
          <w:b/>
          <w:bCs/>
        </w:rPr>
        <w:t xml:space="preserve"> </w:t>
      </w:r>
      <w:r w:rsidRPr="004F4088">
        <w:rPr>
          <w:b/>
          <w:bCs/>
        </w:rPr>
        <w:t xml:space="preserve">3 </w:t>
      </w:r>
      <w:r w:rsidR="006A0821" w:rsidRPr="004F4088">
        <w:rPr>
          <w:b/>
          <w:bCs/>
        </w:rPr>
        <w:t>p</w:t>
      </w:r>
      <w:r w:rsidRPr="004F4088">
        <w:rPr>
          <w:b/>
          <w:bCs/>
        </w:rPr>
        <w:t xml:space="preserve">17-25) </w:t>
      </w:r>
      <w:r w:rsidR="0047177E" w:rsidRPr="004F4088">
        <w:rPr>
          <w:b/>
          <w:bCs/>
        </w:rPr>
        <w:t xml:space="preserve">from </w:t>
      </w:r>
      <w:r w:rsidR="006A0821" w:rsidRPr="004F4088">
        <w:rPr>
          <w:b/>
          <w:bCs/>
        </w:rPr>
        <w:t>the</w:t>
      </w:r>
      <w:r w:rsidRPr="004F4088">
        <w:rPr>
          <w:b/>
          <w:bCs/>
        </w:rPr>
        <w:t xml:space="preserve"> persona</w:t>
      </w:r>
      <w:r w:rsidR="0047177E" w:rsidRPr="004F4088">
        <w:rPr>
          <w:b/>
          <w:bCs/>
        </w:rPr>
        <w:t>s</w:t>
      </w:r>
      <w:r w:rsidR="006A0821" w:rsidRPr="004F4088">
        <w:rPr>
          <w:b/>
          <w:bCs/>
        </w:rPr>
        <w:t xml:space="preserve"> you wrote in 3.1</w:t>
      </w:r>
      <w:r w:rsidR="00500856" w:rsidRPr="004F4088">
        <w:rPr>
          <w:b/>
          <w:bCs/>
        </w:rPr>
        <w:t>.</w:t>
      </w:r>
    </w:p>
    <w:p w14:paraId="125CD2E8" w14:textId="2A895848" w:rsidR="00E9518A" w:rsidRPr="00E9518A" w:rsidRDefault="00E9518A">
      <w:pPr>
        <w:rPr>
          <w:b/>
          <w:bCs/>
        </w:rPr>
      </w:pPr>
      <w:r w:rsidRPr="00E9518A">
        <w:rPr>
          <w:b/>
          <w:bCs/>
        </w:rPr>
        <w:t>You should stand on the same side with the persona you created. Several scenarios should be derived from one persona. Scenarios should be general with no implementation details.</w:t>
      </w:r>
    </w:p>
    <w:p w14:paraId="75174F96" w14:textId="6C7E01C1" w:rsidR="008E42C0" w:rsidRDefault="00E61089" w:rsidP="008E42C0">
      <w:pPr>
        <w:pStyle w:val="3"/>
      </w:pPr>
      <w:bookmarkStart w:id="12" w:name="_Toc37428987"/>
      <w:r>
        <w:t>&lt;</w:t>
      </w:r>
      <w:r w:rsidR="00DB41D7">
        <w:t>User Scenario</w:t>
      </w:r>
      <w:r w:rsidR="0047177E">
        <w:t>s</w:t>
      </w:r>
      <w:r>
        <w:t xml:space="preserve"> </w:t>
      </w:r>
      <w:r w:rsidR="0047177E">
        <w:t>with Persona</w:t>
      </w:r>
      <w:r w:rsidR="006556C6">
        <w:t xml:space="preserve"> </w:t>
      </w:r>
      <w:r>
        <w:t>1&gt;</w:t>
      </w:r>
      <w:bookmarkEnd w:id="12"/>
    </w:p>
    <w:p w14:paraId="29C7B0D7" w14:textId="66B6C294" w:rsidR="00CE7F95" w:rsidRDefault="008E42C0" w:rsidP="008E42C0">
      <w:r>
        <w:rPr>
          <w:rFonts w:hint="eastAsia"/>
        </w:rPr>
        <w:t>E</w:t>
      </w:r>
      <w:r>
        <w:t xml:space="preserve">mma is a history teacher in high school, and she is 41 years old. </w:t>
      </w:r>
      <w:r w:rsidRPr="008E42C0">
        <w:t>She wants to deliver further announcements to her students through an instant messaging app, receive individual questions from students, and provide answers to their questions.</w:t>
      </w:r>
    </w:p>
    <w:p w14:paraId="36005063" w14:textId="0C538D72" w:rsidR="00CE7F95" w:rsidRDefault="008E42C0" w:rsidP="008E42C0">
      <w:pPr>
        <w:rPr>
          <w:lang w:eastAsia="ko-KR"/>
        </w:rPr>
      </w:pPr>
      <w:r w:rsidRPr="008E42C0">
        <w:rPr>
          <w:lang w:eastAsia="ko-KR"/>
        </w:rPr>
        <w:t>First and foremost, she create</w:t>
      </w:r>
      <w:r w:rsidR="00B00958">
        <w:rPr>
          <w:lang w:eastAsia="ko-KR"/>
        </w:rPr>
        <w:t>s</w:t>
      </w:r>
      <w:r w:rsidRPr="008E42C0">
        <w:rPr>
          <w:lang w:eastAsia="ko-KR"/>
        </w:rPr>
        <w:t xml:space="preserve"> a group chat room for her history class to communicate with her </w:t>
      </w:r>
      <w:r>
        <w:rPr>
          <w:lang w:eastAsia="ko-KR"/>
        </w:rPr>
        <w:t>students</w:t>
      </w:r>
      <w:r w:rsidRPr="008E42C0">
        <w:rPr>
          <w:lang w:eastAsia="ko-KR"/>
        </w:rPr>
        <w:t>. She make</w:t>
      </w:r>
      <w:r w:rsidR="00B00958">
        <w:rPr>
          <w:lang w:eastAsia="ko-KR"/>
        </w:rPr>
        <w:t>s</w:t>
      </w:r>
      <w:r w:rsidRPr="008E42C0">
        <w:rPr>
          <w:lang w:eastAsia="ko-KR"/>
        </w:rPr>
        <w:t xml:space="preserve"> announcements to her students in this group chat room, and her students communicate with one another about the class.</w:t>
      </w:r>
    </w:p>
    <w:p w14:paraId="55EEFFBF" w14:textId="1EA469A6" w:rsidR="00011D19" w:rsidRDefault="00011D19" w:rsidP="008E42C0">
      <w:pPr>
        <w:rPr>
          <w:lang w:eastAsia="ko-KR"/>
        </w:rPr>
      </w:pPr>
      <w:r>
        <w:rPr>
          <w:lang w:eastAsia="ko-KR"/>
        </w:rPr>
        <w:lastRenderedPageBreak/>
        <w:t>Moreover</w:t>
      </w:r>
      <w:r w:rsidRPr="00011D19">
        <w:rPr>
          <w:lang w:eastAsia="ko-KR"/>
        </w:rPr>
        <w:t>, she also</w:t>
      </w:r>
      <w:r>
        <w:rPr>
          <w:lang w:eastAsia="ko-KR"/>
        </w:rPr>
        <w:t xml:space="preserve"> receive</w:t>
      </w:r>
      <w:r w:rsidR="00B00958">
        <w:rPr>
          <w:lang w:eastAsia="ko-KR"/>
        </w:rPr>
        <w:t>s</w:t>
      </w:r>
      <w:r>
        <w:rPr>
          <w:lang w:eastAsia="ko-KR"/>
        </w:rPr>
        <w:t xml:space="preserve"> </w:t>
      </w:r>
      <w:r w:rsidRPr="00011D19">
        <w:rPr>
          <w:lang w:eastAsia="ko-KR"/>
        </w:rPr>
        <w:t xml:space="preserve">individual </w:t>
      </w:r>
      <w:r>
        <w:rPr>
          <w:lang w:eastAsia="ko-KR"/>
        </w:rPr>
        <w:t xml:space="preserve">student </w:t>
      </w:r>
      <w:r w:rsidRPr="00011D19">
        <w:rPr>
          <w:lang w:eastAsia="ko-KR"/>
        </w:rPr>
        <w:t>questions through a private chat room. And she help</w:t>
      </w:r>
      <w:r w:rsidR="00B00958">
        <w:rPr>
          <w:lang w:eastAsia="ko-KR"/>
        </w:rPr>
        <w:t>s</w:t>
      </w:r>
      <w:r w:rsidRPr="00011D19">
        <w:rPr>
          <w:lang w:eastAsia="ko-KR"/>
        </w:rPr>
        <w:t xml:space="preserve"> students individually by answering </w:t>
      </w:r>
      <w:r>
        <w:rPr>
          <w:lang w:eastAsia="ko-KR"/>
        </w:rPr>
        <w:t>their</w:t>
      </w:r>
      <w:r w:rsidRPr="00011D19">
        <w:rPr>
          <w:lang w:eastAsia="ko-KR"/>
        </w:rPr>
        <w:t xml:space="preserve"> questions in </w:t>
      </w:r>
      <w:r>
        <w:rPr>
          <w:lang w:eastAsia="ko-KR"/>
        </w:rPr>
        <w:t>the</w:t>
      </w:r>
      <w:r w:rsidRPr="00011D19">
        <w:rPr>
          <w:lang w:eastAsia="ko-KR"/>
        </w:rPr>
        <w:t xml:space="preserve"> private chat room.</w:t>
      </w:r>
    </w:p>
    <w:p w14:paraId="2D55AF6A" w14:textId="037EFE2A" w:rsidR="00E61089" w:rsidRDefault="00E61089" w:rsidP="00B079C0">
      <w:pPr>
        <w:pStyle w:val="3"/>
      </w:pPr>
      <w:bookmarkStart w:id="13" w:name="_Toc37428988"/>
      <w:r>
        <w:t>&lt;</w:t>
      </w:r>
      <w:r w:rsidR="00DB41D7">
        <w:t>User Scenario</w:t>
      </w:r>
      <w:r w:rsidR="0047177E">
        <w:t>s</w:t>
      </w:r>
      <w:r>
        <w:t xml:space="preserve"> </w:t>
      </w:r>
      <w:r w:rsidR="0047177E">
        <w:t>with Persona</w:t>
      </w:r>
      <w:r w:rsidR="006556C6">
        <w:t xml:space="preserve"> </w:t>
      </w:r>
      <w:r>
        <w:t>2&gt;</w:t>
      </w:r>
      <w:bookmarkEnd w:id="13"/>
    </w:p>
    <w:p w14:paraId="5E0CBF2F" w14:textId="7C66148B" w:rsidR="00CE7F95" w:rsidRDefault="004B23EA" w:rsidP="004B23EA">
      <w:r>
        <w:rPr>
          <w:rFonts w:hint="eastAsia"/>
        </w:rPr>
        <w:t>E</w:t>
      </w:r>
      <w:r>
        <w:t xml:space="preserve">lena is a college student, and she is 24 years old. </w:t>
      </w:r>
      <w:r w:rsidRPr="004B23EA">
        <w:t>She wants to use an instant messaging app to make it easier to communicate with her friends.</w:t>
      </w:r>
    </w:p>
    <w:p w14:paraId="093BF3EB" w14:textId="732F194C" w:rsidR="00CE7F95" w:rsidRDefault="004B23EA" w:rsidP="004B23EA">
      <w:r w:rsidRPr="004B23EA">
        <w:t>First, she creates a group chat room with her friends in the same major, where she shares useful information about her major, has productive conversations, and tries to help each other when they need</w:t>
      </w:r>
      <w:r w:rsidR="00B00958">
        <w:t xml:space="preserve"> help</w:t>
      </w:r>
      <w:r w:rsidRPr="004B23EA">
        <w:t>.</w:t>
      </w:r>
    </w:p>
    <w:p w14:paraId="7C7DB672" w14:textId="49976269" w:rsidR="00AA7599" w:rsidRPr="004B23EA" w:rsidRDefault="00AA7599" w:rsidP="004B23EA">
      <w:pPr>
        <w:rPr>
          <w:lang w:eastAsia="ko-KR"/>
        </w:rPr>
      </w:pPr>
      <w:r w:rsidRPr="00AA7599">
        <w:rPr>
          <w:lang w:eastAsia="ko-KR"/>
        </w:rPr>
        <w:t>Moreover, she makes a private chatting room with her best friend, in which she shares funny stories, sometimes laughing out loud over</w:t>
      </w:r>
      <w:r>
        <w:rPr>
          <w:lang w:eastAsia="ko-KR"/>
        </w:rPr>
        <w:t xml:space="preserve"> their </w:t>
      </w:r>
      <w:r w:rsidRPr="00AA7599">
        <w:rPr>
          <w:lang w:eastAsia="ko-KR"/>
        </w:rPr>
        <w:t>old conversations.</w:t>
      </w:r>
    </w:p>
    <w:p w14:paraId="4B374010" w14:textId="4D15113D" w:rsidR="006A0821" w:rsidRDefault="00DB41D7" w:rsidP="00500856">
      <w:pPr>
        <w:pStyle w:val="3"/>
      </w:pPr>
      <w:bookmarkStart w:id="14" w:name="_Toc37428989"/>
      <w:r>
        <w:t>&lt;User Scenario</w:t>
      </w:r>
      <w:r w:rsidR="0047177E">
        <w:t>s</w:t>
      </w:r>
      <w:r>
        <w:t xml:space="preserve"> </w:t>
      </w:r>
      <w:r w:rsidR="0047177E">
        <w:t>with Persona</w:t>
      </w:r>
      <w:r w:rsidR="006556C6">
        <w:t xml:space="preserve"> </w:t>
      </w:r>
      <w:r>
        <w:t>3&gt;</w:t>
      </w:r>
      <w:bookmarkEnd w:id="14"/>
    </w:p>
    <w:p w14:paraId="64624481" w14:textId="70EA5BBD" w:rsidR="00CE7F95" w:rsidRDefault="00CB56FF" w:rsidP="00CB56FF">
      <w:r>
        <w:rPr>
          <w:rFonts w:hint="eastAsia"/>
        </w:rPr>
        <w:t>E</w:t>
      </w:r>
      <w:r>
        <w:t xml:space="preserve">dward is an elderly old man who is not working </w:t>
      </w:r>
      <w:r w:rsidR="00CE7F95">
        <w:t>anymore,</w:t>
      </w:r>
      <w:r>
        <w:t xml:space="preserve"> and he is 65 years old.</w:t>
      </w:r>
      <w:r w:rsidR="00CE7F95">
        <w:t xml:space="preserve"> </w:t>
      </w:r>
      <w:r w:rsidRPr="00CB56FF">
        <w:t>Whenever there is an announcement to his family, he wants to use an instant messaging app.</w:t>
      </w:r>
    </w:p>
    <w:p w14:paraId="6EE798E4" w14:textId="69CE477C" w:rsidR="00CE7F95" w:rsidRDefault="00CE7F95" w:rsidP="00CE7F95">
      <w:r>
        <w:t>He invites his wife, as well as his children, to the group chat room to communicate between family members before or after the holidays or when going to a family reunion. And whenever he has important family announcements, he posts them in the group chat room.</w:t>
      </w:r>
    </w:p>
    <w:p w14:paraId="1CDDAB34" w14:textId="29995A8E" w:rsidR="00CE7F95" w:rsidRDefault="00CE7F95" w:rsidP="00CB56FF">
      <w:r>
        <w:t>Moreover, depending on the importance of privacy, he chats privately with his wife and with his children.</w:t>
      </w:r>
    </w:p>
    <w:p w14:paraId="3C432741" w14:textId="00214D71" w:rsidR="00CB56FF" w:rsidRPr="00CB56FF" w:rsidRDefault="00CB56FF" w:rsidP="00CB56FF">
      <w:pPr>
        <w:rPr>
          <w:lang w:eastAsia="ko-KR"/>
        </w:rPr>
      </w:pPr>
      <w:r w:rsidRPr="00CB56FF">
        <w:t xml:space="preserve">Other messaging apps are difficult for Edward to use because they have too many </w:t>
      </w:r>
      <w:r>
        <w:t>feature</w:t>
      </w:r>
      <w:r w:rsidRPr="00CB56FF">
        <w:t xml:space="preserve">s and complex </w:t>
      </w:r>
      <w:r>
        <w:t xml:space="preserve">user </w:t>
      </w:r>
      <w:r w:rsidRPr="00CB56FF">
        <w:t>interface</w:t>
      </w:r>
      <w:r w:rsidR="00CE7F95">
        <w:t>s</w:t>
      </w:r>
      <w:r w:rsidRPr="00CB56FF">
        <w:t xml:space="preserve">, but instant messaging app </w:t>
      </w:r>
      <w:r w:rsidR="00CE7F95">
        <w:t>is</w:t>
      </w:r>
      <w:r w:rsidRPr="00CB56FF">
        <w:t xml:space="preserve"> simple to use because </w:t>
      </w:r>
      <w:r w:rsidR="00CE7F95">
        <w:t>it</w:t>
      </w:r>
      <w:r w:rsidRPr="00CB56FF">
        <w:t xml:space="preserve"> ha</w:t>
      </w:r>
      <w:r w:rsidR="00CE7F95">
        <w:t>s</w:t>
      </w:r>
      <w:r w:rsidRPr="00CB56FF">
        <w:t xml:space="preserve"> simple f</w:t>
      </w:r>
      <w:r>
        <w:t>eatures</w:t>
      </w:r>
      <w:r w:rsidRPr="00CB56FF">
        <w:t xml:space="preserve"> and </w:t>
      </w:r>
      <w:r w:rsidR="00CE7F95">
        <w:t xml:space="preserve">simple </w:t>
      </w:r>
      <w:r>
        <w:t xml:space="preserve">user </w:t>
      </w:r>
      <w:r w:rsidRPr="00CB56FF">
        <w:t>interface</w:t>
      </w:r>
      <w:r>
        <w:t xml:space="preserve"> which makes it </w:t>
      </w:r>
      <w:r w:rsidR="00CE7F95">
        <w:t>easy for Edward to use</w:t>
      </w:r>
      <w:r w:rsidRPr="00CB56FF">
        <w:t>.</w:t>
      </w:r>
    </w:p>
    <w:p w14:paraId="21A17563" w14:textId="77777777" w:rsidR="00E61089" w:rsidRDefault="00A96D0C">
      <w:pPr>
        <w:pStyle w:val="2"/>
      </w:pPr>
      <w:bookmarkStart w:id="15" w:name="_Toc37428990"/>
      <w:bookmarkStart w:id="16" w:name="_Hlk37126222"/>
      <w:r>
        <w:t xml:space="preserve">Epic </w:t>
      </w:r>
      <w:r w:rsidR="006556C6">
        <w:t>User Stories</w:t>
      </w:r>
      <w:bookmarkEnd w:id="15"/>
    </w:p>
    <w:p w14:paraId="4A212D0F" w14:textId="77777777" w:rsidR="00A34A03" w:rsidRPr="00B5325A" w:rsidRDefault="006556C6" w:rsidP="006556C6">
      <w:pPr>
        <w:rPr>
          <w:b/>
          <w:bCs/>
        </w:rPr>
      </w:pPr>
      <w:r w:rsidRPr="00B5325A">
        <w:rPr>
          <w:b/>
          <w:bCs/>
        </w:rPr>
        <w:t xml:space="preserve">Write at least three </w:t>
      </w:r>
      <w:r w:rsidR="00A96D0C" w:rsidRPr="00B5325A">
        <w:rPr>
          <w:b/>
          <w:bCs/>
        </w:rPr>
        <w:t>epic</w:t>
      </w:r>
      <w:r w:rsidR="00447EE7" w:rsidRPr="00B5325A">
        <w:rPr>
          <w:b/>
          <w:bCs/>
        </w:rPr>
        <w:t xml:space="preserve"> (Chapter 3 </w:t>
      </w:r>
      <w:r w:rsidR="006A0821" w:rsidRPr="00B5325A">
        <w:rPr>
          <w:b/>
          <w:bCs/>
        </w:rPr>
        <w:t>p</w:t>
      </w:r>
      <w:r w:rsidR="00447EE7" w:rsidRPr="00B5325A">
        <w:rPr>
          <w:b/>
          <w:bCs/>
        </w:rPr>
        <w:t>28</w:t>
      </w:r>
      <w:r w:rsidR="006A0821" w:rsidRPr="00B5325A">
        <w:rPr>
          <w:b/>
          <w:bCs/>
        </w:rPr>
        <w:t xml:space="preserve"> 3rd bullet point</w:t>
      </w:r>
      <w:r w:rsidR="00447EE7" w:rsidRPr="00B5325A">
        <w:rPr>
          <w:b/>
          <w:bCs/>
        </w:rPr>
        <w:t xml:space="preserve">) </w:t>
      </w:r>
      <w:r w:rsidRPr="00B5325A">
        <w:rPr>
          <w:b/>
          <w:bCs/>
        </w:rPr>
        <w:t>user stories (Chapter</w:t>
      </w:r>
      <w:r w:rsidR="008D41B6" w:rsidRPr="00B5325A">
        <w:rPr>
          <w:b/>
          <w:bCs/>
        </w:rPr>
        <w:t xml:space="preserve"> </w:t>
      </w:r>
      <w:r w:rsidRPr="00B5325A">
        <w:rPr>
          <w:b/>
          <w:bCs/>
        </w:rPr>
        <w:t xml:space="preserve">3 </w:t>
      </w:r>
      <w:r w:rsidR="006A0821" w:rsidRPr="00B5325A">
        <w:rPr>
          <w:b/>
          <w:bCs/>
        </w:rPr>
        <w:t>p</w:t>
      </w:r>
      <w:r w:rsidRPr="00B5325A">
        <w:rPr>
          <w:b/>
          <w:bCs/>
        </w:rPr>
        <w:t>27-29) with acceptance criteria</w:t>
      </w:r>
      <w:r w:rsidR="000D2AFD" w:rsidRPr="00B5325A">
        <w:rPr>
          <w:b/>
          <w:bCs/>
        </w:rPr>
        <w:t xml:space="preserve"> </w:t>
      </w:r>
      <w:r w:rsidR="004A6523" w:rsidRPr="00B5325A">
        <w:rPr>
          <w:b/>
          <w:bCs/>
        </w:rPr>
        <w:t xml:space="preserve">in the </w:t>
      </w:r>
      <w:r w:rsidR="000D2AFD" w:rsidRPr="00B5325A">
        <w:rPr>
          <w:b/>
          <w:bCs/>
        </w:rPr>
        <w:t>following template</w:t>
      </w:r>
      <w:r w:rsidRPr="00B5325A">
        <w:rPr>
          <w:b/>
          <w:bCs/>
        </w:rPr>
        <w:t>.</w:t>
      </w:r>
      <w:r w:rsidR="00A96D0C" w:rsidRPr="00B5325A">
        <w:rPr>
          <w:b/>
          <w:bCs/>
        </w:rPr>
        <w:t xml:space="preserve"> Try to define each small user story specifically so that they could directly be used in </w:t>
      </w:r>
      <w:r w:rsidR="003E7DA0" w:rsidRPr="00B5325A">
        <w:rPr>
          <w:b/>
          <w:bCs/>
        </w:rPr>
        <w:t xml:space="preserve">the </w:t>
      </w:r>
      <w:r w:rsidR="00A96D0C" w:rsidRPr="00B5325A">
        <w:rPr>
          <w:b/>
          <w:bCs/>
        </w:rPr>
        <w:t>sprint backlog</w:t>
      </w:r>
      <w:r w:rsidR="00717DC7" w:rsidRPr="00B5325A">
        <w:rPr>
          <w:b/>
          <w:bCs/>
        </w:rPr>
        <w:t>.</w:t>
      </w:r>
    </w:p>
    <w:p w14:paraId="2241A43B" w14:textId="2EA087F5" w:rsidR="001A61FA" w:rsidRPr="001A61FA" w:rsidRDefault="006556C6" w:rsidP="001A61FA">
      <w:pPr>
        <w:pStyle w:val="3"/>
        <w:rPr>
          <w:lang w:eastAsia="zh-CN"/>
        </w:rPr>
      </w:pPr>
      <w:bookmarkStart w:id="17" w:name="_Toc37428991"/>
      <w:bookmarkEnd w:id="16"/>
      <w:r>
        <w:rPr>
          <w:lang w:eastAsia="zh-CN"/>
        </w:rPr>
        <w:lastRenderedPageBreak/>
        <w:t>&lt;</w:t>
      </w:r>
      <w:r w:rsidR="00717DC7">
        <w:rPr>
          <w:lang w:eastAsia="zh-CN"/>
        </w:rPr>
        <w:t xml:space="preserve">Epic </w:t>
      </w:r>
      <w:r w:rsidRPr="006556C6">
        <w:rPr>
          <w:lang w:eastAsia="zh-CN"/>
        </w:rPr>
        <w:t xml:space="preserve">User Stories </w:t>
      </w:r>
      <w:r>
        <w:rPr>
          <w:lang w:eastAsia="zh-CN"/>
        </w:rPr>
        <w:t>1&gt;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34A03" w14:paraId="60DC8B9C" w14:textId="77777777" w:rsidTr="00C109A7">
        <w:trPr>
          <w:trHeight w:val="530"/>
        </w:trPr>
        <w:tc>
          <w:tcPr>
            <w:tcW w:w="8856" w:type="dxa"/>
            <w:shd w:val="clear" w:color="auto" w:fill="auto"/>
          </w:tcPr>
          <w:p w14:paraId="4B463E9B" w14:textId="680B3E5C" w:rsidR="00A34A03" w:rsidRPr="00D1284D" w:rsidRDefault="00A34A03" w:rsidP="00C109A7">
            <w:pPr>
              <w:rPr>
                <w:rFonts w:ascii="바탕" w:eastAsia="바탕" w:hAnsi="바탕" w:cs="바탕"/>
                <w:lang w:eastAsia="ko-KR"/>
              </w:rPr>
            </w:pPr>
            <w:r w:rsidRPr="00D243AE">
              <w:rPr>
                <w:b/>
                <w:bCs/>
              </w:rPr>
              <w:t>Epic 1:</w:t>
            </w:r>
            <w:r w:rsidR="00D1284D">
              <w:rPr>
                <w:b/>
                <w:bCs/>
              </w:rPr>
              <w:t xml:space="preserve"> </w:t>
            </w:r>
            <w:r w:rsidR="007044DD">
              <w:rPr>
                <w:b/>
                <w:bCs/>
              </w:rPr>
              <w:t xml:space="preserve">Epic </w:t>
            </w:r>
            <w:r w:rsidR="00D1284D">
              <w:rPr>
                <w:b/>
                <w:bCs/>
              </w:rPr>
              <w:t>User Story for Emma</w:t>
            </w:r>
          </w:p>
        </w:tc>
      </w:tr>
      <w:tr w:rsidR="00A34A03" w14:paraId="532E2BC6" w14:textId="77777777" w:rsidTr="00C109A7">
        <w:trPr>
          <w:trHeight w:val="2384"/>
        </w:trPr>
        <w:tc>
          <w:tcPr>
            <w:tcW w:w="8856" w:type="dxa"/>
            <w:shd w:val="clear" w:color="auto" w:fill="auto"/>
          </w:tcPr>
          <w:p w14:paraId="07E4CE92" w14:textId="158B1A3F" w:rsidR="00A34A03" w:rsidRPr="00D1284D" w:rsidRDefault="00A34A03" w:rsidP="00C109A7">
            <w:r w:rsidRPr="00D243AE">
              <w:rPr>
                <w:b/>
                <w:bCs/>
                <w:i/>
                <w:iCs/>
              </w:rPr>
              <w:t>As a</w:t>
            </w:r>
            <w:r w:rsidR="00D1284D">
              <w:rPr>
                <w:b/>
                <w:bCs/>
                <w:i/>
                <w:iCs/>
              </w:rPr>
              <w:t xml:space="preserve"> </w:t>
            </w:r>
            <w:r w:rsidR="00D1284D">
              <w:t>high school history teacher</w:t>
            </w:r>
          </w:p>
          <w:p w14:paraId="6FD563EB" w14:textId="77777777" w:rsidR="00A34A03" w:rsidRDefault="00A34A03" w:rsidP="00C109A7"/>
          <w:p w14:paraId="68672701" w14:textId="389F0A63" w:rsidR="00A34A03" w:rsidRPr="00D1284D" w:rsidRDefault="00A34A03" w:rsidP="00C109A7">
            <w:pPr>
              <w:rPr>
                <w:lang w:eastAsia="ko-KR"/>
              </w:rPr>
            </w:pPr>
            <w:r w:rsidRPr="00D243AE">
              <w:rPr>
                <w:b/>
                <w:bCs/>
                <w:i/>
                <w:iCs/>
              </w:rPr>
              <w:t>I want to</w:t>
            </w:r>
            <w:r w:rsidR="00D1284D">
              <w:rPr>
                <w:b/>
                <w:bCs/>
                <w:i/>
                <w:iCs/>
              </w:rPr>
              <w:t xml:space="preserve"> </w:t>
            </w:r>
            <w:r w:rsidR="00D1284D" w:rsidRPr="00D1284D">
              <w:t>receive and answer individual questions from students through an instant messaging app, while properly delivering announcements to students and enhancing communication between students.</w:t>
            </w:r>
          </w:p>
          <w:p w14:paraId="58503C49" w14:textId="77777777" w:rsidR="00A34A03" w:rsidRDefault="00A34A03" w:rsidP="00C109A7"/>
          <w:p w14:paraId="19259E14" w14:textId="2A44E956" w:rsidR="00A34A03" w:rsidRPr="00FC1A1A" w:rsidRDefault="00A34A03" w:rsidP="00C109A7">
            <w:pPr>
              <w:rPr>
                <w:rFonts w:ascii="바탕" w:eastAsia="바탕" w:hAnsi="바탕" w:cs="바탕"/>
                <w:lang w:eastAsia="ko-KR"/>
              </w:rPr>
            </w:pPr>
            <w:r w:rsidRPr="00D243AE">
              <w:rPr>
                <w:b/>
                <w:bCs/>
                <w:i/>
                <w:iCs/>
              </w:rPr>
              <w:t>So that I can</w:t>
            </w:r>
            <w:r>
              <w:t xml:space="preserve"> </w:t>
            </w:r>
            <w:r w:rsidR="00FC1A1A">
              <w:rPr>
                <w:rFonts w:hint="eastAsia"/>
              </w:rPr>
              <w:t>i</w:t>
            </w:r>
            <w:r w:rsidR="00FC1A1A">
              <w:t>mprove the productivity and quality of my class.</w:t>
            </w:r>
          </w:p>
        </w:tc>
      </w:tr>
      <w:tr w:rsidR="00A34A03" w14:paraId="2CE86976" w14:textId="77777777" w:rsidTr="00C109A7">
        <w:trPr>
          <w:trHeight w:val="2276"/>
        </w:trPr>
        <w:tc>
          <w:tcPr>
            <w:tcW w:w="8856" w:type="dxa"/>
            <w:shd w:val="clear" w:color="auto" w:fill="auto"/>
          </w:tcPr>
          <w:p w14:paraId="2D5221D9" w14:textId="77777777" w:rsidR="00A34A03" w:rsidRPr="00D243AE" w:rsidRDefault="00A34A03" w:rsidP="00C109A7">
            <w:pPr>
              <w:rPr>
                <w:b/>
                <w:bCs/>
              </w:rPr>
            </w:pPr>
            <w:r w:rsidRPr="00D243AE">
              <w:rPr>
                <w:b/>
                <w:bCs/>
              </w:rPr>
              <w:t>Acceptance Criteria</w:t>
            </w:r>
          </w:p>
          <w:p w14:paraId="42E95048" w14:textId="68B8B62F" w:rsidR="00A34A03" w:rsidRDefault="00A34A03" w:rsidP="00C109A7">
            <w:r w:rsidRPr="00D243AE">
              <w:rPr>
                <w:b/>
                <w:bCs/>
                <w:i/>
                <w:iCs/>
              </w:rPr>
              <w:t>Give</w:t>
            </w:r>
            <w:r>
              <w:t xml:space="preserve"> </w:t>
            </w:r>
            <w:r w:rsidR="007044DD">
              <w:t xml:space="preserve">proper communication environment (private </w:t>
            </w:r>
            <w:r w:rsidR="003E6138">
              <w:t>&amp;</w:t>
            </w:r>
            <w:r w:rsidR="007044DD">
              <w:t xml:space="preserve"> public)</w:t>
            </w:r>
          </w:p>
          <w:p w14:paraId="0BB9BAD1" w14:textId="77777777" w:rsidR="00A34A03" w:rsidRDefault="00A34A03" w:rsidP="00C109A7"/>
          <w:p w14:paraId="6F40A38A" w14:textId="3942D09B" w:rsidR="00A34A03" w:rsidRDefault="00A34A03" w:rsidP="00C109A7">
            <w:r w:rsidRPr="00D243AE">
              <w:rPr>
                <w:b/>
                <w:bCs/>
                <w:i/>
                <w:iCs/>
              </w:rPr>
              <w:t>When</w:t>
            </w:r>
            <w:r>
              <w:t xml:space="preserve"> </w:t>
            </w:r>
            <w:r w:rsidR="007044DD">
              <w:t xml:space="preserve">the user wants to communicate with other people (private </w:t>
            </w:r>
            <w:r w:rsidR="003E6138">
              <w:t>&amp;</w:t>
            </w:r>
            <w:r w:rsidR="007044DD">
              <w:t xml:space="preserve"> public)</w:t>
            </w:r>
          </w:p>
          <w:p w14:paraId="1DCEC724" w14:textId="77777777" w:rsidR="00A34A03" w:rsidRDefault="00A34A03" w:rsidP="00C109A7"/>
          <w:p w14:paraId="20BA7A09" w14:textId="38E9A775" w:rsidR="00A34A03" w:rsidRDefault="00A34A03" w:rsidP="00C109A7">
            <w:r w:rsidRPr="00D243AE">
              <w:rPr>
                <w:b/>
                <w:bCs/>
                <w:i/>
                <w:iCs/>
              </w:rPr>
              <w:t>Then</w:t>
            </w:r>
            <w:r>
              <w:t xml:space="preserve"> </w:t>
            </w:r>
            <w:r w:rsidR="00D8388E">
              <w:t>proper communication environments will be offered</w:t>
            </w:r>
          </w:p>
        </w:tc>
      </w:tr>
      <w:tr w:rsidR="00A34A03" w14:paraId="1B60CF66" w14:textId="77777777" w:rsidTr="00C109A7">
        <w:tc>
          <w:tcPr>
            <w:tcW w:w="8856" w:type="dxa"/>
            <w:shd w:val="clear" w:color="auto" w:fill="auto"/>
          </w:tcPr>
          <w:p w14:paraId="6B22A490" w14:textId="77777777" w:rsidR="00AA4AF0" w:rsidRDefault="00AA4AF0" w:rsidP="00C109A7">
            <w:r>
              <w:t>&lt;Breakdown the features to a single feature that can be implemented in a sprint&gt;</w:t>
            </w:r>
          </w:p>
          <w:p w14:paraId="2B101A35" w14:textId="61B71313" w:rsidR="00AA4AF0" w:rsidRDefault="00A34A03" w:rsidP="00C109A7">
            <w:r>
              <w:t xml:space="preserve">User story 1: </w:t>
            </w:r>
            <w:r w:rsidR="00AA4AF0">
              <w:t xml:space="preserve"> </w:t>
            </w:r>
            <w:r w:rsidR="007044DD">
              <w:t>receive message with notification</w:t>
            </w:r>
          </w:p>
          <w:p w14:paraId="23CA1A54" w14:textId="7C0F49B4" w:rsidR="00A34A03" w:rsidRDefault="00A34A03" w:rsidP="00C109A7">
            <w:r>
              <w:t xml:space="preserve">As a </w:t>
            </w:r>
            <w:r w:rsidR="007044DD">
              <w:t>high school history teacher, I want to receive individual questions from students.</w:t>
            </w:r>
          </w:p>
        </w:tc>
      </w:tr>
      <w:tr w:rsidR="00A34A03" w14:paraId="227E7C14" w14:textId="77777777" w:rsidTr="00C109A7">
        <w:tc>
          <w:tcPr>
            <w:tcW w:w="8856" w:type="dxa"/>
            <w:shd w:val="clear" w:color="auto" w:fill="auto"/>
          </w:tcPr>
          <w:p w14:paraId="6C014F73" w14:textId="463723AA" w:rsidR="00A34A03" w:rsidRDefault="00A34A03" w:rsidP="00C109A7">
            <w:r>
              <w:t>User story 2:</w:t>
            </w:r>
            <w:r w:rsidR="007044DD">
              <w:t xml:space="preserve"> send message</w:t>
            </w:r>
            <w:r w:rsidR="003E6138">
              <w:t xml:space="preserve"> in private chat</w:t>
            </w:r>
          </w:p>
          <w:p w14:paraId="0951CEFD" w14:textId="597C7B3B" w:rsidR="00A34A03" w:rsidRDefault="00A34A03" w:rsidP="00C109A7">
            <w:r>
              <w:t xml:space="preserve">As a </w:t>
            </w:r>
            <w:r w:rsidR="007044DD">
              <w:t>high school history teacher, I want to answer individual questions from students.</w:t>
            </w:r>
          </w:p>
        </w:tc>
      </w:tr>
      <w:tr w:rsidR="00A34A03" w14:paraId="09F82C0F" w14:textId="77777777" w:rsidTr="00C109A7">
        <w:tc>
          <w:tcPr>
            <w:tcW w:w="8856" w:type="dxa"/>
            <w:shd w:val="clear" w:color="auto" w:fill="auto"/>
          </w:tcPr>
          <w:p w14:paraId="696ADFA2" w14:textId="0287CF19" w:rsidR="00A34A03" w:rsidRDefault="00A34A03" w:rsidP="00C109A7">
            <w:r>
              <w:t>User story 3:</w:t>
            </w:r>
            <w:r w:rsidR="007044DD">
              <w:t xml:space="preserve"> </w:t>
            </w:r>
            <w:r w:rsidR="003E6138">
              <w:t>send message in group chat</w:t>
            </w:r>
          </w:p>
          <w:p w14:paraId="441237EC" w14:textId="4B41EA9D" w:rsidR="00A34A03" w:rsidRDefault="00A34A03" w:rsidP="00C109A7">
            <w:r>
              <w:t xml:space="preserve">As a </w:t>
            </w:r>
            <w:r w:rsidR="007044DD">
              <w:t>high school history teacher, I want to properly deliver announcements to students.</w:t>
            </w:r>
          </w:p>
        </w:tc>
      </w:tr>
    </w:tbl>
    <w:p w14:paraId="713BB2D7" w14:textId="77777777" w:rsidR="00097637" w:rsidRDefault="00097637"/>
    <w:p w14:paraId="07C9CCCF" w14:textId="5C931A97" w:rsidR="006556C6" w:rsidRDefault="006556C6" w:rsidP="00DC1EBE">
      <w:pPr>
        <w:pStyle w:val="3"/>
        <w:rPr>
          <w:lang w:eastAsia="zh-CN"/>
        </w:rPr>
      </w:pPr>
      <w:bookmarkStart w:id="18" w:name="_Toc37428992"/>
      <w:r>
        <w:rPr>
          <w:lang w:eastAsia="zh-CN"/>
        </w:rPr>
        <w:t>&lt;</w:t>
      </w:r>
      <w:r w:rsidR="00717DC7">
        <w:rPr>
          <w:lang w:eastAsia="zh-CN"/>
        </w:rPr>
        <w:t xml:space="preserve">Epic </w:t>
      </w:r>
      <w:r w:rsidRPr="006556C6">
        <w:rPr>
          <w:lang w:eastAsia="zh-CN"/>
        </w:rPr>
        <w:t xml:space="preserve">User Stories </w:t>
      </w:r>
      <w:r>
        <w:rPr>
          <w:lang w:eastAsia="zh-CN"/>
        </w:rPr>
        <w:t>2&gt;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F22BE" w:rsidRPr="00D1284D" w14:paraId="0B61EA77" w14:textId="77777777" w:rsidTr="005B14DD">
        <w:trPr>
          <w:trHeight w:val="530"/>
        </w:trPr>
        <w:tc>
          <w:tcPr>
            <w:tcW w:w="8856" w:type="dxa"/>
            <w:shd w:val="clear" w:color="auto" w:fill="auto"/>
          </w:tcPr>
          <w:p w14:paraId="6F618616" w14:textId="47856561" w:rsidR="002F22BE" w:rsidRPr="00D1284D" w:rsidRDefault="002F22BE" w:rsidP="005B14DD">
            <w:pPr>
              <w:rPr>
                <w:rFonts w:ascii="바탕" w:eastAsia="바탕" w:hAnsi="바탕" w:cs="바탕"/>
                <w:lang w:eastAsia="ko-KR"/>
              </w:rPr>
            </w:pPr>
            <w:r w:rsidRPr="00D243AE">
              <w:rPr>
                <w:b/>
                <w:bCs/>
              </w:rPr>
              <w:t>Epic 1:</w:t>
            </w:r>
            <w:r>
              <w:rPr>
                <w:b/>
                <w:bCs/>
              </w:rPr>
              <w:t xml:space="preserve"> Epic User Story for Elena</w:t>
            </w:r>
          </w:p>
        </w:tc>
      </w:tr>
      <w:tr w:rsidR="002F22BE" w:rsidRPr="00FC1A1A" w14:paraId="0907B9AD" w14:textId="77777777" w:rsidTr="005B14DD">
        <w:trPr>
          <w:trHeight w:val="2384"/>
        </w:trPr>
        <w:tc>
          <w:tcPr>
            <w:tcW w:w="8856" w:type="dxa"/>
            <w:shd w:val="clear" w:color="auto" w:fill="auto"/>
          </w:tcPr>
          <w:p w14:paraId="466C7D12" w14:textId="29EE93A6" w:rsidR="002F22BE" w:rsidRPr="002F22BE" w:rsidRDefault="002F22BE" w:rsidP="005B14DD">
            <w:r w:rsidRPr="00D243AE">
              <w:rPr>
                <w:b/>
                <w:bCs/>
                <w:i/>
                <w:iCs/>
              </w:rPr>
              <w:lastRenderedPageBreak/>
              <w:t>As a</w:t>
            </w:r>
            <w:r>
              <w:rPr>
                <w:b/>
                <w:bCs/>
                <w:i/>
                <w:iCs/>
              </w:rPr>
              <w:t xml:space="preserve"> </w:t>
            </w:r>
            <w:r>
              <w:t>college student</w:t>
            </w:r>
          </w:p>
          <w:p w14:paraId="4B06EAF6" w14:textId="77777777" w:rsidR="002F22BE" w:rsidRDefault="002F22BE" w:rsidP="005B14DD"/>
          <w:p w14:paraId="6370CDE2" w14:textId="2A1B06DA" w:rsidR="002F22BE" w:rsidRPr="002F22BE" w:rsidRDefault="002F22BE" w:rsidP="005B14DD">
            <w:pPr>
              <w:rPr>
                <w:lang w:eastAsia="ko-KR"/>
              </w:rPr>
            </w:pPr>
            <w:r w:rsidRPr="00D243AE">
              <w:rPr>
                <w:b/>
                <w:bCs/>
                <w:i/>
                <w:iCs/>
              </w:rPr>
              <w:t>I want to</w:t>
            </w:r>
            <w:r w:rsidRPr="002F22BE">
              <w:rPr>
                <w:b/>
                <w:bCs/>
                <w:i/>
                <w:iCs/>
              </w:rPr>
              <w:t xml:space="preserve"> </w:t>
            </w:r>
            <w:r w:rsidRPr="0078752B">
              <w:t xml:space="preserve">interact with my </w:t>
            </w:r>
            <w:r w:rsidR="0078752B">
              <w:t xml:space="preserve">same major </w:t>
            </w:r>
            <w:r w:rsidRPr="0078752B">
              <w:rPr>
                <w:rFonts w:hint="eastAsia"/>
              </w:rPr>
              <w:t>f</w:t>
            </w:r>
            <w:r w:rsidRPr="0078752B">
              <w:t xml:space="preserve">riends by </w:t>
            </w:r>
            <w:r w:rsidR="0078752B" w:rsidRPr="0078752B">
              <w:t>sharing</w:t>
            </w:r>
            <w:r w:rsidRPr="0078752B">
              <w:t xml:space="preserve"> </w:t>
            </w:r>
            <w:r w:rsidR="0078752B" w:rsidRPr="0078752B">
              <w:t>some important</w:t>
            </w:r>
            <w:r w:rsidRPr="0078752B">
              <w:t xml:space="preserve"> information </w:t>
            </w:r>
            <w:r w:rsidR="0078752B" w:rsidRPr="0078752B">
              <w:t>related to my major</w:t>
            </w:r>
            <w:r w:rsidR="0078752B">
              <w:t xml:space="preserve">, </w:t>
            </w:r>
            <w:r w:rsidRPr="0078752B">
              <w:t>as well as having fun with my best friends personally</w:t>
            </w:r>
            <w:r w:rsidR="0078752B">
              <w:t xml:space="preserve"> through internet</w:t>
            </w:r>
            <w:r w:rsidRPr="0078752B">
              <w:t>.</w:t>
            </w:r>
          </w:p>
          <w:p w14:paraId="7997543B" w14:textId="77777777" w:rsidR="002F22BE" w:rsidRDefault="002F22BE" w:rsidP="005B14DD"/>
          <w:p w14:paraId="3D874250" w14:textId="1C64D512" w:rsidR="002F22BE" w:rsidRPr="0078752B" w:rsidRDefault="002F22BE" w:rsidP="005B14DD">
            <w:pPr>
              <w:rPr>
                <w:rFonts w:ascii="바탕" w:eastAsia="바탕" w:hAnsi="바탕" w:cs="바탕"/>
                <w:lang w:eastAsia="ko-KR"/>
              </w:rPr>
            </w:pPr>
            <w:r w:rsidRPr="00D243AE">
              <w:rPr>
                <w:b/>
                <w:bCs/>
                <w:i/>
                <w:iCs/>
              </w:rPr>
              <w:t>So that I can</w:t>
            </w:r>
            <w:r w:rsidR="0078752B">
              <w:rPr>
                <w:b/>
                <w:bCs/>
                <w:i/>
                <w:iCs/>
              </w:rPr>
              <w:t xml:space="preserve"> </w:t>
            </w:r>
            <w:r w:rsidR="0078752B">
              <w:t>have fun with my friends and be productive at the same time.</w:t>
            </w:r>
          </w:p>
        </w:tc>
      </w:tr>
      <w:tr w:rsidR="002F22BE" w14:paraId="0E903345" w14:textId="77777777" w:rsidTr="005B14DD">
        <w:trPr>
          <w:trHeight w:val="2276"/>
        </w:trPr>
        <w:tc>
          <w:tcPr>
            <w:tcW w:w="8856" w:type="dxa"/>
            <w:shd w:val="clear" w:color="auto" w:fill="auto"/>
          </w:tcPr>
          <w:p w14:paraId="086AE7AF" w14:textId="77777777" w:rsidR="002F22BE" w:rsidRPr="00D243AE" w:rsidRDefault="002F22BE" w:rsidP="005B14DD">
            <w:pPr>
              <w:rPr>
                <w:b/>
                <w:bCs/>
              </w:rPr>
            </w:pPr>
            <w:r w:rsidRPr="00D243AE">
              <w:rPr>
                <w:b/>
                <w:bCs/>
              </w:rPr>
              <w:t>Acceptance Criteria</w:t>
            </w:r>
          </w:p>
          <w:p w14:paraId="0846E325" w14:textId="77777777" w:rsidR="002F22BE" w:rsidRDefault="002F22BE" w:rsidP="005B14DD">
            <w:r w:rsidRPr="00D243AE">
              <w:rPr>
                <w:b/>
                <w:bCs/>
                <w:i/>
                <w:iCs/>
              </w:rPr>
              <w:t>Give</w:t>
            </w:r>
            <w:r>
              <w:t xml:space="preserve"> proper communication environment (private &amp; public)</w:t>
            </w:r>
          </w:p>
          <w:p w14:paraId="2284A942" w14:textId="77777777" w:rsidR="002F22BE" w:rsidRDefault="002F22BE" w:rsidP="005B14DD"/>
          <w:p w14:paraId="565DFFE6" w14:textId="77777777" w:rsidR="002F22BE" w:rsidRDefault="002F22BE" w:rsidP="005B14DD">
            <w:r w:rsidRPr="00D243AE">
              <w:rPr>
                <w:b/>
                <w:bCs/>
                <w:i/>
                <w:iCs/>
              </w:rPr>
              <w:t>When</w:t>
            </w:r>
            <w:r>
              <w:t xml:space="preserve"> the user wants to communicate with other people (private &amp; public)</w:t>
            </w:r>
          </w:p>
          <w:p w14:paraId="6F2EF9DC" w14:textId="77777777" w:rsidR="002F22BE" w:rsidRDefault="002F22BE" w:rsidP="005B14DD"/>
          <w:p w14:paraId="78346EEB" w14:textId="77777777" w:rsidR="002F22BE" w:rsidRDefault="002F22BE" w:rsidP="005B14DD">
            <w:r w:rsidRPr="00D243AE">
              <w:rPr>
                <w:b/>
                <w:bCs/>
                <w:i/>
                <w:iCs/>
              </w:rPr>
              <w:t>Then</w:t>
            </w:r>
            <w:r>
              <w:t xml:space="preserve"> proper communication environments will be offered</w:t>
            </w:r>
          </w:p>
        </w:tc>
      </w:tr>
      <w:tr w:rsidR="002F22BE" w14:paraId="454BE8F5" w14:textId="77777777" w:rsidTr="005B14DD">
        <w:tc>
          <w:tcPr>
            <w:tcW w:w="8856" w:type="dxa"/>
            <w:shd w:val="clear" w:color="auto" w:fill="auto"/>
          </w:tcPr>
          <w:p w14:paraId="4D0BA852" w14:textId="77777777" w:rsidR="002F22BE" w:rsidRDefault="002F22BE" w:rsidP="005B14DD">
            <w:r>
              <w:t>&lt;Breakdown the features to a single feature that can be implemented in a sprint&gt;</w:t>
            </w:r>
          </w:p>
          <w:p w14:paraId="53452BDA" w14:textId="399A8F46" w:rsidR="002F22BE" w:rsidRDefault="002F22BE" w:rsidP="005B14DD">
            <w:r>
              <w:t xml:space="preserve">User story 1:  </w:t>
            </w:r>
            <w:r w:rsidR="00673D16">
              <w:t>create group chat</w:t>
            </w:r>
          </w:p>
          <w:p w14:paraId="1FB030C6" w14:textId="50FE61EC" w:rsidR="002F22BE" w:rsidRDefault="002F22BE" w:rsidP="005B14DD">
            <w:r>
              <w:t xml:space="preserve">As a </w:t>
            </w:r>
            <w:r w:rsidR="00854C24">
              <w:t>college student, I want to have a group chat with my classmates</w:t>
            </w:r>
          </w:p>
        </w:tc>
      </w:tr>
      <w:tr w:rsidR="002F22BE" w14:paraId="22105DC7" w14:textId="77777777" w:rsidTr="005B14DD">
        <w:tc>
          <w:tcPr>
            <w:tcW w:w="8856" w:type="dxa"/>
            <w:shd w:val="clear" w:color="auto" w:fill="auto"/>
          </w:tcPr>
          <w:p w14:paraId="0C34CE5B" w14:textId="72805D7B" w:rsidR="002F22BE" w:rsidRDefault="002F22BE" w:rsidP="005B14DD">
            <w:r>
              <w:t xml:space="preserve">User story 2: </w:t>
            </w:r>
            <w:r w:rsidR="00673D16">
              <w:t>create private chat</w:t>
            </w:r>
          </w:p>
          <w:p w14:paraId="60DD3A3F" w14:textId="17C79CE2" w:rsidR="002F22BE" w:rsidRDefault="002F22BE" w:rsidP="005B14DD">
            <w:r>
              <w:t xml:space="preserve">As a </w:t>
            </w:r>
            <w:r w:rsidR="00854C24">
              <w:t>college student</w:t>
            </w:r>
            <w:r>
              <w:t>, I want to</w:t>
            </w:r>
            <w:r w:rsidR="00854C24">
              <w:t xml:space="preserve"> have a private chat with my best friend</w:t>
            </w:r>
            <w:r>
              <w:t>.</w:t>
            </w:r>
          </w:p>
        </w:tc>
      </w:tr>
      <w:tr w:rsidR="002F22BE" w14:paraId="1C6ABE13" w14:textId="77777777" w:rsidTr="005B14DD">
        <w:tc>
          <w:tcPr>
            <w:tcW w:w="8856" w:type="dxa"/>
            <w:shd w:val="clear" w:color="auto" w:fill="auto"/>
          </w:tcPr>
          <w:p w14:paraId="68EA5B6E" w14:textId="5052601C" w:rsidR="002F22BE" w:rsidRDefault="002F22BE" w:rsidP="005B14DD">
            <w:r>
              <w:t xml:space="preserve">User story 3: </w:t>
            </w:r>
            <w:r w:rsidR="00673D16">
              <w:t>add friend through group chat</w:t>
            </w:r>
          </w:p>
          <w:p w14:paraId="01C27763" w14:textId="16F2D3B5" w:rsidR="002F22BE" w:rsidRDefault="002F22BE" w:rsidP="005B14DD">
            <w:r>
              <w:t xml:space="preserve">As a </w:t>
            </w:r>
            <w:r w:rsidR="00854C24">
              <w:t xml:space="preserve">college student, I want to </w:t>
            </w:r>
            <w:r w:rsidR="00673D16">
              <w:t xml:space="preserve">get to know new people through </w:t>
            </w:r>
            <w:r w:rsidR="002E6EB3">
              <w:t>group chat.</w:t>
            </w:r>
          </w:p>
        </w:tc>
      </w:tr>
    </w:tbl>
    <w:p w14:paraId="6707FF71" w14:textId="77777777" w:rsidR="00097637" w:rsidRPr="002F22BE" w:rsidRDefault="00097637" w:rsidP="002F22BE">
      <w:pPr>
        <w:rPr>
          <w:rFonts w:hint="eastAsia"/>
          <w:lang w:eastAsia="zh-CN"/>
        </w:rPr>
      </w:pPr>
    </w:p>
    <w:p w14:paraId="63C2CED4" w14:textId="750EE4FC" w:rsidR="00E61089" w:rsidRDefault="006556C6" w:rsidP="00DC1EBE">
      <w:pPr>
        <w:pStyle w:val="3"/>
        <w:rPr>
          <w:lang w:eastAsia="zh-CN"/>
        </w:rPr>
      </w:pPr>
      <w:bookmarkStart w:id="19" w:name="_Toc37428993"/>
      <w:r>
        <w:rPr>
          <w:lang w:eastAsia="zh-CN"/>
        </w:rPr>
        <w:t>&lt;</w:t>
      </w:r>
      <w:r w:rsidR="00717DC7">
        <w:rPr>
          <w:lang w:eastAsia="zh-CN"/>
        </w:rPr>
        <w:t xml:space="preserve">Epic </w:t>
      </w:r>
      <w:r w:rsidRPr="006556C6">
        <w:rPr>
          <w:lang w:eastAsia="zh-CN"/>
        </w:rPr>
        <w:t xml:space="preserve">User Stories </w:t>
      </w:r>
      <w:r>
        <w:rPr>
          <w:lang w:eastAsia="zh-CN"/>
        </w:rPr>
        <w:t>3&gt;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FB6D52" w:rsidRPr="00D1284D" w14:paraId="3D25DC84" w14:textId="77777777" w:rsidTr="005B14DD">
        <w:trPr>
          <w:trHeight w:val="530"/>
        </w:trPr>
        <w:tc>
          <w:tcPr>
            <w:tcW w:w="8856" w:type="dxa"/>
            <w:shd w:val="clear" w:color="auto" w:fill="auto"/>
          </w:tcPr>
          <w:p w14:paraId="0894524C" w14:textId="401A3B13" w:rsidR="00FB6D52" w:rsidRPr="00D1284D" w:rsidRDefault="00FB6D52" w:rsidP="005B14DD">
            <w:pPr>
              <w:rPr>
                <w:rFonts w:ascii="바탕" w:eastAsia="바탕" w:hAnsi="바탕" w:cs="바탕"/>
                <w:lang w:eastAsia="ko-KR"/>
              </w:rPr>
            </w:pPr>
            <w:r w:rsidRPr="00D243AE">
              <w:rPr>
                <w:b/>
                <w:bCs/>
              </w:rPr>
              <w:t>Epic 1:</w:t>
            </w:r>
            <w:r>
              <w:rPr>
                <w:b/>
                <w:bCs/>
              </w:rPr>
              <w:t xml:space="preserve"> Epic User Story for Edward</w:t>
            </w:r>
          </w:p>
        </w:tc>
      </w:tr>
      <w:tr w:rsidR="00FB6D52" w:rsidRPr="0078752B" w14:paraId="0FE41A0D" w14:textId="77777777" w:rsidTr="005B14DD">
        <w:trPr>
          <w:trHeight w:val="2384"/>
        </w:trPr>
        <w:tc>
          <w:tcPr>
            <w:tcW w:w="8856" w:type="dxa"/>
            <w:shd w:val="clear" w:color="auto" w:fill="auto"/>
          </w:tcPr>
          <w:p w14:paraId="7089828D" w14:textId="0B6CC753" w:rsidR="00FB6D52" w:rsidRPr="002F22BE" w:rsidRDefault="00FB6D52" w:rsidP="005B14DD">
            <w:r w:rsidRPr="00D243AE">
              <w:rPr>
                <w:b/>
                <w:bCs/>
                <w:i/>
                <w:iCs/>
              </w:rPr>
              <w:t>As a</w:t>
            </w:r>
            <w:r>
              <w:rPr>
                <w:b/>
                <w:bCs/>
                <w:i/>
                <w:iCs/>
              </w:rPr>
              <w:t xml:space="preserve">n </w:t>
            </w:r>
            <w:r w:rsidRPr="00FB6D52">
              <w:t>elderly man</w:t>
            </w:r>
          </w:p>
          <w:p w14:paraId="666249D1" w14:textId="77777777" w:rsidR="00FB6D52" w:rsidRDefault="00FB6D52" w:rsidP="005B14DD"/>
          <w:p w14:paraId="63B6B4A9" w14:textId="2B9359A0" w:rsidR="00FB6D52" w:rsidRPr="002F22BE" w:rsidRDefault="00FB6D52" w:rsidP="005B14DD">
            <w:pPr>
              <w:rPr>
                <w:rFonts w:hint="eastAsia"/>
                <w:lang w:eastAsia="ko-KR"/>
              </w:rPr>
            </w:pPr>
            <w:r w:rsidRPr="00D243AE">
              <w:rPr>
                <w:b/>
                <w:bCs/>
                <w:i/>
                <w:iCs/>
              </w:rPr>
              <w:t>I want to</w:t>
            </w:r>
            <w:r w:rsidRPr="002F22BE">
              <w:rPr>
                <w:b/>
                <w:bCs/>
                <w:i/>
                <w:iCs/>
              </w:rPr>
              <w:t xml:space="preserve"> </w:t>
            </w:r>
            <w:r w:rsidR="00490AB9" w:rsidRPr="00490AB9">
              <w:t xml:space="preserve">enhance family communication and </w:t>
            </w:r>
            <w:r w:rsidR="008266C7" w:rsidRPr="00490AB9">
              <w:t xml:space="preserve">make </w:t>
            </w:r>
            <w:r w:rsidR="00490AB9" w:rsidRPr="00490AB9">
              <w:t xml:space="preserve">family </w:t>
            </w:r>
            <w:r w:rsidR="008266C7" w:rsidRPr="00490AB9">
              <w:t>communication more efficient using an instant messaging app.</w:t>
            </w:r>
          </w:p>
          <w:p w14:paraId="733D9A26" w14:textId="77777777" w:rsidR="00FB6D52" w:rsidRDefault="00FB6D52" w:rsidP="005B14DD"/>
          <w:p w14:paraId="1D4F8D15" w14:textId="3F946082" w:rsidR="00FB6D52" w:rsidRPr="008266C7" w:rsidRDefault="00FB6D52" w:rsidP="005B14DD">
            <w:pPr>
              <w:rPr>
                <w:rFonts w:ascii="바탕" w:eastAsia="바탕" w:hAnsi="바탕" w:cs="바탕"/>
                <w:lang w:eastAsia="ko-KR"/>
              </w:rPr>
            </w:pPr>
            <w:r w:rsidRPr="00D243AE">
              <w:rPr>
                <w:b/>
                <w:bCs/>
                <w:i/>
                <w:iCs/>
              </w:rPr>
              <w:t>So that I can</w:t>
            </w:r>
            <w:r>
              <w:rPr>
                <w:b/>
                <w:bCs/>
                <w:i/>
                <w:iCs/>
              </w:rPr>
              <w:t xml:space="preserve"> </w:t>
            </w:r>
            <w:r w:rsidR="008266C7">
              <w:t>be more productive and enhance communication</w:t>
            </w:r>
            <w:r w:rsidR="00490AB9">
              <w:t xml:space="preserve"> between family members</w:t>
            </w:r>
            <w:r w:rsidR="008266C7">
              <w:t>.</w:t>
            </w:r>
          </w:p>
        </w:tc>
      </w:tr>
      <w:tr w:rsidR="00FB6D52" w14:paraId="7E399877" w14:textId="77777777" w:rsidTr="005B14DD">
        <w:trPr>
          <w:trHeight w:val="2276"/>
        </w:trPr>
        <w:tc>
          <w:tcPr>
            <w:tcW w:w="8856" w:type="dxa"/>
            <w:shd w:val="clear" w:color="auto" w:fill="auto"/>
          </w:tcPr>
          <w:p w14:paraId="3CC819C6" w14:textId="77777777" w:rsidR="00FB6D52" w:rsidRPr="00D243AE" w:rsidRDefault="00FB6D52" w:rsidP="005B14DD">
            <w:pPr>
              <w:rPr>
                <w:b/>
                <w:bCs/>
              </w:rPr>
            </w:pPr>
            <w:r w:rsidRPr="00D243AE">
              <w:rPr>
                <w:b/>
                <w:bCs/>
              </w:rPr>
              <w:lastRenderedPageBreak/>
              <w:t>Acceptance Criteria</w:t>
            </w:r>
          </w:p>
          <w:p w14:paraId="63918B7B" w14:textId="77777777" w:rsidR="00FB6D52" w:rsidRDefault="00FB6D52" w:rsidP="005B14DD">
            <w:r w:rsidRPr="00D243AE">
              <w:rPr>
                <w:b/>
                <w:bCs/>
                <w:i/>
                <w:iCs/>
              </w:rPr>
              <w:t>Give</w:t>
            </w:r>
            <w:r>
              <w:t xml:space="preserve"> proper communication environment (private &amp; public)</w:t>
            </w:r>
          </w:p>
          <w:p w14:paraId="61A0E39E" w14:textId="77777777" w:rsidR="00FB6D52" w:rsidRDefault="00FB6D52" w:rsidP="005B14DD"/>
          <w:p w14:paraId="744920DA" w14:textId="77777777" w:rsidR="00FB6D52" w:rsidRDefault="00FB6D52" w:rsidP="005B14DD">
            <w:r w:rsidRPr="00D243AE">
              <w:rPr>
                <w:b/>
                <w:bCs/>
                <w:i/>
                <w:iCs/>
              </w:rPr>
              <w:t>When</w:t>
            </w:r>
            <w:r>
              <w:t xml:space="preserve"> the user wants to communicate with other people (private &amp; public)</w:t>
            </w:r>
          </w:p>
          <w:p w14:paraId="347E4016" w14:textId="77777777" w:rsidR="00FB6D52" w:rsidRDefault="00FB6D52" w:rsidP="005B14DD"/>
          <w:p w14:paraId="6A6D4D41" w14:textId="77777777" w:rsidR="00FB6D52" w:rsidRDefault="00FB6D52" w:rsidP="005B14DD">
            <w:r w:rsidRPr="00D243AE">
              <w:rPr>
                <w:b/>
                <w:bCs/>
                <w:i/>
                <w:iCs/>
              </w:rPr>
              <w:t>Then</w:t>
            </w:r>
            <w:r>
              <w:t xml:space="preserve"> proper communication environments will be offered</w:t>
            </w:r>
          </w:p>
        </w:tc>
      </w:tr>
      <w:tr w:rsidR="00FB6D52" w14:paraId="32726EC7" w14:textId="77777777" w:rsidTr="005B14DD">
        <w:tc>
          <w:tcPr>
            <w:tcW w:w="8856" w:type="dxa"/>
            <w:shd w:val="clear" w:color="auto" w:fill="auto"/>
          </w:tcPr>
          <w:p w14:paraId="029B15FB" w14:textId="77777777" w:rsidR="00FB6D52" w:rsidRDefault="00FB6D52" w:rsidP="005B14DD">
            <w:r>
              <w:t>&lt;Breakdown the features to a single feature that can be implemented in a sprint&gt;</w:t>
            </w:r>
          </w:p>
          <w:p w14:paraId="12A6DE55" w14:textId="22F4B0EE" w:rsidR="00FB6D52" w:rsidRDefault="00FB6D52" w:rsidP="005B14DD">
            <w:r>
              <w:t xml:space="preserve">User story 1:  </w:t>
            </w:r>
            <w:r w:rsidR="00C5079E">
              <w:t>create group chat</w:t>
            </w:r>
          </w:p>
          <w:p w14:paraId="26AC1370" w14:textId="49F7E57C" w:rsidR="00FB6D52" w:rsidRDefault="00FB6D52" w:rsidP="005B14DD">
            <w:r>
              <w:t>As a</w:t>
            </w:r>
            <w:r w:rsidR="00730BDF">
              <w:t xml:space="preserve">n elderly man, I want to have a </w:t>
            </w:r>
            <w:r w:rsidR="00C5079E">
              <w:t>group chat with my wife and children.</w:t>
            </w:r>
          </w:p>
        </w:tc>
      </w:tr>
      <w:tr w:rsidR="00FB6D52" w14:paraId="62B48AD9" w14:textId="77777777" w:rsidTr="005B14DD">
        <w:tc>
          <w:tcPr>
            <w:tcW w:w="8856" w:type="dxa"/>
            <w:shd w:val="clear" w:color="auto" w:fill="auto"/>
          </w:tcPr>
          <w:p w14:paraId="6B109FE2" w14:textId="1839C13C" w:rsidR="00FB6D52" w:rsidRDefault="00FB6D52" w:rsidP="005B14DD">
            <w:r>
              <w:t xml:space="preserve">User story 2: </w:t>
            </w:r>
            <w:r w:rsidR="00C5079E">
              <w:t>create private chat</w:t>
            </w:r>
          </w:p>
          <w:p w14:paraId="77D287E6" w14:textId="5CAD0EF9" w:rsidR="00FB6D52" w:rsidRDefault="00FB6D52" w:rsidP="005B14DD">
            <w:r>
              <w:t>As a</w:t>
            </w:r>
            <w:r w:rsidR="00C5079E">
              <w:t>n elderly man, I want to have a private chat with my family members.</w:t>
            </w:r>
          </w:p>
        </w:tc>
      </w:tr>
      <w:tr w:rsidR="00FB6D52" w14:paraId="7A39992D" w14:textId="77777777" w:rsidTr="005B14DD">
        <w:tc>
          <w:tcPr>
            <w:tcW w:w="8856" w:type="dxa"/>
            <w:shd w:val="clear" w:color="auto" w:fill="auto"/>
          </w:tcPr>
          <w:p w14:paraId="433F9042" w14:textId="6A2B98CA" w:rsidR="00FB6D52" w:rsidRDefault="00FB6D52" w:rsidP="005B14DD">
            <w:r>
              <w:t xml:space="preserve">User story 3: </w:t>
            </w:r>
            <w:r w:rsidR="00C5079E">
              <w:t>simple user interface</w:t>
            </w:r>
          </w:p>
          <w:p w14:paraId="788DFD41" w14:textId="3D28718C" w:rsidR="00FB6D52" w:rsidRDefault="00FB6D52" w:rsidP="005B14DD">
            <w:r>
              <w:t>As a</w:t>
            </w:r>
            <w:r w:rsidR="00C5079E">
              <w:t>n elderly man, I do not want to spend too much time learning how to use the software.</w:t>
            </w:r>
          </w:p>
        </w:tc>
      </w:tr>
    </w:tbl>
    <w:p w14:paraId="577397D3" w14:textId="77777777" w:rsidR="00FB6D52" w:rsidRPr="00FB6D52" w:rsidRDefault="00FB6D52" w:rsidP="00FB6D52">
      <w:pPr>
        <w:rPr>
          <w:lang w:eastAsia="zh-CN"/>
        </w:rPr>
      </w:pPr>
    </w:p>
    <w:p w14:paraId="43858C9B" w14:textId="77777777" w:rsidR="00E61089" w:rsidRDefault="00B50C99">
      <w:pPr>
        <w:pStyle w:val="1"/>
      </w:pPr>
      <w:bookmarkStart w:id="20" w:name="_Toc37428994"/>
      <w:r>
        <w:lastRenderedPageBreak/>
        <w:t xml:space="preserve">Feature </w:t>
      </w:r>
      <w:r w:rsidR="003F019F">
        <w:t>List</w:t>
      </w:r>
      <w:bookmarkEnd w:id="20"/>
    </w:p>
    <w:p w14:paraId="756FFE3B" w14:textId="77777777" w:rsidR="00E61089" w:rsidRPr="00BB4D84" w:rsidRDefault="00E61089">
      <w:pPr>
        <w:rPr>
          <w:b/>
          <w:bCs/>
        </w:rPr>
      </w:pPr>
      <w:r w:rsidRPr="00BB4D84">
        <w:rPr>
          <w:b/>
          <w:bCs/>
        </w:rPr>
        <w:t xml:space="preserve">Describe the </w:t>
      </w:r>
      <w:r w:rsidR="0096325B" w:rsidRPr="00BB4D84">
        <w:rPr>
          <w:b/>
          <w:bCs/>
        </w:rPr>
        <w:t xml:space="preserve">overview of </w:t>
      </w:r>
      <w:r w:rsidR="003116BE" w:rsidRPr="00BB4D84">
        <w:rPr>
          <w:b/>
          <w:bCs/>
        </w:rPr>
        <w:t>all</w:t>
      </w:r>
      <w:r w:rsidR="0096325B" w:rsidRPr="00BB4D84">
        <w:rPr>
          <w:b/>
          <w:bCs/>
        </w:rPr>
        <w:t xml:space="preserve"> the features in your product</w:t>
      </w:r>
      <w:r w:rsidR="003116BE" w:rsidRPr="00BB4D84">
        <w:rPr>
          <w:b/>
          <w:bCs/>
        </w:rPr>
        <w:t>. A</w:t>
      </w:r>
      <w:r w:rsidR="003F019F" w:rsidRPr="00BB4D84">
        <w:rPr>
          <w:b/>
          <w:bCs/>
        </w:rPr>
        <w:t xml:space="preserve">nd </w:t>
      </w:r>
      <w:r w:rsidR="003116BE" w:rsidRPr="00BB4D84">
        <w:rPr>
          <w:b/>
          <w:bCs/>
        </w:rPr>
        <w:t xml:space="preserve">also </w:t>
      </w:r>
      <w:r w:rsidR="003F019F" w:rsidRPr="00BB4D84">
        <w:rPr>
          <w:b/>
          <w:bCs/>
        </w:rPr>
        <w:t>p</w:t>
      </w:r>
      <w:r w:rsidR="00F7041B" w:rsidRPr="00BB4D84">
        <w:rPr>
          <w:b/>
          <w:bCs/>
        </w:rPr>
        <w:t>rovide a thorough feature list</w:t>
      </w:r>
      <w:r w:rsidR="0048510A" w:rsidRPr="00BB4D84">
        <w:rPr>
          <w:b/>
          <w:bCs/>
        </w:rPr>
        <w:t xml:space="preserve"> </w:t>
      </w:r>
      <w:r w:rsidR="00F7041B" w:rsidRPr="00BB4D84">
        <w:rPr>
          <w:b/>
          <w:bCs/>
        </w:rPr>
        <w:t>(Chapter</w:t>
      </w:r>
      <w:r w:rsidR="00EA6CF7" w:rsidRPr="00BB4D84">
        <w:rPr>
          <w:b/>
          <w:bCs/>
        </w:rPr>
        <w:t xml:space="preserve"> </w:t>
      </w:r>
      <w:r w:rsidR="00F7041B" w:rsidRPr="00BB4D84">
        <w:rPr>
          <w:b/>
          <w:bCs/>
        </w:rPr>
        <w:t xml:space="preserve">3 </w:t>
      </w:r>
      <w:r w:rsidR="00AA4AF0" w:rsidRPr="00BB4D84">
        <w:rPr>
          <w:b/>
          <w:bCs/>
        </w:rPr>
        <w:t>p</w:t>
      </w:r>
      <w:r w:rsidR="00F7041B" w:rsidRPr="00BB4D84">
        <w:rPr>
          <w:b/>
          <w:bCs/>
        </w:rPr>
        <w:t>45-47)</w:t>
      </w:r>
      <w:r w:rsidR="003116BE" w:rsidRPr="00BB4D84">
        <w:rPr>
          <w:b/>
          <w:bCs/>
        </w:rPr>
        <w:t xml:space="preserve"> out of </w:t>
      </w:r>
      <w:r w:rsidR="00875B95" w:rsidRPr="00BB4D84">
        <w:rPr>
          <w:b/>
          <w:bCs/>
        </w:rPr>
        <w:t>ALL</w:t>
      </w:r>
      <w:r w:rsidR="003116BE" w:rsidRPr="00BB4D84">
        <w:rPr>
          <w:b/>
          <w:bCs/>
        </w:rPr>
        <w:t xml:space="preserve"> the features you are going to implement</w:t>
      </w:r>
      <w:r w:rsidR="00B72A44" w:rsidRPr="00BB4D84">
        <w:rPr>
          <w:b/>
          <w:bCs/>
        </w:rPr>
        <w:t xml:space="preserve">. You could </w:t>
      </w:r>
      <w:r w:rsidR="00B72A44" w:rsidRPr="00BB4D84">
        <w:rPr>
          <w:rFonts w:hint="eastAsia"/>
          <w:b/>
          <w:bCs/>
          <w:lang w:eastAsia="zh-CN"/>
        </w:rPr>
        <w:t>sort</w:t>
      </w:r>
      <w:r w:rsidR="00B72A44" w:rsidRPr="00BB4D84">
        <w:rPr>
          <w:b/>
          <w:bCs/>
        </w:rPr>
        <w:t xml:space="preserve"> this list with the highest priority and lowest effort first. This list would be your most important reference when set</w:t>
      </w:r>
      <w:r w:rsidR="003116BE" w:rsidRPr="00BB4D84">
        <w:rPr>
          <w:b/>
          <w:bCs/>
        </w:rPr>
        <w:t>ting</w:t>
      </w:r>
      <w:r w:rsidR="00B72A44" w:rsidRPr="00BB4D84">
        <w:rPr>
          <w:b/>
          <w:bCs/>
        </w:rPr>
        <w:t xml:space="preserve"> up sprint backlog.</w:t>
      </w:r>
    </w:p>
    <w:p w14:paraId="64791B29" w14:textId="77777777" w:rsidR="00B72A44" w:rsidRDefault="00B72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6C4D59" w14:paraId="5BDEF300" w14:textId="77777777" w:rsidTr="00D243AE">
        <w:tc>
          <w:tcPr>
            <w:tcW w:w="4428" w:type="dxa"/>
            <w:shd w:val="clear" w:color="auto" w:fill="auto"/>
          </w:tcPr>
          <w:p w14:paraId="1513EC4F" w14:textId="1B5F786B" w:rsidR="006C4D59" w:rsidRDefault="006C4D59">
            <w:r w:rsidRPr="00D243AE">
              <w:rPr>
                <w:b/>
                <w:bCs/>
              </w:rPr>
              <w:t>Feature 1:</w:t>
            </w:r>
            <w:r>
              <w:t xml:space="preserve"> </w:t>
            </w:r>
            <w:r w:rsidR="00BB4D84">
              <w:t>Create account</w:t>
            </w:r>
          </w:p>
        </w:tc>
        <w:tc>
          <w:tcPr>
            <w:tcW w:w="1800" w:type="dxa"/>
            <w:shd w:val="clear" w:color="auto" w:fill="auto"/>
          </w:tcPr>
          <w:p w14:paraId="385D4234" w14:textId="19032D08" w:rsidR="006C4D59" w:rsidRPr="00D243AE" w:rsidRDefault="006C4D59" w:rsidP="00D243AE">
            <w:pPr>
              <w:tabs>
                <w:tab w:val="left" w:pos="1450"/>
              </w:tabs>
              <w:rPr>
                <w:b/>
                <w:bCs/>
              </w:rPr>
            </w:pPr>
            <w:r w:rsidRPr="00D243AE">
              <w:rPr>
                <w:b/>
                <w:bCs/>
              </w:rPr>
              <w:t>Priority:</w:t>
            </w:r>
            <w:r w:rsidR="00BB4D84">
              <w:rPr>
                <w:b/>
                <w:bCs/>
              </w:rPr>
              <w:t xml:space="preserve"> </w:t>
            </w:r>
            <w:r w:rsidR="00BB4D84" w:rsidRPr="00D97817">
              <w:t>High</w:t>
            </w:r>
          </w:p>
        </w:tc>
        <w:tc>
          <w:tcPr>
            <w:tcW w:w="2628" w:type="dxa"/>
            <w:shd w:val="clear" w:color="auto" w:fill="auto"/>
          </w:tcPr>
          <w:p w14:paraId="6CC1A4DF" w14:textId="185D0B1C" w:rsidR="006C4D59" w:rsidRPr="00D243AE" w:rsidRDefault="006C4D59" w:rsidP="00D243AE">
            <w:pPr>
              <w:tabs>
                <w:tab w:val="left" w:pos="1450"/>
              </w:tabs>
              <w:rPr>
                <w:b/>
                <w:bCs/>
              </w:rPr>
            </w:pPr>
            <w:r w:rsidRPr="00D243AE">
              <w:rPr>
                <w:b/>
                <w:bCs/>
              </w:rPr>
              <w:t xml:space="preserve">Effort Required: </w:t>
            </w:r>
            <w:r w:rsidR="004A1650" w:rsidRPr="004A1650">
              <w:t>2</w:t>
            </w:r>
            <w:r w:rsidR="00045259" w:rsidRPr="004A1650">
              <w:t>days</w:t>
            </w:r>
          </w:p>
        </w:tc>
      </w:tr>
      <w:tr w:rsidR="006C4D59" w14:paraId="61534B70" w14:textId="77777777" w:rsidTr="00D243AE">
        <w:tc>
          <w:tcPr>
            <w:tcW w:w="8856" w:type="dxa"/>
            <w:gridSpan w:val="3"/>
            <w:shd w:val="clear" w:color="auto" w:fill="auto"/>
          </w:tcPr>
          <w:p w14:paraId="131D27BC" w14:textId="77777777" w:rsidR="006C4D59" w:rsidRPr="00D243AE" w:rsidRDefault="006C4D59">
            <w:pPr>
              <w:rPr>
                <w:b/>
                <w:bCs/>
                <w:i/>
                <w:iCs/>
              </w:rPr>
            </w:pPr>
            <w:r w:rsidRPr="00D243AE">
              <w:rPr>
                <w:b/>
                <w:bCs/>
                <w:i/>
                <w:iCs/>
              </w:rPr>
              <w:t xml:space="preserve">Description: </w:t>
            </w:r>
          </w:p>
          <w:p w14:paraId="0380052D" w14:textId="41D6E11A" w:rsidR="006C4D59" w:rsidRPr="005B23DB" w:rsidRDefault="00891EC6">
            <w:pPr>
              <w:rPr>
                <w:rFonts w:ascii="바탕" w:eastAsia="바탕" w:hAnsi="바탕" w:cs="바탕"/>
                <w:lang w:eastAsia="ko-KR"/>
              </w:rPr>
            </w:pPr>
            <w:r>
              <w:rPr>
                <w:rFonts w:hint="eastAsia"/>
              </w:rPr>
              <w:t>T</w:t>
            </w:r>
            <w:r>
              <w:t xml:space="preserve">his will require user input for new ID and new PW. After user input, it will check if the new ID and new PW are acceptable. There cannot be </w:t>
            </w:r>
            <w:r>
              <w:rPr>
                <w:rFonts w:hint="eastAsia"/>
              </w:rPr>
              <w:t>d</w:t>
            </w:r>
            <w:r>
              <w:t>uplicates for user ID and PW must be a combination of numbers, upper case letters, lower case letters, and special characters</w:t>
            </w:r>
            <w:r w:rsidR="002B10E8">
              <w:t xml:space="preserve"> and the PW cannot start or end with a blank space. </w:t>
            </w:r>
            <w:r>
              <w:t>If new ID and new PW are acceptable, the account will be created, and it will lead to the log in stage.</w:t>
            </w:r>
          </w:p>
        </w:tc>
      </w:tr>
      <w:tr w:rsidR="006C4D59" w14:paraId="3C33690A" w14:textId="77777777" w:rsidTr="00D243AE">
        <w:tc>
          <w:tcPr>
            <w:tcW w:w="8856" w:type="dxa"/>
            <w:gridSpan w:val="3"/>
            <w:shd w:val="clear" w:color="auto" w:fill="auto"/>
          </w:tcPr>
          <w:p w14:paraId="5381FB73" w14:textId="77777777" w:rsidR="006C4D59" w:rsidRPr="00D243AE" w:rsidRDefault="006C4D59">
            <w:pPr>
              <w:rPr>
                <w:b/>
                <w:bCs/>
                <w:i/>
                <w:iCs/>
              </w:rPr>
            </w:pPr>
            <w:r w:rsidRPr="00D243AE">
              <w:rPr>
                <w:b/>
                <w:bCs/>
                <w:i/>
                <w:iCs/>
              </w:rPr>
              <w:t>Constraints:</w:t>
            </w:r>
          </w:p>
          <w:p w14:paraId="3C985CF8" w14:textId="1EB3F2ED" w:rsidR="006C4D59" w:rsidRPr="00152D0F" w:rsidRDefault="0031108B">
            <w:r>
              <w:rPr>
                <w:rFonts w:hint="eastAsia"/>
              </w:rPr>
              <w:t>A</w:t>
            </w:r>
            <w:r>
              <w:t xml:space="preserve">ll users must have an account </w:t>
            </w:r>
            <w:proofErr w:type="gramStart"/>
            <w:r>
              <w:t>in order to</w:t>
            </w:r>
            <w:proofErr w:type="gramEnd"/>
            <w:r>
              <w:t xml:space="preserve"> use this software.</w:t>
            </w:r>
          </w:p>
        </w:tc>
      </w:tr>
      <w:tr w:rsidR="006C4D59" w14:paraId="7931509C" w14:textId="77777777" w:rsidTr="00D243AE">
        <w:tc>
          <w:tcPr>
            <w:tcW w:w="8856" w:type="dxa"/>
            <w:gridSpan w:val="3"/>
            <w:shd w:val="clear" w:color="auto" w:fill="auto"/>
          </w:tcPr>
          <w:p w14:paraId="1B518166" w14:textId="77777777" w:rsidR="006C4D59" w:rsidRPr="00D243AE" w:rsidRDefault="006C4D59">
            <w:pPr>
              <w:rPr>
                <w:b/>
                <w:bCs/>
                <w:i/>
                <w:iCs/>
              </w:rPr>
            </w:pPr>
            <w:r w:rsidRPr="00D243AE">
              <w:rPr>
                <w:b/>
                <w:bCs/>
                <w:i/>
                <w:iCs/>
              </w:rPr>
              <w:t>Comments:</w:t>
            </w:r>
          </w:p>
          <w:p w14:paraId="20DDD496" w14:textId="0F5CC027" w:rsidR="006C4D59" w:rsidRPr="00152D0F" w:rsidRDefault="0031108B">
            <w:r>
              <w:rPr>
                <w:rFonts w:hint="eastAsia"/>
              </w:rPr>
              <w:t>U</w:t>
            </w:r>
            <w:r>
              <w:t>sing Google or Facebook credentials for this software will be considered.</w:t>
            </w:r>
          </w:p>
        </w:tc>
      </w:tr>
    </w:tbl>
    <w:p w14:paraId="73EE73DE" w14:textId="1E303F1E" w:rsidR="00E61089" w:rsidRDefault="00E610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21C909C0" w14:textId="77777777" w:rsidTr="005B14DD">
        <w:tc>
          <w:tcPr>
            <w:tcW w:w="4428" w:type="dxa"/>
            <w:shd w:val="clear" w:color="auto" w:fill="auto"/>
          </w:tcPr>
          <w:p w14:paraId="1DB0AD7A" w14:textId="5CC771F8" w:rsidR="00BB4D84" w:rsidRDefault="00BB4D84" w:rsidP="005B14DD">
            <w:r w:rsidRPr="00D243AE">
              <w:rPr>
                <w:b/>
                <w:bCs/>
              </w:rPr>
              <w:t xml:space="preserve">Feature </w:t>
            </w:r>
            <w:r w:rsidR="001B78E4">
              <w:rPr>
                <w:b/>
                <w:bCs/>
              </w:rPr>
              <w:t>2</w:t>
            </w:r>
            <w:r w:rsidRPr="00D243AE">
              <w:rPr>
                <w:b/>
                <w:bCs/>
              </w:rPr>
              <w:t>:</w:t>
            </w:r>
            <w:r>
              <w:t xml:space="preserve"> </w:t>
            </w:r>
            <w:r>
              <w:t>Log in / Log out</w:t>
            </w:r>
          </w:p>
        </w:tc>
        <w:tc>
          <w:tcPr>
            <w:tcW w:w="1800" w:type="dxa"/>
            <w:shd w:val="clear" w:color="auto" w:fill="auto"/>
          </w:tcPr>
          <w:p w14:paraId="1DFBF278" w14:textId="77777777" w:rsidR="00BB4D84" w:rsidRPr="00D243AE" w:rsidRDefault="00BB4D84" w:rsidP="005B14DD">
            <w:pPr>
              <w:tabs>
                <w:tab w:val="left" w:pos="1450"/>
              </w:tabs>
              <w:rPr>
                <w:b/>
                <w:bCs/>
              </w:rPr>
            </w:pPr>
            <w:r w:rsidRPr="00D243AE">
              <w:rPr>
                <w:b/>
                <w:bCs/>
              </w:rPr>
              <w:t>Priority:</w:t>
            </w:r>
            <w:r>
              <w:rPr>
                <w:b/>
                <w:bCs/>
              </w:rPr>
              <w:t xml:space="preserve"> </w:t>
            </w:r>
            <w:r w:rsidRPr="00040F68">
              <w:t>High</w:t>
            </w:r>
          </w:p>
        </w:tc>
        <w:tc>
          <w:tcPr>
            <w:tcW w:w="2628" w:type="dxa"/>
            <w:shd w:val="clear" w:color="auto" w:fill="auto"/>
          </w:tcPr>
          <w:p w14:paraId="6591B491" w14:textId="7A7ED9F2" w:rsidR="00BB4D84" w:rsidRPr="00D243AE" w:rsidRDefault="00BB4D84" w:rsidP="005B14DD">
            <w:pPr>
              <w:tabs>
                <w:tab w:val="left" w:pos="1450"/>
              </w:tabs>
              <w:rPr>
                <w:b/>
                <w:bCs/>
              </w:rPr>
            </w:pPr>
            <w:r w:rsidRPr="00D243AE">
              <w:rPr>
                <w:b/>
                <w:bCs/>
              </w:rPr>
              <w:t xml:space="preserve">Effort Required: </w:t>
            </w:r>
            <w:r w:rsidR="004A1650" w:rsidRPr="004A1650">
              <w:t>2</w:t>
            </w:r>
            <w:r w:rsidR="00045259" w:rsidRPr="004A1650">
              <w:t>days</w:t>
            </w:r>
          </w:p>
        </w:tc>
      </w:tr>
      <w:tr w:rsidR="00BB4D84" w:rsidRPr="00D243AE" w14:paraId="239A1089" w14:textId="77777777" w:rsidTr="005B14DD">
        <w:tc>
          <w:tcPr>
            <w:tcW w:w="8856" w:type="dxa"/>
            <w:gridSpan w:val="3"/>
            <w:shd w:val="clear" w:color="auto" w:fill="auto"/>
          </w:tcPr>
          <w:p w14:paraId="3887D3E1" w14:textId="77777777" w:rsidR="00BB4D84" w:rsidRPr="00D243AE" w:rsidRDefault="00BB4D84" w:rsidP="005B14DD">
            <w:pPr>
              <w:rPr>
                <w:b/>
                <w:bCs/>
                <w:i/>
                <w:iCs/>
              </w:rPr>
            </w:pPr>
            <w:r w:rsidRPr="00D243AE">
              <w:rPr>
                <w:b/>
                <w:bCs/>
                <w:i/>
                <w:iCs/>
              </w:rPr>
              <w:t xml:space="preserve">Description: </w:t>
            </w:r>
          </w:p>
          <w:p w14:paraId="626DA517" w14:textId="77777777" w:rsidR="00614BFB" w:rsidRDefault="00614BFB" w:rsidP="005B14DD">
            <w:r>
              <w:t xml:space="preserve">Log in: </w:t>
            </w:r>
            <w:r w:rsidR="00D65076">
              <w:rPr>
                <w:rFonts w:hint="eastAsia"/>
              </w:rPr>
              <w:t>T</w:t>
            </w:r>
            <w:r w:rsidR="00D65076">
              <w:t>his will require user input for user ID and PW. This will check if there is a matching user ID in the account database. If there is no match, it will ask you to enter again. If there is a match, then this will check if the PW is correct. If it is correct, it will lead to the home page. If it is not correct, it will ask you to enter again.</w:t>
            </w:r>
          </w:p>
          <w:p w14:paraId="348313C4" w14:textId="1FEA2C84" w:rsidR="00614BFB" w:rsidRPr="00614BFB" w:rsidRDefault="00614BFB" w:rsidP="005B14DD">
            <w:pPr>
              <w:rPr>
                <w:rFonts w:hint="eastAsia"/>
              </w:rPr>
            </w:pPr>
            <w:r>
              <w:rPr>
                <w:rFonts w:hint="eastAsia"/>
              </w:rPr>
              <w:t>L</w:t>
            </w:r>
            <w:r>
              <w:t>og out: From home page, it will lead to Log in page.</w:t>
            </w:r>
          </w:p>
        </w:tc>
      </w:tr>
      <w:tr w:rsidR="00BB4D84" w:rsidRPr="00D243AE" w14:paraId="339499D8" w14:textId="77777777" w:rsidTr="005B14DD">
        <w:tc>
          <w:tcPr>
            <w:tcW w:w="8856" w:type="dxa"/>
            <w:gridSpan w:val="3"/>
            <w:shd w:val="clear" w:color="auto" w:fill="auto"/>
          </w:tcPr>
          <w:p w14:paraId="5B850199" w14:textId="77777777" w:rsidR="00BB4D84" w:rsidRDefault="00BB4D84" w:rsidP="005B14DD">
            <w:pPr>
              <w:rPr>
                <w:b/>
                <w:bCs/>
                <w:i/>
                <w:iCs/>
              </w:rPr>
            </w:pPr>
            <w:r w:rsidRPr="00D243AE">
              <w:rPr>
                <w:b/>
                <w:bCs/>
                <w:i/>
                <w:iCs/>
              </w:rPr>
              <w:t>Constraints:</w:t>
            </w:r>
          </w:p>
          <w:p w14:paraId="07C53526" w14:textId="3365064E" w:rsidR="00614BFB" w:rsidRPr="00614BFB" w:rsidRDefault="0031108B" w:rsidP="005B14DD">
            <w:r>
              <w:rPr>
                <w:rFonts w:hint="eastAsia"/>
              </w:rPr>
              <w:t>A</w:t>
            </w:r>
            <w:r>
              <w:t xml:space="preserve">ll users must go through Log in process </w:t>
            </w:r>
            <w:proofErr w:type="gramStart"/>
            <w:r>
              <w:t>in order to</w:t>
            </w:r>
            <w:proofErr w:type="gramEnd"/>
            <w:r>
              <w:t xml:space="preserve"> use this software.</w:t>
            </w:r>
          </w:p>
        </w:tc>
      </w:tr>
      <w:tr w:rsidR="00BB4D84" w:rsidRPr="00D243AE" w14:paraId="43D8B959" w14:textId="77777777" w:rsidTr="005B14DD">
        <w:tc>
          <w:tcPr>
            <w:tcW w:w="8856" w:type="dxa"/>
            <w:gridSpan w:val="3"/>
            <w:shd w:val="clear" w:color="auto" w:fill="auto"/>
          </w:tcPr>
          <w:p w14:paraId="66DEBF4B" w14:textId="77777777" w:rsidR="00BB4D84" w:rsidRPr="00D243AE" w:rsidRDefault="00BB4D84" w:rsidP="005B14DD">
            <w:pPr>
              <w:rPr>
                <w:b/>
                <w:bCs/>
                <w:i/>
                <w:iCs/>
              </w:rPr>
            </w:pPr>
            <w:r w:rsidRPr="00D243AE">
              <w:rPr>
                <w:b/>
                <w:bCs/>
                <w:i/>
                <w:iCs/>
              </w:rPr>
              <w:t>Comments:</w:t>
            </w:r>
          </w:p>
          <w:p w14:paraId="0A5D998F" w14:textId="527B7258" w:rsidR="00BB4D84" w:rsidRPr="00614BFB" w:rsidRDefault="0031108B" w:rsidP="005B14DD">
            <w:r>
              <w:rPr>
                <w:rFonts w:hint="eastAsia"/>
              </w:rPr>
              <w:lastRenderedPageBreak/>
              <w:t>A</w:t>
            </w:r>
            <w:r>
              <w:t>uto log in function such as fingerprint or face ID will be considered.</w:t>
            </w:r>
          </w:p>
        </w:tc>
      </w:tr>
    </w:tbl>
    <w:p w14:paraId="3BF228DB" w14:textId="489C8224"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68F74EFF" w14:textId="77777777" w:rsidTr="005B14DD">
        <w:tc>
          <w:tcPr>
            <w:tcW w:w="4428" w:type="dxa"/>
            <w:shd w:val="clear" w:color="auto" w:fill="auto"/>
          </w:tcPr>
          <w:p w14:paraId="3461CFB7" w14:textId="51C054BB" w:rsidR="00BB4D84" w:rsidRDefault="00BB4D84" w:rsidP="005B14DD">
            <w:r w:rsidRPr="00D243AE">
              <w:rPr>
                <w:b/>
                <w:bCs/>
              </w:rPr>
              <w:t xml:space="preserve">Feature </w:t>
            </w:r>
            <w:r w:rsidR="001B78E4">
              <w:rPr>
                <w:b/>
                <w:bCs/>
              </w:rPr>
              <w:t>3</w:t>
            </w:r>
            <w:r w:rsidRPr="00D243AE">
              <w:rPr>
                <w:b/>
                <w:bCs/>
              </w:rPr>
              <w:t>:</w:t>
            </w:r>
            <w:r>
              <w:t xml:space="preserve"> </w:t>
            </w:r>
            <w:r>
              <w:t>Display list of friends</w:t>
            </w:r>
          </w:p>
        </w:tc>
        <w:tc>
          <w:tcPr>
            <w:tcW w:w="1800" w:type="dxa"/>
            <w:shd w:val="clear" w:color="auto" w:fill="auto"/>
          </w:tcPr>
          <w:p w14:paraId="276A69BC" w14:textId="77777777" w:rsidR="00BB4D84" w:rsidRPr="00D243AE" w:rsidRDefault="00BB4D8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38672B5D" w14:textId="06D985DA" w:rsidR="00BB4D84" w:rsidRPr="00D243AE" w:rsidRDefault="00BB4D84" w:rsidP="005B14DD">
            <w:pPr>
              <w:tabs>
                <w:tab w:val="left" w:pos="1450"/>
              </w:tabs>
              <w:rPr>
                <w:b/>
                <w:bCs/>
              </w:rPr>
            </w:pPr>
            <w:r w:rsidRPr="00D243AE">
              <w:rPr>
                <w:b/>
                <w:bCs/>
              </w:rPr>
              <w:t xml:space="preserve">Effort Required: </w:t>
            </w:r>
            <w:r w:rsidR="004A1650" w:rsidRPr="004A1650">
              <w:t>2</w:t>
            </w:r>
            <w:r w:rsidRPr="004A1650">
              <w:t>day</w:t>
            </w:r>
            <w:r w:rsidR="00DA6A00" w:rsidRPr="004A1650">
              <w:t>s</w:t>
            </w:r>
          </w:p>
        </w:tc>
      </w:tr>
      <w:tr w:rsidR="00BB4D84" w:rsidRPr="00D243AE" w14:paraId="61B1E6B6" w14:textId="77777777" w:rsidTr="005B14DD">
        <w:tc>
          <w:tcPr>
            <w:tcW w:w="8856" w:type="dxa"/>
            <w:gridSpan w:val="3"/>
            <w:shd w:val="clear" w:color="auto" w:fill="auto"/>
          </w:tcPr>
          <w:p w14:paraId="729E8006" w14:textId="77777777" w:rsidR="00BB4D84" w:rsidRPr="00D243AE" w:rsidRDefault="00BB4D84" w:rsidP="005B14DD">
            <w:pPr>
              <w:rPr>
                <w:b/>
                <w:bCs/>
                <w:i/>
                <w:iCs/>
              </w:rPr>
            </w:pPr>
            <w:r w:rsidRPr="00D243AE">
              <w:rPr>
                <w:b/>
                <w:bCs/>
                <w:i/>
                <w:iCs/>
              </w:rPr>
              <w:t xml:space="preserve">Description: </w:t>
            </w:r>
          </w:p>
          <w:p w14:paraId="2DA65905" w14:textId="30B4005E" w:rsidR="00BB4D84" w:rsidRPr="005F782A" w:rsidRDefault="005F782A" w:rsidP="005B14DD">
            <w:r>
              <w:rPr>
                <w:rFonts w:hint="eastAsia"/>
              </w:rPr>
              <w:t>T</w:t>
            </w:r>
            <w:r>
              <w:t>his will show all the friends in an alphabetical order. User can see who is online and who is offline.</w:t>
            </w:r>
          </w:p>
        </w:tc>
      </w:tr>
      <w:tr w:rsidR="00BB4D84" w:rsidRPr="00D243AE" w14:paraId="77F8EF63" w14:textId="77777777" w:rsidTr="005B14DD">
        <w:tc>
          <w:tcPr>
            <w:tcW w:w="8856" w:type="dxa"/>
            <w:gridSpan w:val="3"/>
            <w:shd w:val="clear" w:color="auto" w:fill="auto"/>
          </w:tcPr>
          <w:p w14:paraId="00ECC26A" w14:textId="77777777" w:rsidR="00BB4D84" w:rsidRPr="00D243AE" w:rsidRDefault="00BB4D84" w:rsidP="005B14DD">
            <w:pPr>
              <w:rPr>
                <w:b/>
                <w:bCs/>
                <w:i/>
                <w:iCs/>
              </w:rPr>
            </w:pPr>
            <w:r w:rsidRPr="00D243AE">
              <w:rPr>
                <w:b/>
                <w:bCs/>
                <w:i/>
                <w:iCs/>
              </w:rPr>
              <w:t>Constraints:</w:t>
            </w:r>
          </w:p>
          <w:p w14:paraId="15EB1E5F" w14:textId="73C3111B" w:rsidR="00BB4D84" w:rsidRPr="005F782A" w:rsidRDefault="008915F6" w:rsidP="005B14DD">
            <w:r>
              <w:t>U</w:t>
            </w:r>
            <w:r w:rsidR="005F782A">
              <w:t>sers cannot change the order.</w:t>
            </w:r>
          </w:p>
        </w:tc>
      </w:tr>
      <w:tr w:rsidR="00BB4D84" w:rsidRPr="00D243AE" w14:paraId="4E09144D" w14:textId="77777777" w:rsidTr="005B14DD">
        <w:tc>
          <w:tcPr>
            <w:tcW w:w="8856" w:type="dxa"/>
            <w:gridSpan w:val="3"/>
            <w:shd w:val="clear" w:color="auto" w:fill="auto"/>
          </w:tcPr>
          <w:p w14:paraId="50F08036" w14:textId="77777777" w:rsidR="005F782A" w:rsidRDefault="00BB4D84" w:rsidP="005B14DD">
            <w:pPr>
              <w:rPr>
                <w:b/>
                <w:bCs/>
                <w:i/>
                <w:iCs/>
              </w:rPr>
            </w:pPr>
            <w:r w:rsidRPr="00D243AE">
              <w:rPr>
                <w:b/>
                <w:bCs/>
                <w:i/>
                <w:iCs/>
              </w:rPr>
              <w:t>Comments:</w:t>
            </w:r>
          </w:p>
          <w:p w14:paraId="5FEACEB6" w14:textId="1FCDCE20" w:rsidR="005F782A" w:rsidRPr="005F782A" w:rsidRDefault="0049186E" w:rsidP="005B14DD">
            <w:pPr>
              <w:rPr>
                <w:rFonts w:hint="eastAsia"/>
              </w:rPr>
            </w:pPr>
            <w:r>
              <w:t>Pin the favorite friends to the top</w:t>
            </w:r>
            <w:r w:rsidR="005F782A" w:rsidRPr="005F782A">
              <w:t xml:space="preserve"> will be considered</w:t>
            </w:r>
            <w:r w:rsidR="005F782A">
              <w:t>.</w:t>
            </w:r>
          </w:p>
        </w:tc>
      </w:tr>
    </w:tbl>
    <w:p w14:paraId="373982F5" w14:textId="1A05F494"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037408C4" w14:textId="77777777" w:rsidTr="005B14DD">
        <w:tc>
          <w:tcPr>
            <w:tcW w:w="4428" w:type="dxa"/>
            <w:shd w:val="clear" w:color="auto" w:fill="auto"/>
          </w:tcPr>
          <w:p w14:paraId="0490C658" w14:textId="638B1B74" w:rsidR="00BB4D84" w:rsidRDefault="00BB4D84" w:rsidP="005B14DD">
            <w:r w:rsidRPr="00D243AE">
              <w:rPr>
                <w:b/>
                <w:bCs/>
              </w:rPr>
              <w:t xml:space="preserve">Feature </w:t>
            </w:r>
            <w:r w:rsidR="001B78E4">
              <w:rPr>
                <w:b/>
                <w:bCs/>
              </w:rPr>
              <w:t>4</w:t>
            </w:r>
            <w:r w:rsidRPr="00D243AE">
              <w:rPr>
                <w:b/>
                <w:bCs/>
              </w:rPr>
              <w:t>:</w:t>
            </w:r>
            <w:r>
              <w:t xml:space="preserve"> </w:t>
            </w:r>
            <w:r>
              <w:t>Display list of chats</w:t>
            </w:r>
          </w:p>
        </w:tc>
        <w:tc>
          <w:tcPr>
            <w:tcW w:w="1800" w:type="dxa"/>
            <w:shd w:val="clear" w:color="auto" w:fill="auto"/>
          </w:tcPr>
          <w:p w14:paraId="4115DCD5" w14:textId="77777777" w:rsidR="00BB4D84" w:rsidRPr="00D243AE" w:rsidRDefault="00BB4D8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7EC5C06D" w14:textId="6C368CA2" w:rsidR="00BB4D84" w:rsidRPr="00D243AE" w:rsidRDefault="00BB4D84" w:rsidP="005B14DD">
            <w:pPr>
              <w:tabs>
                <w:tab w:val="left" w:pos="1450"/>
              </w:tabs>
              <w:rPr>
                <w:b/>
                <w:bCs/>
              </w:rPr>
            </w:pPr>
            <w:r w:rsidRPr="00D243AE">
              <w:rPr>
                <w:b/>
                <w:bCs/>
              </w:rPr>
              <w:t xml:space="preserve">Effort Required: </w:t>
            </w:r>
            <w:r w:rsidR="004A1650" w:rsidRPr="004A1650">
              <w:t>2</w:t>
            </w:r>
            <w:r w:rsidRPr="004A1650">
              <w:t>day</w:t>
            </w:r>
            <w:r w:rsidR="00DA6A00" w:rsidRPr="004A1650">
              <w:t>s</w:t>
            </w:r>
          </w:p>
        </w:tc>
      </w:tr>
      <w:tr w:rsidR="00BB4D84" w:rsidRPr="00D243AE" w14:paraId="23AC614D" w14:textId="77777777" w:rsidTr="005B14DD">
        <w:tc>
          <w:tcPr>
            <w:tcW w:w="8856" w:type="dxa"/>
            <w:gridSpan w:val="3"/>
            <w:shd w:val="clear" w:color="auto" w:fill="auto"/>
          </w:tcPr>
          <w:p w14:paraId="158101BA" w14:textId="77777777" w:rsidR="00BB4D84" w:rsidRPr="00D243AE" w:rsidRDefault="00BB4D84" w:rsidP="005B14DD">
            <w:pPr>
              <w:rPr>
                <w:b/>
                <w:bCs/>
                <w:i/>
                <w:iCs/>
              </w:rPr>
            </w:pPr>
            <w:r w:rsidRPr="00D243AE">
              <w:rPr>
                <w:b/>
                <w:bCs/>
                <w:i/>
                <w:iCs/>
              </w:rPr>
              <w:t xml:space="preserve">Description: </w:t>
            </w:r>
          </w:p>
          <w:p w14:paraId="7F4C0D6F" w14:textId="78F2AA35" w:rsidR="00BB4D84" w:rsidRPr="00BD1185" w:rsidRDefault="00BD1185" w:rsidP="005B14DD">
            <w:pPr>
              <w:rPr>
                <w:lang w:eastAsia="ko-KR"/>
              </w:rPr>
            </w:pPr>
            <w:r>
              <w:rPr>
                <w:rFonts w:hint="eastAsia"/>
              </w:rPr>
              <w:t>T</w:t>
            </w:r>
            <w:r>
              <w:t xml:space="preserve">his will show all the chats in a recent </w:t>
            </w:r>
            <w:r>
              <w:rPr>
                <w:rFonts w:hint="eastAsia"/>
              </w:rPr>
              <w:t>a</w:t>
            </w:r>
            <w:r>
              <w:t>ctivity order. All the private chats and group chats will be shown here.</w:t>
            </w:r>
          </w:p>
        </w:tc>
      </w:tr>
      <w:tr w:rsidR="00BB4D84" w:rsidRPr="00D243AE" w14:paraId="48A15003" w14:textId="77777777" w:rsidTr="005B14DD">
        <w:tc>
          <w:tcPr>
            <w:tcW w:w="8856" w:type="dxa"/>
            <w:gridSpan w:val="3"/>
            <w:shd w:val="clear" w:color="auto" w:fill="auto"/>
          </w:tcPr>
          <w:p w14:paraId="271D7D4C" w14:textId="77777777" w:rsidR="00BB4D84" w:rsidRPr="00D243AE" w:rsidRDefault="00BB4D84" w:rsidP="005B14DD">
            <w:pPr>
              <w:rPr>
                <w:b/>
                <w:bCs/>
                <w:i/>
                <w:iCs/>
              </w:rPr>
            </w:pPr>
            <w:r w:rsidRPr="00D243AE">
              <w:rPr>
                <w:b/>
                <w:bCs/>
                <w:i/>
                <w:iCs/>
              </w:rPr>
              <w:t>Constraints:</w:t>
            </w:r>
          </w:p>
          <w:p w14:paraId="315C9A89" w14:textId="5DEF6FB8" w:rsidR="00BB4D84" w:rsidRPr="0049186E" w:rsidRDefault="0049186E" w:rsidP="005B14DD">
            <w:r>
              <w:rPr>
                <w:rFonts w:hint="eastAsia"/>
              </w:rPr>
              <w:t>U</w:t>
            </w:r>
            <w:r>
              <w:t>sers cannot change the order.</w:t>
            </w:r>
          </w:p>
        </w:tc>
      </w:tr>
      <w:tr w:rsidR="00BB4D84" w:rsidRPr="00D243AE" w14:paraId="65EAB3FD" w14:textId="77777777" w:rsidTr="005B14DD">
        <w:tc>
          <w:tcPr>
            <w:tcW w:w="8856" w:type="dxa"/>
            <w:gridSpan w:val="3"/>
            <w:shd w:val="clear" w:color="auto" w:fill="auto"/>
          </w:tcPr>
          <w:p w14:paraId="6F875F8C" w14:textId="77777777" w:rsidR="00BB4D84" w:rsidRPr="00D243AE" w:rsidRDefault="00BB4D84" w:rsidP="005B14DD">
            <w:pPr>
              <w:rPr>
                <w:b/>
                <w:bCs/>
                <w:i/>
                <w:iCs/>
              </w:rPr>
            </w:pPr>
            <w:r w:rsidRPr="00D243AE">
              <w:rPr>
                <w:b/>
                <w:bCs/>
                <w:i/>
                <w:iCs/>
              </w:rPr>
              <w:t>Comments:</w:t>
            </w:r>
          </w:p>
          <w:p w14:paraId="3769839B" w14:textId="35697698" w:rsidR="00BB4D84" w:rsidRPr="0049186E" w:rsidRDefault="0049186E" w:rsidP="005B14DD">
            <w:pPr>
              <w:rPr>
                <w:rFonts w:hint="eastAsia"/>
                <w:lang w:eastAsia="ko-KR"/>
              </w:rPr>
            </w:pPr>
            <w:r>
              <w:rPr>
                <w:rFonts w:hint="eastAsia"/>
                <w:lang w:eastAsia="ko-KR"/>
              </w:rPr>
              <w:t>P</w:t>
            </w:r>
            <w:r>
              <w:rPr>
                <w:lang w:eastAsia="ko-KR"/>
              </w:rPr>
              <w:t>in the favorite chats to the top will be considered.</w:t>
            </w:r>
          </w:p>
        </w:tc>
      </w:tr>
    </w:tbl>
    <w:p w14:paraId="71848936" w14:textId="670EF68A"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2BCBFD6B" w14:textId="77777777" w:rsidTr="005B14DD">
        <w:tc>
          <w:tcPr>
            <w:tcW w:w="4428" w:type="dxa"/>
            <w:shd w:val="clear" w:color="auto" w:fill="auto"/>
          </w:tcPr>
          <w:p w14:paraId="7211E441" w14:textId="760243B8" w:rsidR="00BB4D84" w:rsidRDefault="00BB4D84" w:rsidP="005B14DD">
            <w:r w:rsidRPr="00D243AE">
              <w:rPr>
                <w:b/>
                <w:bCs/>
              </w:rPr>
              <w:t xml:space="preserve">Feature </w:t>
            </w:r>
            <w:r w:rsidR="001B78E4">
              <w:rPr>
                <w:b/>
                <w:bCs/>
              </w:rPr>
              <w:t>5</w:t>
            </w:r>
            <w:r w:rsidRPr="00D243AE">
              <w:rPr>
                <w:b/>
                <w:bCs/>
              </w:rPr>
              <w:t>:</w:t>
            </w:r>
            <w:r>
              <w:t xml:space="preserve"> </w:t>
            </w:r>
            <w:r>
              <w:t>Display settings</w:t>
            </w:r>
          </w:p>
        </w:tc>
        <w:tc>
          <w:tcPr>
            <w:tcW w:w="1800" w:type="dxa"/>
            <w:shd w:val="clear" w:color="auto" w:fill="auto"/>
          </w:tcPr>
          <w:p w14:paraId="336E83CE" w14:textId="082F93A9" w:rsidR="00BB4D84" w:rsidRPr="00C21E07" w:rsidRDefault="00BB4D84" w:rsidP="005B14DD">
            <w:pPr>
              <w:tabs>
                <w:tab w:val="left" w:pos="1450"/>
              </w:tabs>
              <w:rPr>
                <w:rFonts w:ascii="바탕" w:eastAsia="바탕" w:hAnsi="바탕" w:cs="바탕" w:hint="eastAsia"/>
                <w:lang w:eastAsia="ko-KR"/>
              </w:rPr>
            </w:pPr>
            <w:r w:rsidRPr="00D243AE">
              <w:rPr>
                <w:b/>
                <w:bCs/>
              </w:rPr>
              <w:t>Priority:</w:t>
            </w:r>
            <w:r w:rsidR="00C21E07">
              <w:rPr>
                <w:b/>
                <w:bCs/>
              </w:rPr>
              <w:t xml:space="preserve"> </w:t>
            </w:r>
            <w:r w:rsidR="00C21E07">
              <w:t>Low</w:t>
            </w:r>
          </w:p>
        </w:tc>
        <w:tc>
          <w:tcPr>
            <w:tcW w:w="2628" w:type="dxa"/>
            <w:shd w:val="clear" w:color="auto" w:fill="auto"/>
          </w:tcPr>
          <w:p w14:paraId="31C348C8" w14:textId="744B5912" w:rsidR="00BB4D84" w:rsidRPr="00D243AE" w:rsidRDefault="00BB4D84" w:rsidP="005B14DD">
            <w:pPr>
              <w:tabs>
                <w:tab w:val="left" w:pos="1450"/>
              </w:tabs>
              <w:rPr>
                <w:b/>
                <w:bCs/>
              </w:rPr>
            </w:pPr>
            <w:r w:rsidRPr="00D243AE">
              <w:rPr>
                <w:b/>
                <w:bCs/>
              </w:rPr>
              <w:t xml:space="preserve">Effort Required: </w:t>
            </w:r>
            <w:r w:rsidR="004A1650" w:rsidRPr="004A1650">
              <w:t>1</w:t>
            </w:r>
            <w:r w:rsidRPr="004A1650">
              <w:t>day</w:t>
            </w:r>
          </w:p>
        </w:tc>
      </w:tr>
      <w:tr w:rsidR="00BB4D84" w:rsidRPr="00D243AE" w14:paraId="34B33E82" w14:textId="77777777" w:rsidTr="005B14DD">
        <w:tc>
          <w:tcPr>
            <w:tcW w:w="8856" w:type="dxa"/>
            <w:gridSpan w:val="3"/>
            <w:shd w:val="clear" w:color="auto" w:fill="auto"/>
          </w:tcPr>
          <w:p w14:paraId="4BC5C6C4" w14:textId="77777777" w:rsidR="00BB4D84" w:rsidRPr="00D243AE" w:rsidRDefault="00BB4D84" w:rsidP="005B14DD">
            <w:pPr>
              <w:rPr>
                <w:b/>
                <w:bCs/>
                <w:i/>
                <w:iCs/>
              </w:rPr>
            </w:pPr>
            <w:r w:rsidRPr="00D243AE">
              <w:rPr>
                <w:b/>
                <w:bCs/>
                <w:i/>
                <w:iCs/>
              </w:rPr>
              <w:t xml:space="preserve">Description: </w:t>
            </w:r>
          </w:p>
          <w:p w14:paraId="3E1131E0" w14:textId="17B5E891" w:rsidR="00BB4D84" w:rsidRPr="008D5ACA" w:rsidRDefault="008D5ACA" w:rsidP="005B14DD">
            <w:pPr>
              <w:rPr>
                <w:rFonts w:ascii="바탕" w:eastAsia="바탕" w:hAnsi="바탕" w:cs="바탕"/>
                <w:lang w:eastAsia="ko-KR"/>
              </w:rPr>
            </w:pPr>
            <w:r>
              <w:rPr>
                <w:rFonts w:hint="eastAsia"/>
              </w:rPr>
              <w:t>T</w:t>
            </w:r>
            <w:r>
              <w:t>his will show all the options to customize the software and their account to their liking.</w:t>
            </w:r>
            <w:r>
              <w:rPr>
                <w:rFonts w:hint="eastAsia"/>
              </w:rPr>
              <w:t xml:space="preserve"> </w:t>
            </w:r>
            <w:r>
              <w:t>Options are friend management and data management. In friend management, the user can unblock blocked friends. In data management, the user can change privacy info and delete chatting history.</w:t>
            </w:r>
          </w:p>
        </w:tc>
      </w:tr>
      <w:tr w:rsidR="00BB4D84" w:rsidRPr="00D243AE" w14:paraId="5FF79DB5" w14:textId="77777777" w:rsidTr="005B14DD">
        <w:tc>
          <w:tcPr>
            <w:tcW w:w="8856" w:type="dxa"/>
            <w:gridSpan w:val="3"/>
            <w:shd w:val="clear" w:color="auto" w:fill="auto"/>
          </w:tcPr>
          <w:p w14:paraId="5B71DCCA" w14:textId="77777777" w:rsidR="00BB4D84" w:rsidRPr="00D243AE" w:rsidRDefault="00BB4D84" w:rsidP="005B14DD">
            <w:pPr>
              <w:rPr>
                <w:b/>
                <w:bCs/>
                <w:i/>
                <w:iCs/>
              </w:rPr>
            </w:pPr>
            <w:r w:rsidRPr="00D243AE">
              <w:rPr>
                <w:b/>
                <w:bCs/>
                <w:i/>
                <w:iCs/>
              </w:rPr>
              <w:t>Constraints:</w:t>
            </w:r>
          </w:p>
          <w:p w14:paraId="3A3009E0" w14:textId="7946300D" w:rsidR="00BB4D84" w:rsidRPr="008D5ACA" w:rsidRDefault="008D5ACA" w:rsidP="005B14DD">
            <w:r>
              <w:rPr>
                <w:rFonts w:hint="eastAsia"/>
              </w:rPr>
              <w:t>A</w:t>
            </w:r>
            <w:r>
              <w:t>ll users have limited options.</w:t>
            </w:r>
          </w:p>
        </w:tc>
      </w:tr>
      <w:tr w:rsidR="00BB4D84" w:rsidRPr="00D243AE" w14:paraId="5A624297" w14:textId="77777777" w:rsidTr="005B14DD">
        <w:tc>
          <w:tcPr>
            <w:tcW w:w="8856" w:type="dxa"/>
            <w:gridSpan w:val="3"/>
            <w:shd w:val="clear" w:color="auto" w:fill="auto"/>
          </w:tcPr>
          <w:p w14:paraId="3969FF99" w14:textId="77777777" w:rsidR="00BB4D84" w:rsidRPr="00D243AE" w:rsidRDefault="00BB4D84" w:rsidP="005B14DD">
            <w:pPr>
              <w:rPr>
                <w:b/>
                <w:bCs/>
                <w:i/>
                <w:iCs/>
              </w:rPr>
            </w:pPr>
            <w:r w:rsidRPr="00D243AE">
              <w:rPr>
                <w:b/>
                <w:bCs/>
                <w:i/>
                <w:iCs/>
              </w:rPr>
              <w:t>Comments:</w:t>
            </w:r>
          </w:p>
          <w:p w14:paraId="327F5811" w14:textId="26FE74E5" w:rsidR="00BB4D84" w:rsidRPr="008D5ACA" w:rsidRDefault="008D5ACA" w:rsidP="005B14DD">
            <w:r>
              <w:rPr>
                <w:rFonts w:hint="eastAsia"/>
              </w:rPr>
              <w:t>A</w:t>
            </w:r>
            <w:r>
              <w:t>dding more options will be considered.</w:t>
            </w:r>
          </w:p>
        </w:tc>
      </w:tr>
    </w:tbl>
    <w:p w14:paraId="4414EE97" w14:textId="7E4E4851"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24D53C47" w14:textId="77777777" w:rsidTr="005B14DD">
        <w:tc>
          <w:tcPr>
            <w:tcW w:w="4428" w:type="dxa"/>
            <w:shd w:val="clear" w:color="auto" w:fill="auto"/>
          </w:tcPr>
          <w:p w14:paraId="5BCF7FFA" w14:textId="4BF8E16B" w:rsidR="00BB4D84" w:rsidRDefault="00BB4D84" w:rsidP="005B14DD">
            <w:r w:rsidRPr="00D243AE">
              <w:rPr>
                <w:b/>
                <w:bCs/>
              </w:rPr>
              <w:lastRenderedPageBreak/>
              <w:t xml:space="preserve">Feature </w:t>
            </w:r>
            <w:r w:rsidR="001B78E4">
              <w:rPr>
                <w:b/>
                <w:bCs/>
              </w:rPr>
              <w:t>6</w:t>
            </w:r>
            <w:r w:rsidRPr="00D243AE">
              <w:rPr>
                <w:b/>
                <w:bCs/>
              </w:rPr>
              <w:t>:</w:t>
            </w:r>
            <w:r>
              <w:t xml:space="preserve"> </w:t>
            </w:r>
            <w:r w:rsidR="001B78E4">
              <w:t>Display my profile</w:t>
            </w:r>
          </w:p>
        </w:tc>
        <w:tc>
          <w:tcPr>
            <w:tcW w:w="1800" w:type="dxa"/>
            <w:shd w:val="clear" w:color="auto" w:fill="auto"/>
          </w:tcPr>
          <w:p w14:paraId="426D839F" w14:textId="595E7AD7" w:rsidR="00BB4D84" w:rsidRPr="00C21E07" w:rsidRDefault="00BB4D84" w:rsidP="005B14DD">
            <w:pPr>
              <w:tabs>
                <w:tab w:val="left" w:pos="1450"/>
              </w:tabs>
            </w:pPr>
            <w:r w:rsidRPr="00D243AE">
              <w:rPr>
                <w:b/>
                <w:bCs/>
              </w:rPr>
              <w:t>Priority:</w:t>
            </w:r>
            <w:r>
              <w:rPr>
                <w:b/>
                <w:bCs/>
              </w:rPr>
              <w:t xml:space="preserve"> </w:t>
            </w:r>
            <w:r w:rsidR="00C21E07" w:rsidRPr="00C21E07">
              <w:t>Low</w:t>
            </w:r>
          </w:p>
        </w:tc>
        <w:tc>
          <w:tcPr>
            <w:tcW w:w="2628" w:type="dxa"/>
            <w:shd w:val="clear" w:color="auto" w:fill="auto"/>
          </w:tcPr>
          <w:p w14:paraId="7E5F3084" w14:textId="33C48092" w:rsidR="00BB4D84" w:rsidRPr="00D243AE" w:rsidRDefault="00BB4D84" w:rsidP="005B14DD">
            <w:pPr>
              <w:tabs>
                <w:tab w:val="left" w:pos="1450"/>
              </w:tabs>
              <w:rPr>
                <w:b/>
                <w:bCs/>
              </w:rPr>
            </w:pPr>
            <w:r w:rsidRPr="00D243AE">
              <w:rPr>
                <w:b/>
                <w:bCs/>
              </w:rPr>
              <w:t xml:space="preserve">Effort Required: </w:t>
            </w:r>
            <w:r w:rsidR="002B73C2" w:rsidRPr="002B73C2">
              <w:t>1</w:t>
            </w:r>
            <w:r w:rsidRPr="002B73C2">
              <w:t>day</w:t>
            </w:r>
          </w:p>
        </w:tc>
      </w:tr>
      <w:tr w:rsidR="00BB4D84" w:rsidRPr="00D243AE" w14:paraId="114FD277" w14:textId="77777777" w:rsidTr="005B14DD">
        <w:tc>
          <w:tcPr>
            <w:tcW w:w="8856" w:type="dxa"/>
            <w:gridSpan w:val="3"/>
            <w:shd w:val="clear" w:color="auto" w:fill="auto"/>
          </w:tcPr>
          <w:p w14:paraId="2376413E" w14:textId="77777777" w:rsidR="00BB4D84" w:rsidRPr="00D243AE" w:rsidRDefault="00BB4D84" w:rsidP="005B14DD">
            <w:pPr>
              <w:rPr>
                <w:b/>
                <w:bCs/>
                <w:i/>
                <w:iCs/>
              </w:rPr>
            </w:pPr>
            <w:r w:rsidRPr="00D243AE">
              <w:rPr>
                <w:b/>
                <w:bCs/>
                <w:i/>
                <w:iCs/>
              </w:rPr>
              <w:t xml:space="preserve">Description: </w:t>
            </w:r>
          </w:p>
          <w:p w14:paraId="7A6860A0" w14:textId="3EBA0E42" w:rsidR="00BB4D84" w:rsidRPr="004C46B4" w:rsidRDefault="004C46B4" w:rsidP="005B14DD">
            <w:pPr>
              <w:rPr>
                <w:lang w:eastAsia="ko-KR"/>
              </w:rPr>
            </w:pPr>
            <w:r>
              <w:rPr>
                <w:rFonts w:hint="eastAsia"/>
              </w:rPr>
              <w:t>T</w:t>
            </w:r>
            <w:r>
              <w:t xml:space="preserve">his will show </w:t>
            </w:r>
            <w:r w:rsidR="00676E4F">
              <w:t>my</w:t>
            </w:r>
            <w:r>
              <w:t xml:space="preserve"> name, ID, and p</w:t>
            </w:r>
            <w:r w:rsidRPr="004C46B4">
              <w:t xml:space="preserve">art of privacy info that </w:t>
            </w:r>
            <w:r w:rsidR="00676E4F">
              <w:t>I</w:t>
            </w:r>
            <w:r w:rsidRPr="004C46B4">
              <w:t xml:space="preserve"> ha</w:t>
            </w:r>
            <w:r w:rsidR="00676E4F">
              <w:t>ve</w:t>
            </w:r>
            <w:r w:rsidRPr="004C46B4">
              <w:t xml:space="preserve"> designated to disclose</w:t>
            </w:r>
            <w:r>
              <w:t>.</w:t>
            </w:r>
          </w:p>
        </w:tc>
      </w:tr>
      <w:tr w:rsidR="00BB4D84" w:rsidRPr="00D243AE" w14:paraId="74CA0DBB" w14:textId="77777777" w:rsidTr="005B14DD">
        <w:tc>
          <w:tcPr>
            <w:tcW w:w="8856" w:type="dxa"/>
            <w:gridSpan w:val="3"/>
            <w:shd w:val="clear" w:color="auto" w:fill="auto"/>
          </w:tcPr>
          <w:p w14:paraId="3E49C7EB" w14:textId="77777777" w:rsidR="00BB4D84" w:rsidRPr="00D243AE" w:rsidRDefault="00BB4D84" w:rsidP="005B14DD">
            <w:pPr>
              <w:rPr>
                <w:b/>
                <w:bCs/>
                <w:i/>
                <w:iCs/>
              </w:rPr>
            </w:pPr>
            <w:r w:rsidRPr="00D243AE">
              <w:rPr>
                <w:b/>
                <w:bCs/>
                <w:i/>
                <w:iCs/>
              </w:rPr>
              <w:t>Constraints:</w:t>
            </w:r>
          </w:p>
          <w:p w14:paraId="2F874E0D" w14:textId="3573DE12" w:rsidR="00BB4D84" w:rsidRPr="00842835" w:rsidRDefault="00676E4F" w:rsidP="005B14DD">
            <w:r>
              <w:rPr>
                <w:rFonts w:hint="eastAsia"/>
              </w:rPr>
              <w:t>A</w:t>
            </w:r>
            <w:r>
              <w:t>ll users have same profile interface.</w:t>
            </w:r>
          </w:p>
        </w:tc>
      </w:tr>
      <w:tr w:rsidR="00BB4D84" w:rsidRPr="00D243AE" w14:paraId="30F1500B" w14:textId="77777777" w:rsidTr="005B14DD">
        <w:tc>
          <w:tcPr>
            <w:tcW w:w="8856" w:type="dxa"/>
            <w:gridSpan w:val="3"/>
            <w:shd w:val="clear" w:color="auto" w:fill="auto"/>
          </w:tcPr>
          <w:p w14:paraId="067DA3F1" w14:textId="77777777" w:rsidR="00BB4D84" w:rsidRPr="00D243AE" w:rsidRDefault="00BB4D84" w:rsidP="005B14DD">
            <w:pPr>
              <w:rPr>
                <w:b/>
                <w:bCs/>
                <w:i/>
                <w:iCs/>
              </w:rPr>
            </w:pPr>
            <w:r w:rsidRPr="00D243AE">
              <w:rPr>
                <w:b/>
                <w:bCs/>
                <w:i/>
                <w:iCs/>
              </w:rPr>
              <w:t>Comments:</w:t>
            </w:r>
          </w:p>
          <w:p w14:paraId="1D070256" w14:textId="7FEDD7A7" w:rsidR="00BB4D84" w:rsidRPr="00842835" w:rsidRDefault="00676E4F" w:rsidP="005B14DD">
            <w:r>
              <w:rPr>
                <w:rFonts w:hint="eastAsia"/>
              </w:rPr>
              <w:t>A</w:t>
            </w:r>
            <w:r>
              <w:t>dding profile picture will be considered.</w:t>
            </w:r>
          </w:p>
        </w:tc>
      </w:tr>
    </w:tbl>
    <w:p w14:paraId="1C394317" w14:textId="2EADFC51"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103AB201" w14:textId="77777777" w:rsidTr="005B14DD">
        <w:tc>
          <w:tcPr>
            <w:tcW w:w="4428" w:type="dxa"/>
            <w:shd w:val="clear" w:color="auto" w:fill="auto"/>
          </w:tcPr>
          <w:p w14:paraId="43438B33" w14:textId="017B7D82" w:rsidR="00BB4D84" w:rsidRDefault="00BB4D84" w:rsidP="005B14DD">
            <w:r w:rsidRPr="00D243AE">
              <w:rPr>
                <w:b/>
                <w:bCs/>
              </w:rPr>
              <w:t xml:space="preserve">Feature </w:t>
            </w:r>
            <w:r w:rsidR="001B78E4">
              <w:rPr>
                <w:b/>
                <w:bCs/>
              </w:rPr>
              <w:t>7</w:t>
            </w:r>
            <w:r w:rsidRPr="00D243AE">
              <w:rPr>
                <w:b/>
                <w:bCs/>
              </w:rPr>
              <w:t>:</w:t>
            </w:r>
            <w:r>
              <w:t xml:space="preserve"> </w:t>
            </w:r>
            <w:r>
              <w:t>Display friend profile</w:t>
            </w:r>
          </w:p>
        </w:tc>
        <w:tc>
          <w:tcPr>
            <w:tcW w:w="1800" w:type="dxa"/>
            <w:shd w:val="clear" w:color="auto" w:fill="auto"/>
          </w:tcPr>
          <w:p w14:paraId="113FF38E" w14:textId="731CE839" w:rsidR="00BB4D84" w:rsidRPr="00C21E07" w:rsidRDefault="00BB4D84" w:rsidP="005B14DD">
            <w:pPr>
              <w:tabs>
                <w:tab w:val="left" w:pos="1450"/>
              </w:tabs>
            </w:pPr>
            <w:r w:rsidRPr="00D243AE">
              <w:rPr>
                <w:b/>
                <w:bCs/>
              </w:rPr>
              <w:t>Priority:</w:t>
            </w:r>
            <w:r>
              <w:rPr>
                <w:b/>
                <w:bCs/>
              </w:rPr>
              <w:t xml:space="preserve"> </w:t>
            </w:r>
            <w:r w:rsidR="00C21E07" w:rsidRPr="00C21E07">
              <w:t>Low</w:t>
            </w:r>
          </w:p>
        </w:tc>
        <w:tc>
          <w:tcPr>
            <w:tcW w:w="2628" w:type="dxa"/>
            <w:shd w:val="clear" w:color="auto" w:fill="auto"/>
          </w:tcPr>
          <w:p w14:paraId="5D6F41C3" w14:textId="19D964C6" w:rsidR="00BB4D84" w:rsidRPr="00D243AE" w:rsidRDefault="00BB4D84" w:rsidP="005B14DD">
            <w:pPr>
              <w:tabs>
                <w:tab w:val="left" w:pos="1450"/>
              </w:tabs>
              <w:rPr>
                <w:b/>
                <w:bCs/>
              </w:rPr>
            </w:pPr>
            <w:r w:rsidRPr="00D243AE">
              <w:rPr>
                <w:b/>
                <w:bCs/>
              </w:rPr>
              <w:t xml:space="preserve">Effort Required: </w:t>
            </w:r>
            <w:r w:rsidR="004A1650" w:rsidRPr="004A1650">
              <w:t>2</w:t>
            </w:r>
            <w:r w:rsidRPr="004A1650">
              <w:t>day</w:t>
            </w:r>
            <w:r w:rsidR="006A701F" w:rsidRPr="004A1650">
              <w:t>s</w:t>
            </w:r>
          </w:p>
        </w:tc>
      </w:tr>
      <w:tr w:rsidR="00BB4D84" w:rsidRPr="00D243AE" w14:paraId="4534D507" w14:textId="77777777" w:rsidTr="005B14DD">
        <w:tc>
          <w:tcPr>
            <w:tcW w:w="8856" w:type="dxa"/>
            <w:gridSpan w:val="3"/>
            <w:shd w:val="clear" w:color="auto" w:fill="auto"/>
          </w:tcPr>
          <w:p w14:paraId="36CB93E0" w14:textId="77777777" w:rsidR="00BB4D84" w:rsidRPr="00D243AE" w:rsidRDefault="00BB4D84" w:rsidP="005B14DD">
            <w:pPr>
              <w:rPr>
                <w:b/>
                <w:bCs/>
                <w:i/>
                <w:iCs/>
              </w:rPr>
            </w:pPr>
            <w:r w:rsidRPr="00D243AE">
              <w:rPr>
                <w:b/>
                <w:bCs/>
                <w:i/>
                <w:iCs/>
              </w:rPr>
              <w:t xml:space="preserve">Description: </w:t>
            </w:r>
          </w:p>
          <w:p w14:paraId="575A7B30" w14:textId="66919465" w:rsidR="00BB4D84" w:rsidRPr="00676E4F" w:rsidRDefault="00676E4F" w:rsidP="005B14DD">
            <w:pPr>
              <w:rPr>
                <w:lang w:eastAsia="ko-KR"/>
              </w:rPr>
            </w:pPr>
            <w:r>
              <w:rPr>
                <w:rFonts w:hint="eastAsia"/>
              </w:rPr>
              <w:t>T</w:t>
            </w:r>
            <w:r>
              <w:t>his will show user’s name, ID, and p</w:t>
            </w:r>
            <w:r w:rsidRPr="004C46B4">
              <w:t>art of privacy info that the user has designated to disclose</w:t>
            </w:r>
            <w:r>
              <w:t>.</w:t>
            </w:r>
            <w:r>
              <w:t xml:space="preserve"> From here, the user can directly send a message and it will lead to a private chat. If this is the first time, it will create a private chat. If this is not the first time, it will then enter an existing private chat.</w:t>
            </w:r>
            <w:r w:rsidR="00196E70">
              <w:t xml:space="preserve"> Moreover, the user can delete friend or block friend from here.</w:t>
            </w:r>
          </w:p>
        </w:tc>
      </w:tr>
      <w:tr w:rsidR="00BB4D84" w:rsidRPr="00D243AE" w14:paraId="57AD2F60" w14:textId="77777777" w:rsidTr="005B14DD">
        <w:tc>
          <w:tcPr>
            <w:tcW w:w="8856" w:type="dxa"/>
            <w:gridSpan w:val="3"/>
            <w:shd w:val="clear" w:color="auto" w:fill="auto"/>
          </w:tcPr>
          <w:p w14:paraId="16DD394C" w14:textId="77777777" w:rsidR="00BB4D84" w:rsidRPr="00D243AE" w:rsidRDefault="00BB4D84" w:rsidP="005B14DD">
            <w:pPr>
              <w:rPr>
                <w:b/>
                <w:bCs/>
                <w:i/>
                <w:iCs/>
              </w:rPr>
            </w:pPr>
            <w:r w:rsidRPr="00D243AE">
              <w:rPr>
                <w:b/>
                <w:bCs/>
                <w:i/>
                <w:iCs/>
              </w:rPr>
              <w:t>Constraints:</w:t>
            </w:r>
          </w:p>
          <w:p w14:paraId="3FEBE496" w14:textId="35CA9C3B" w:rsidR="00BB4D84" w:rsidRPr="00D243AE" w:rsidRDefault="00676E4F" w:rsidP="005B14DD">
            <w:pPr>
              <w:rPr>
                <w:b/>
                <w:bCs/>
                <w:i/>
                <w:iCs/>
              </w:rPr>
            </w:pPr>
            <w:r>
              <w:rPr>
                <w:rFonts w:hint="eastAsia"/>
              </w:rPr>
              <w:t>A</w:t>
            </w:r>
            <w:r>
              <w:t>ll users have same profile interface.</w:t>
            </w:r>
          </w:p>
        </w:tc>
      </w:tr>
      <w:tr w:rsidR="00BB4D84" w:rsidRPr="00D243AE" w14:paraId="4425E052" w14:textId="77777777" w:rsidTr="005B14DD">
        <w:tc>
          <w:tcPr>
            <w:tcW w:w="8856" w:type="dxa"/>
            <w:gridSpan w:val="3"/>
            <w:shd w:val="clear" w:color="auto" w:fill="auto"/>
          </w:tcPr>
          <w:p w14:paraId="29FF4A65" w14:textId="77777777" w:rsidR="00BB4D84" w:rsidRPr="00D243AE" w:rsidRDefault="00BB4D84" w:rsidP="005B14DD">
            <w:pPr>
              <w:rPr>
                <w:b/>
                <w:bCs/>
                <w:i/>
                <w:iCs/>
              </w:rPr>
            </w:pPr>
            <w:r w:rsidRPr="00D243AE">
              <w:rPr>
                <w:b/>
                <w:bCs/>
                <w:i/>
                <w:iCs/>
              </w:rPr>
              <w:t>Comments:</w:t>
            </w:r>
          </w:p>
          <w:p w14:paraId="41D5DA56" w14:textId="3B20EC36" w:rsidR="00BB4D84" w:rsidRPr="00F362F9" w:rsidRDefault="00F362F9" w:rsidP="005B14DD">
            <w:r w:rsidRPr="00F362F9">
              <w:t>It</w:t>
            </w:r>
            <w:r w:rsidRPr="00F362F9">
              <w:t xml:space="preserve"> is</w:t>
            </w:r>
            <w:r w:rsidRPr="00F362F9">
              <w:t xml:space="preserve"> unclear whether all the functions will be </w:t>
            </w:r>
            <w:r w:rsidRPr="00F362F9">
              <w:t>implemented</w:t>
            </w:r>
            <w:r w:rsidRPr="00F362F9">
              <w:t xml:space="preserve"> </w:t>
            </w:r>
            <w:r w:rsidRPr="00F362F9">
              <w:t>within</w:t>
            </w:r>
            <w:r w:rsidRPr="00F362F9">
              <w:t xml:space="preserve"> the deadline.</w:t>
            </w:r>
          </w:p>
        </w:tc>
      </w:tr>
    </w:tbl>
    <w:p w14:paraId="63B57482" w14:textId="6DCAAE0B"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070C9933" w14:textId="77777777" w:rsidTr="005B14DD">
        <w:tc>
          <w:tcPr>
            <w:tcW w:w="4428" w:type="dxa"/>
            <w:shd w:val="clear" w:color="auto" w:fill="auto"/>
          </w:tcPr>
          <w:p w14:paraId="525572B3" w14:textId="5651F5E6" w:rsidR="001B78E4" w:rsidRDefault="001B78E4" w:rsidP="005B14DD">
            <w:r w:rsidRPr="00D243AE">
              <w:rPr>
                <w:b/>
                <w:bCs/>
              </w:rPr>
              <w:t xml:space="preserve">Feature </w:t>
            </w:r>
            <w:r>
              <w:rPr>
                <w:b/>
                <w:bCs/>
              </w:rPr>
              <w:t>8</w:t>
            </w:r>
            <w:r w:rsidRPr="00D243AE">
              <w:rPr>
                <w:b/>
                <w:bCs/>
              </w:rPr>
              <w:t>:</w:t>
            </w:r>
            <w:r>
              <w:t xml:space="preserve"> </w:t>
            </w:r>
            <w:r>
              <w:t>Add friend</w:t>
            </w:r>
          </w:p>
        </w:tc>
        <w:tc>
          <w:tcPr>
            <w:tcW w:w="1800" w:type="dxa"/>
            <w:shd w:val="clear" w:color="auto" w:fill="auto"/>
          </w:tcPr>
          <w:p w14:paraId="331E1C56" w14:textId="77777777" w:rsidR="001B78E4" w:rsidRPr="00D243AE" w:rsidRDefault="001B78E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2531EAE2" w14:textId="2DBEE4AF" w:rsidR="001B78E4" w:rsidRPr="00D243AE" w:rsidRDefault="001B78E4" w:rsidP="005B14DD">
            <w:pPr>
              <w:tabs>
                <w:tab w:val="left" w:pos="1450"/>
              </w:tabs>
              <w:rPr>
                <w:b/>
                <w:bCs/>
              </w:rPr>
            </w:pPr>
            <w:r w:rsidRPr="00D243AE">
              <w:rPr>
                <w:b/>
                <w:bCs/>
              </w:rPr>
              <w:t xml:space="preserve">Effort Required: </w:t>
            </w:r>
            <w:r w:rsidR="004A1650" w:rsidRPr="004A1650">
              <w:t>2</w:t>
            </w:r>
            <w:r w:rsidRPr="004A1650">
              <w:t>day</w:t>
            </w:r>
            <w:r w:rsidR="006A701F" w:rsidRPr="004A1650">
              <w:t>s</w:t>
            </w:r>
          </w:p>
        </w:tc>
      </w:tr>
      <w:tr w:rsidR="001B78E4" w:rsidRPr="00D243AE" w14:paraId="2D346753" w14:textId="77777777" w:rsidTr="005B14DD">
        <w:tc>
          <w:tcPr>
            <w:tcW w:w="8856" w:type="dxa"/>
            <w:gridSpan w:val="3"/>
            <w:shd w:val="clear" w:color="auto" w:fill="auto"/>
          </w:tcPr>
          <w:p w14:paraId="095DFCBE" w14:textId="77777777" w:rsidR="001B78E4" w:rsidRPr="00D243AE" w:rsidRDefault="001B78E4" w:rsidP="005B14DD">
            <w:pPr>
              <w:rPr>
                <w:b/>
                <w:bCs/>
                <w:i/>
                <w:iCs/>
              </w:rPr>
            </w:pPr>
            <w:r w:rsidRPr="00D243AE">
              <w:rPr>
                <w:b/>
                <w:bCs/>
                <w:i/>
                <w:iCs/>
              </w:rPr>
              <w:t xml:space="preserve">Description: </w:t>
            </w:r>
          </w:p>
          <w:p w14:paraId="38F1BEE0" w14:textId="6D2ACA01" w:rsidR="001B78E4" w:rsidRPr="00247D91" w:rsidRDefault="00247D91" w:rsidP="005B14DD">
            <w:pPr>
              <w:rPr>
                <w:rFonts w:ascii="바탕" w:eastAsia="바탕" w:hAnsi="바탕" w:cs="바탕" w:hint="eastAsia"/>
                <w:lang w:eastAsia="ko-KR"/>
              </w:rPr>
            </w:pPr>
            <w:r>
              <w:rPr>
                <w:rFonts w:hint="eastAsia"/>
              </w:rPr>
              <w:t>T</w:t>
            </w:r>
            <w:r>
              <w:t>his will require user input for user ID of the user that the user want to add as a friend. If there is a match, the user will be added to the list of friends. If there is no match, it will ask you to enter again.</w:t>
            </w:r>
          </w:p>
        </w:tc>
      </w:tr>
      <w:tr w:rsidR="001B78E4" w:rsidRPr="00D243AE" w14:paraId="61A20EE8" w14:textId="77777777" w:rsidTr="005B14DD">
        <w:tc>
          <w:tcPr>
            <w:tcW w:w="8856" w:type="dxa"/>
            <w:gridSpan w:val="3"/>
            <w:shd w:val="clear" w:color="auto" w:fill="auto"/>
          </w:tcPr>
          <w:p w14:paraId="4E6CADB9" w14:textId="77777777" w:rsidR="001B78E4" w:rsidRPr="00D243AE" w:rsidRDefault="001B78E4" w:rsidP="005B14DD">
            <w:pPr>
              <w:rPr>
                <w:b/>
                <w:bCs/>
                <w:i/>
                <w:iCs/>
              </w:rPr>
            </w:pPr>
            <w:r w:rsidRPr="00D243AE">
              <w:rPr>
                <w:b/>
                <w:bCs/>
                <w:i/>
                <w:iCs/>
              </w:rPr>
              <w:t>Constraints:</w:t>
            </w:r>
          </w:p>
          <w:p w14:paraId="3A51727E" w14:textId="2680A205" w:rsidR="001B78E4" w:rsidRPr="00247D91" w:rsidRDefault="00247D91" w:rsidP="005B14DD">
            <w:r>
              <w:t>In this page, user ID is the only way to add friend.</w:t>
            </w:r>
          </w:p>
        </w:tc>
      </w:tr>
      <w:tr w:rsidR="001B78E4" w:rsidRPr="00D243AE" w14:paraId="60CEB23A" w14:textId="77777777" w:rsidTr="005B14DD">
        <w:tc>
          <w:tcPr>
            <w:tcW w:w="8856" w:type="dxa"/>
            <w:gridSpan w:val="3"/>
            <w:shd w:val="clear" w:color="auto" w:fill="auto"/>
          </w:tcPr>
          <w:p w14:paraId="2122D0E5" w14:textId="77777777" w:rsidR="001B78E4" w:rsidRPr="00D243AE" w:rsidRDefault="001B78E4" w:rsidP="005B14DD">
            <w:pPr>
              <w:rPr>
                <w:b/>
                <w:bCs/>
                <w:i/>
                <w:iCs/>
              </w:rPr>
            </w:pPr>
            <w:r w:rsidRPr="00D243AE">
              <w:rPr>
                <w:b/>
                <w:bCs/>
                <w:i/>
                <w:iCs/>
              </w:rPr>
              <w:t>Comments:</w:t>
            </w:r>
          </w:p>
          <w:p w14:paraId="4FB4A946" w14:textId="11EF5349" w:rsidR="001B78E4" w:rsidRPr="00247D91" w:rsidRDefault="00247D91" w:rsidP="005B14DD">
            <w:r>
              <w:rPr>
                <w:rFonts w:hint="eastAsia"/>
              </w:rPr>
              <w:t>V</w:t>
            </w:r>
            <w:r>
              <w:t>arious ways to add friend will be considered.</w:t>
            </w:r>
          </w:p>
        </w:tc>
      </w:tr>
    </w:tbl>
    <w:p w14:paraId="1383C9D8" w14:textId="41E32209" w:rsidR="001B78E4" w:rsidRDefault="001B78E4"/>
    <w:p w14:paraId="419D8072" w14:textId="77777777" w:rsidR="001B78E4" w:rsidRDefault="001B78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34B43D64" w14:textId="77777777" w:rsidTr="005B14DD">
        <w:tc>
          <w:tcPr>
            <w:tcW w:w="4428" w:type="dxa"/>
            <w:shd w:val="clear" w:color="auto" w:fill="auto"/>
          </w:tcPr>
          <w:p w14:paraId="7053A95C" w14:textId="13C3876B" w:rsidR="00BB4D84" w:rsidRDefault="00BB4D84" w:rsidP="005B14DD">
            <w:r w:rsidRPr="00D243AE">
              <w:rPr>
                <w:b/>
                <w:bCs/>
              </w:rPr>
              <w:t xml:space="preserve">Feature </w:t>
            </w:r>
            <w:r w:rsidR="001B78E4">
              <w:rPr>
                <w:b/>
                <w:bCs/>
              </w:rPr>
              <w:t>9</w:t>
            </w:r>
            <w:r w:rsidRPr="00D243AE">
              <w:rPr>
                <w:b/>
                <w:bCs/>
              </w:rPr>
              <w:t>:</w:t>
            </w:r>
            <w:r>
              <w:t xml:space="preserve"> </w:t>
            </w:r>
            <w:r>
              <w:t>Delete friend</w:t>
            </w:r>
          </w:p>
        </w:tc>
        <w:tc>
          <w:tcPr>
            <w:tcW w:w="1800" w:type="dxa"/>
            <w:shd w:val="clear" w:color="auto" w:fill="auto"/>
          </w:tcPr>
          <w:p w14:paraId="549517FF" w14:textId="677F5C7F" w:rsidR="00BB4D84" w:rsidRPr="00C21E07" w:rsidRDefault="00BB4D84" w:rsidP="005B14DD">
            <w:pPr>
              <w:tabs>
                <w:tab w:val="left" w:pos="1450"/>
              </w:tabs>
            </w:pPr>
            <w:r w:rsidRPr="00D243AE">
              <w:rPr>
                <w:b/>
                <w:bCs/>
              </w:rPr>
              <w:t>Priority:</w:t>
            </w:r>
            <w:r>
              <w:rPr>
                <w:b/>
                <w:bCs/>
              </w:rPr>
              <w:t xml:space="preserve"> </w:t>
            </w:r>
            <w:r w:rsidR="00C21E07" w:rsidRPr="00C21E07">
              <w:t>High</w:t>
            </w:r>
          </w:p>
        </w:tc>
        <w:tc>
          <w:tcPr>
            <w:tcW w:w="2628" w:type="dxa"/>
            <w:shd w:val="clear" w:color="auto" w:fill="auto"/>
          </w:tcPr>
          <w:p w14:paraId="76C668ED" w14:textId="0C4ED20E" w:rsidR="00BB4D84" w:rsidRPr="00D243AE" w:rsidRDefault="00BB4D84" w:rsidP="005B14DD">
            <w:pPr>
              <w:tabs>
                <w:tab w:val="left" w:pos="1450"/>
              </w:tabs>
              <w:rPr>
                <w:b/>
                <w:bCs/>
              </w:rPr>
            </w:pPr>
            <w:r w:rsidRPr="00D243AE">
              <w:rPr>
                <w:b/>
                <w:bCs/>
              </w:rPr>
              <w:t xml:space="preserve">Effort Required: </w:t>
            </w:r>
            <w:r w:rsidR="006A701F" w:rsidRPr="006A701F">
              <w:t>2</w:t>
            </w:r>
            <w:r w:rsidRPr="006A701F">
              <w:t>day</w:t>
            </w:r>
            <w:r w:rsidR="006A701F" w:rsidRPr="006A701F">
              <w:t>s</w:t>
            </w:r>
          </w:p>
        </w:tc>
      </w:tr>
      <w:tr w:rsidR="00BB4D84" w:rsidRPr="00D243AE" w14:paraId="41852B5C" w14:textId="77777777" w:rsidTr="005B14DD">
        <w:tc>
          <w:tcPr>
            <w:tcW w:w="8856" w:type="dxa"/>
            <w:gridSpan w:val="3"/>
            <w:shd w:val="clear" w:color="auto" w:fill="auto"/>
          </w:tcPr>
          <w:p w14:paraId="01A3F162" w14:textId="77777777" w:rsidR="00BB4D84" w:rsidRPr="00D243AE" w:rsidRDefault="00BB4D84" w:rsidP="005B14DD">
            <w:pPr>
              <w:rPr>
                <w:b/>
                <w:bCs/>
                <w:i/>
                <w:iCs/>
              </w:rPr>
            </w:pPr>
            <w:r w:rsidRPr="00D243AE">
              <w:rPr>
                <w:b/>
                <w:bCs/>
                <w:i/>
                <w:iCs/>
              </w:rPr>
              <w:t xml:space="preserve">Description: </w:t>
            </w:r>
          </w:p>
          <w:p w14:paraId="33E05E0F" w14:textId="7088B6A7" w:rsidR="00BB4D84" w:rsidRPr="00B21AF8" w:rsidRDefault="00B21AF8" w:rsidP="005B14DD">
            <w:pPr>
              <w:rPr>
                <w:rFonts w:ascii="바탕" w:eastAsia="바탕" w:hAnsi="바탕" w:cs="바탕" w:hint="eastAsia"/>
                <w:lang w:eastAsia="ko-KR"/>
              </w:rPr>
            </w:pPr>
            <w:r>
              <w:rPr>
                <w:rFonts w:hint="eastAsia"/>
              </w:rPr>
              <w:t>T</w:t>
            </w:r>
            <w:r>
              <w:t>his will remove the friend from the user’s friends list. The user can always add friend back through add friend.</w:t>
            </w:r>
          </w:p>
        </w:tc>
      </w:tr>
      <w:tr w:rsidR="00BB4D84" w:rsidRPr="00D243AE" w14:paraId="6BEBF21B" w14:textId="77777777" w:rsidTr="005B14DD">
        <w:tc>
          <w:tcPr>
            <w:tcW w:w="8856" w:type="dxa"/>
            <w:gridSpan w:val="3"/>
            <w:shd w:val="clear" w:color="auto" w:fill="auto"/>
          </w:tcPr>
          <w:p w14:paraId="2CDD2DF5" w14:textId="77777777" w:rsidR="00BB4D84" w:rsidRPr="00D243AE" w:rsidRDefault="00BB4D84" w:rsidP="005B14DD">
            <w:pPr>
              <w:rPr>
                <w:b/>
                <w:bCs/>
                <w:i/>
                <w:iCs/>
              </w:rPr>
            </w:pPr>
            <w:r w:rsidRPr="00D243AE">
              <w:rPr>
                <w:b/>
                <w:bCs/>
                <w:i/>
                <w:iCs/>
              </w:rPr>
              <w:t>Constraints:</w:t>
            </w:r>
          </w:p>
          <w:p w14:paraId="3C38D90F" w14:textId="1C9B6AC5" w:rsidR="00BB4D84" w:rsidRPr="00B21AF8" w:rsidRDefault="00A9764C" w:rsidP="005B14DD">
            <w:r>
              <w:rPr>
                <w:rFonts w:hint="eastAsia"/>
              </w:rPr>
              <w:t>T</w:t>
            </w:r>
            <w:r>
              <w:t>here is no undo function.</w:t>
            </w:r>
          </w:p>
        </w:tc>
      </w:tr>
      <w:tr w:rsidR="00BB4D84" w:rsidRPr="00D243AE" w14:paraId="4B278D42" w14:textId="77777777" w:rsidTr="005B14DD">
        <w:tc>
          <w:tcPr>
            <w:tcW w:w="8856" w:type="dxa"/>
            <w:gridSpan w:val="3"/>
            <w:shd w:val="clear" w:color="auto" w:fill="auto"/>
          </w:tcPr>
          <w:p w14:paraId="55B3F7F5" w14:textId="77777777" w:rsidR="00BB4D84" w:rsidRPr="00D243AE" w:rsidRDefault="00BB4D84" w:rsidP="005B14DD">
            <w:pPr>
              <w:rPr>
                <w:b/>
                <w:bCs/>
                <w:i/>
                <w:iCs/>
              </w:rPr>
            </w:pPr>
            <w:r w:rsidRPr="00D243AE">
              <w:rPr>
                <w:b/>
                <w:bCs/>
                <w:i/>
                <w:iCs/>
              </w:rPr>
              <w:t>Comments:</w:t>
            </w:r>
          </w:p>
          <w:p w14:paraId="743C5F79" w14:textId="2EC70F57" w:rsidR="00BB4D84" w:rsidRPr="00A9764C" w:rsidRDefault="00537E82" w:rsidP="005B14DD">
            <w:r>
              <w:rPr>
                <w:rFonts w:hint="eastAsia"/>
              </w:rPr>
              <w:t>W</w:t>
            </w:r>
            <w:r>
              <w:t>ithout knowing the user ID, the user cannot add the user as a friend again.</w:t>
            </w:r>
          </w:p>
        </w:tc>
      </w:tr>
    </w:tbl>
    <w:p w14:paraId="1212A514" w14:textId="0EB750DF"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5E57EB39" w14:textId="77777777" w:rsidTr="005B14DD">
        <w:tc>
          <w:tcPr>
            <w:tcW w:w="4428" w:type="dxa"/>
            <w:shd w:val="clear" w:color="auto" w:fill="auto"/>
          </w:tcPr>
          <w:p w14:paraId="675DC290" w14:textId="02A65254" w:rsidR="00BB4D84" w:rsidRDefault="00BB4D84" w:rsidP="005B14DD">
            <w:r w:rsidRPr="00D243AE">
              <w:rPr>
                <w:b/>
                <w:bCs/>
              </w:rPr>
              <w:t xml:space="preserve">Feature </w:t>
            </w:r>
            <w:r w:rsidR="001B78E4">
              <w:rPr>
                <w:b/>
                <w:bCs/>
              </w:rPr>
              <w:t>10</w:t>
            </w:r>
            <w:r w:rsidRPr="00D243AE">
              <w:rPr>
                <w:b/>
                <w:bCs/>
              </w:rPr>
              <w:t>:</w:t>
            </w:r>
            <w:r>
              <w:t xml:space="preserve"> </w:t>
            </w:r>
            <w:r>
              <w:t>Block friend</w:t>
            </w:r>
          </w:p>
        </w:tc>
        <w:tc>
          <w:tcPr>
            <w:tcW w:w="1800" w:type="dxa"/>
            <w:shd w:val="clear" w:color="auto" w:fill="auto"/>
          </w:tcPr>
          <w:p w14:paraId="12FDFD96" w14:textId="284D5FB3" w:rsidR="00BB4D84" w:rsidRPr="00C21E07" w:rsidRDefault="00BB4D84" w:rsidP="005B14DD">
            <w:pPr>
              <w:tabs>
                <w:tab w:val="left" w:pos="1450"/>
              </w:tabs>
            </w:pPr>
            <w:r w:rsidRPr="00D243AE">
              <w:rPr>
                <w:b/>
                <w:bCs/>
              </w:rPr>
              <w:t>Priority:</w:t>
            </w:r>
            <w:r>
              <w:rPr>
                <w:b/>
                <w:bCs/>
              </w:rPr>
              <w:t xml:space="preserve"> </w:t>
            </w:r>
            <w:r w:rsidR="00C21E07" w:rsidRPr="00C21E07">
              <w:t>Low</w:t>
            </w:r>
          </w:p>
        </w:tc>
        <w:tc>
          <w:tcPr>
            <w:tcW w:w="2628" w:type="dxa"/>
            <w:shd w:val="clear" w:color="auto" w:fill="auto"/>
          </w:tcPr>
          <w:p w14:paraId="34F60CDB" w14:textId="705AB33B" w:rsidR="00BB4D84" w:rsidRPr="00D243AE" w:rsidRDefault="00BB4D84" w:rsidP="005B14DD">
            <w:pPr>
              <w:tabs>
                <w:tab w:val="left" w:pos="1450"/>
              </w:tabs>
              <w:rPr>
                <w:b/>
                <w:bCs/>
              </w:rPr>
            </w:pPr>
            <w:r w:rsidRPr="00D243AE">
              <w:rPr>
                <w:b/>
                <w:bCs/>
              </w:rPr>
              <w:t xml:space="preserve">Effort Required: </w:t>
            </w:r>
            <w:r w:rsidR="008A15E4" w:rsidRPr="008A15E4">
              <w:t>3</w:t>
            </w:r>
            <w:r w:rsidRPr="008A15E4">
              <w:t>day</w:t>
            </w:r>
            <w:r w:rsidR="00254C7F" w:rsidRPr="008A15E4">
              <w:t>s</w:t>
            </w:r>
          </w:p>
        </w:tc>
      </w:tr>
      <w:tr w:rsidR="00BB4D84" w:rsidRPr="00D243AE" w14:paraId="33880119" w14:textId="77777777" w:rsidTr="005B14DD">
        <w:tc>
          <w:tcPr>
            <w:tcW w:w="8856" w:type="dxa"/>
            <w:gridSpan w:val="3"/>
            <w:shd w:val="clear" w:color="auto" w:fill="auto"/>
          </w:tcPr>
          <w:p w14:paraId="6DE7D65A" w14:textId="77777777" w:rsidR="00BB4D84" w:rsidRPr="00D243AE" w:rsidRDefault="00BB4D84" w:rsidP="005B14DD">
            <w:pPr>
              <w:rPr>
                <w:b/>
                <w:bCs/>
                <w:i/>
                <w:iCs/>
              </w:rPr>
            </w:pPr>
            <w:r w:rsidRPr="00D243AE">
              <w:rPr>
                <w:b/>
                <w:bCs/>
                <w:i/>
                <w:iCs/>
              </w:rPr>
              <w:t xml:space="preserve">Description: </w:t>
            </w:r>
          </w:p>
          <w:p w14:paraId="5FB4BB72" w14:textId="7EAF010C" w:rsidR="00BB4D84" w:rsidRPr="00B21AF8" w:rsidRDefault="00B21AF8" w:rsidP="005B14DD">
            <w:r>
              <w:rPr>
                <w:rFonts w:hint="eastAsia"/>
              </w:rPr>
              <w:t>T</w:t>
            </w:r>
            <w:r>
              <w:t>his will remove the friend from the user’s friends list and the user will not get any message from the blocked friend. The user can always unblock the friend through settings.</w:t>
            </w:r>
          </w:p>
        </w:tc>
      </w:tr>
      <w:tr w:rsidR="00BB4D84" w:rsidRPr="00D243AE" w14:paraId="36A80928" w14:textId="77777777" w:rsidTr="005B14DD">
        <w:tc>
          <w:tcPr>
            <w:tcW w:w="8856" w:type="dxa"/>
            <w:gridSpan w:val="3"/>
            <w:shd w:val="clear" w:color="auto" w:fill="auto"/>
          </w:tcPr>
          <w:p w14:paraId="039ED927" w14:textId="77777777" w:rsidR="00BB4D84" w:rsidRPr="00D243AE" w:rsidRDefault="00BB4D84" w:rsidP="005B14DD">
            <w:pPr>
              <w:rPr>
                <w:b/>
                <w:bCs/>
                <w:i/>
                <w:iCs/>
              </w:rPr>
            </w:pPr>
            <w:r w:rsidRPr="00D243AE">
              <w:rPr>
                <w:b/>
                <w:bCs/>
                <w:i/>
                <w:iCs/>
              </w:rPr>
              <w:t>Constraints:</w:t>
            </w:r>
          </w:p>
          <w:p w14:paraId="7FFD6210" w14:textId="33E4B7C5" w:rsidR="00BB4D84" w:rsidRPr="00A9764C" w:rsidRDefault="00537E82" w:rsidP="005B14DD">
            <w:r>
              <w:rPr>
                <w:rFonts w:hint="eastAsia"/>
              </w:rPr>
              <w:t>T</w:t>
            </w:r>
            <w:r>
              <w:t>here is no undo function.</w:t>
            </w:r>
          </w:p>
        </w:tc>
      </w:tr>
      <w:tr w:rsidR="00BB4D84" w:rsidRPr="00D243AE" w14:paraId="5B68FE4E" w14:textId="77777777" w:rsidTr="005B14DD">
        <w:tc>
          <w:tcPr>
            <w:tcW w:w="8856" w:type="dxa"/>
            <w:gridSpan w:val="3"/>
            <w:shd w:val="clear" w:color="auto" w:fill="auto"/>
          </w:tcPr>
          <w:p w14:paraId="67741B6C" w14:textId="77777777" w:rsidR="00BB4D84" w:rsidRPr="00D243AE" w:rsidRDefault="00BB4D84" w:rsidP="005B14DD">
            <w:pPr>
              <w:rPr>
                <w:b/>
                <w:bCs/>
                <w:i/>
                <w:iCs/>
              </w:rPr>
            </w:pPr>
            <w:r w:rsidRPr="00D243AE">
              <w:rPr>
                <w:b/>
                <w:bCs/>
                <w:i/>
                <w:iCs/>
              </w:rPr>
              <w:t>Comments:</w:t>
            </w:r>
          </w:p>
          <w:p w14:paraId="6C4CDA8B" w14:textId="7AF9B957" w:rsidR="00BB4D84" w:rsidRPr="00D243AE" w:rsidRDefault="00537E82" w:rsidP="005B14DD">
            <w:pPr>
              <w:rPr>
                <w:b/>
                <w:bCs/>
                <w:i/>
                <w:iCs/>
              </w:rPr>
            </w:pPr>
            <w:r>
              <w:rPr>
                <w:rFonts w:hint="eastAsia"/>
              </w:rPr>
              <w:t>W</w:t>
            </w:r>
            <w:r>
              <w:t>ithout knowing the user ID, the user cannot add the user as a friend again.</w:t>
            </w:r>
          </w:p>
        </w:tc>
      </w:tr>
    </w:tbl>
    <w:p w14:paraId="29A62ECA" w14:textId="7BD756D7"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3F7B7AFF" w14:textId="77777777" w:rsidTr="005B14DD">
        <w:tc>
          <w:tcPr>
            <w:tcW w:w="4428" w:type="dxa"/>
            <w:shd w:val="clear" w:color="auto" w:fill="auto"/>
          </w:tcPr>
          <w:p w14:paraId="636704BF" w14:textId="41B11D0F" w:rsidR="001B78E4" w:rsidRDefault="001B78E4" w:rsidP="005B14DD">
            <w:r w:rsidRPr="00D243AE">
              <w:rPr>
                <w:b/>
                <w:bCs/>
              </w:rPr>
              <w:t>Feature 1</w:t>
            </w:r>
            <w:r>
              <w:rPr>
                <w:b/>
                <w:bCs/>
              </w:rPr>
              <w:t>1</w:t>
            </w:r>
            <w:r w:rsidRPr="00D243AE">
              <w:rPr>
                <w:b/>
                <w:bCs/>
              </w:rPr>
              <w:t>:</w:t>
            </w:r>
            <w:r>
              <w:t xml:space="preserve"> </w:t>
            </w:r>
            <w:r>
              <w:t>Unblock friend</w:t>
            </w:r>
          </w:p>
        </w:tc>
        <w:tc>
          <w:tcPr>
            <w:tcW w:w="1800" w:type="dxa"/>
            <w:shd w:val="clear" w:color="auto" w:fill="auto"/>
          </w:tcPr>
          <w:p w14:paraId="022DF300" w14:textId="425C4A92" w:rsidR="001B78E4" w:rsidRPr="00C21E07" w:rsidRDefault="001B78E4" w:rsidP="005B14DD">
            <w:pPr>
              <w:tabs>
                <w:tab w:val="left" w:pos="1450"/>
              </w:tabs>
            </w:pPr>
            <w:r w:rsidRPr="00D243AE">
              <w:rPr>
                <w:b/>
                <w:bCs/>
              </w:rPr>
              <w:t>Priority:</w:t>
            </w:r>
            <w:r>
              <w:rPr>
                <w:b/>
                <w:bCs/>
              </w:rPr>
              <w:t xml:space="preserve"> </w:t>
            </w:r>
            <w:r w:rsidR="00C21E07" w:rsidRPr="00C21E07">
              <w:t>Low</w:t>
            </w:r>
          </w:p>
        </w:tc>
        <w:tc>
          <w:tcPr>
            <w:tcW w:w="2628" w:type="dxa"/>
            <w:shd w:val="clear" w:color="auto" w:fill="auto"/>
          </w:tcPr>
          <w:p w14:paraId="37CFF1C9" w14:textId="2C0FBA1B" w:rsidR="001B78E4" w:rsidRPr="00D243AE" w:rsidRDefault="001B78E4" w:rsidP="005B14DD">
            <w:pPr>
              <w:tabs>
                <w:tab w:val="left" w:pos="1450"/>
              </w:tabs>
              <w:rPr>
                <w:b/>
                <w:bCs/>
              </w:rPr>
            </w:pPr>
            <w:r w:rsidRPr="00D243AE">
              <w:rPr>
                <w:b/>
                <w:bCs/>
              </w:rPr>
              <w:t xml:space="preserve">Effort Required: </w:t>
            </w:r>
            <w:r w:rsidR="008A15E4" w:rsidRPr="008A15E4">
              <w:t>1</w:t>
            </w:r>
            <w:r w:rsidRPr="008A15E4">
              <w:t>day</w:t>
            </w:r>
          </w:p>
        </w:tc>
      </w:tr>
      <w:tr w:rsidR="001B78E4" w:rsidRPr="00D243AE" w14:paraId="361F90D1" w14:textId="77777777" w:rsidTr="005B14DD">
        <w:tc>
          <w:tcPr>
            <w:tcW w:w="8856" w:type="dxa"/>
            <w:gridSpan w:val="3"/>
            <w:shd w:val="clear" w:color="auto" w:fill="auto"/>
          </w:tcPr>
          <w:p w14:paraId="7F2A6458" w14:textId="77777777" w:rsidR="001B78E4" w:rsidRPr="00D243AE" w:rsidRDefault="001B78E4" w:rsidP="005B14DD">
            <w:pPr>
              <w:rPr>
                <w:b/>
                <w:bCs/>
                <w:i/>
                <w:iCs/>
              </w:rPr>
            </w:pPr>
            <w:r w:rsidRPr="00D243AE">
              <w:rPr>
                <w:b/>
                <w:bCs/>
                <w:i/>
                <w:iCs/>
              </w:rPr>
              <w:t xml:space="preserve">Description: </w:t>
            </w:r>
          </w:p>
          <w:p w14:paraId="0FC93C6B" w14:textId="29C854D9" w:rsidR="001B78E4" w:rsidRPr="004D1F21" w:rsidRDefault="004D1F21" w:rsidP="005B14DD">
            <w:pPr>
              <w:rPr>
                <w:rFonts w:hint="eastAsia"/>
                <w:lang w:eastAsia="ko-KR"/>
              </w:rPr>
            </w:pPr>
            <w:r w:rsidRPr="004D1F21">
              <w:rPr>
                <w:lang w:eastAsia="ko-KR"/>
              </w:rPr>
              <w:t>The selected user</w:t>
            </w:r>
            <w:r>
              <w:rPr>
                <w:lang w:eastAsia="ko-KR"/>
              </w:rPr>
              <w:t xml:space="preserve"> will be</w:t>
            </w:r>
            <w:r w:rsidRPr="004D1F21">
              <w:rPr>
                <w:lang w:eastAsia="ko-KR"/>
              </w:rPr>
              <w:t xml:space="preserve"> </w:t>
            </w:r>
            <w:r>
              <w:rPr>
                <w:lang w:eastAsia="ko-KR"/>
              </w:rPr>
              <w:t>removed</w:t>
            </w:r>
            <w:r w:rsidRPr="004D1F21">
              <w:rPr>
                <w:lang w:eastAsia="ko-KR"/>
              </w:rPr>
              <w:t xml:space="preserve"> from the blocked friends list. </w:t>
            </w:r>
            <w:r>
              <w:rPr>
                <w:lang w:eastAsia="ko-KR"/>
              </w:rPr>
              <w:t>The user</w:t>
            </w:r>
            <w:r w:rsidRPr="004D1F21">
              <w:rPr>
                <w:lang w:eastAsia="ko-KR"/>
              </w:rPr>
              <w:t xml:space="preserve"> will be able to receive messages from unblocked </w:t>
            </w:r>
            <w:r w:rsidRPr="004D1F21">
              <w:rPr>
                <w:lang w:eastAsia="ko-KR"/>
              </w:rPr>
              <w:t>user but</w:t>
            </w:r>
            <w:r w:rsidRPr="004D1F21">
              <w:rPr>
                <w:lang w:eastAsia="ko-KR"/>
              </w:rPr>
              <w:t xml:space="preserve"> will not be automatically added as friend. To add friend, </w:t>
            </w:r>
            <w:r>
              <w:rPr>
                <w:lang w:eastAsia="ko-KR"/>
              </w:rPr>
              <w:t>the user</w:t>
            </w:r>
            <w:r w:rsidRPr="004D1F21">
              <w:rPr>
                <w:lang w:eastAsia="ko-KR"/>
              </w:rPr>
              <w:t xml:space="preserve"> </w:t>
            </w:r>
            <w:r w:rsidRPr="004D1F21">
              <w:rPr>
                <w:lang w:eastAsia="ko-KR"/>
              </w:rPr>
              <w:t>needs</w:t>
            </w:r>
            <w:r w:rsidRPr="004D1F21">
              <w:rPr>
                <w:lang w:eastAsia="ko-KR"/>
              </w:rPr>
              <w:t xml:space="preserve"> to go through the add friend process.</w:t>
            </w:r>
          </w:p>
        </w:tc>
      </w:tr>
      <w:tr w:rsidR="001B78E4" w:rsidRPr="00D243AE" w14:paraId="095AD468" w14:textId="77777777" w:rsidTr="005B14DD">
        <w:tc>
          <w:tcPr>
            <w:tcW w:w="8856" w:type="dxa"/>
            <w:gridSpan w:val="3"/>
            <w:shd w:val="clear" w:color="auto" w:fill="auto"/>
          </w:tcPr>
          <w:p w14:paraId="74036163" w14:textId="77777777" w:rsidR="001B78E4" w:rsidRPr="00D243AE" w:rsidRDefault="001B78E4" w:rsidP="005B14DD">
            <w:pPr>
              <w:rPr>
                <w:b/>
                <w:bCs/>
                <w:i/>
                <w:iCs/>
              </w:rPr>
            </w:pPr>
            <w:r w:rsidRPr="00D243AE">
              <w:rPr>
                <w:b/>
                <w:bCs/>
                <w:i/>
                <w:iCs/>
              </w:rPr>
              <w:t>Constraints:</w:t>
            </w:r>
          </w:p>
          <w:p w14:paraId="40BC0D66" w14:textId="2B74602F" w:rsidR="001B78E4" w:rsidRPr="005D5D13" w:rsidRDefault="008152B1" w:rsidP="005B14DD">
            <w:r>
              <w:rPr>
                <w:rFonts w:hint="eastAsia"/>
              </w:rPr>
              <w:t>U</w:t>
            </w:r>
            <w:r>
              <w:t>nblocked user will not be automatically added as friend.</w:t>
            </w:r>
          </w:p>
        </w:tc>
      </w:tr>
      <w:tr w:rsidR="001B78E4" w:rsidRPr="00D243AE" w14:paraId="30AE1ADF" w14:textId="77777777" w:rsidTr="005B14DD">
        <w:tc>
          <w:tcPr>
            <w:tcW w:w="8856" w:type="dxa"/>
            <w:gridSpan w:val="3"/>
            <w:shd w:val="clear" w:color="auto" w:fill="auto"/>
          </w:tcPr>
          <w:p w14:paraId="7C933ECB" w14:textId="77777777" w:rsidR="001B78E4" w:rsidRPr="00D243AE" w:rsidRDefault="001B78E4" w:rsidP="005B14DD">
            <w:pPr>
              <w:rPr>
                <w:b/>
                <w:bCs/>
                <w:i/>
                <w:iCs/>
              </w:rPr>
            </w:pPr>
            <w:r w:rsidRPr="00D243AE">
              <w:rPr>
                <w:b/>
                <w:bCs/>
                <w:i/>
                <w:iCs/>
              </w:rPr>
              <w:t>Comments:</w:t>
            </w:r>
          </w:p>
          <w:p w14:paraId="37DCE79C" w14:textId="2D58B157" w:rsidR="001B78E4" w:rsidRPr="00F02D24" w:rsidRDefault="00F02D24" w:rsidP="005B14DD">
            <w:r>
              <w:rPr>
                <w:rFonts w:hint="eastAsia"/>
              </w:rPr>
              <w:t>W</w:t>
            </w:r>
            <w:r>
              <w:t>hen unblock, providing add back to friends list / do not add back to friends list option will be considered.</w:t>
            </w:r>
          </w:p>
        </w:tc>
      </w:tr>
    </w:tbl>
    <w:p w14:paraId="0F2B70FE" w14:textId="109A6F8E" w:rsidR="001B78E4" w:rsidRDefault="001B78E4"/>
    <w:p w14:paraId="0FB665AB" w14:textId="77777777" w:rsidR="001B78E4" w:rsidRDefault="001B78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6FCCEFC4" w14:textId="77777777" w:rsidTr="005B14DD">
        <w:tc>
          <w:tcPr>
            <w:tcW w:w="4428" w:type="dxa"/>
            <w:shd w:val="clear" w:color="auto" w:fill="auto"/>
          </w:tcPr>
          <w:p w14:paraId="39C578C9" w14:textId="42B4994D" w:rsidR="00BB4D84" w:rsidRDefault="00BB4D84" w:rsidP="005B14DD">
            <w:r w:rsidRPr="00D243AE">
              <w:rPr>
                <w:b/>
                <w:bCs/>
              </w:rPr>
              <w:t>Feature 1</w:t>
            </w:r>
            <w:r w:rsidR="001B78E4">
              <w:rPr>
                <w:b/>
                <w:bCs/>
              </w:rPr>
              <w:t>2</w:t>
            </w:r>
            <w:r w:rsidRPr="00D243AE">
              <w:rPr>
                <w:b/>
                <w:bCs/>
              </w:rPr>
              <w:t>:</w:t>
            </w:r>
            <w:r>
              <w:t xml:space="preserve"> </w:t>
            </w:r>
            <w:r>
              <w:t>Enter chat</w:t>
            </w:r>
          </w:p>
        </w:tc>
        <w:tc>
          <w:tcPr>
            <w:tcW w:w="1800" w:type="dxa"/>
            <w:shd w:val="clear" w:color="auto" w:fill="auto"/>
          </w:tcPr>
          <w:p w14:paraId="67B7979A" w14:textId="77777777" w:rsidR="00BB4D84" w:rsidRPr="00D243AE" w:rsidRDefault="00BB4D8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093FCDF5" w14:textId="770D387B" w:rsidR="00BB4D84" w:rsidRPr="00D243AE" w:rsidRDefault="00BB4D84" w:rsidP="005B14DD">
            <w:pPr>
              <w:tabs>
                <w:tab w:val="left" w:pos="1450"/>
              </w:tabs>
              <w:rPr>
                <w:b/>
                <w:bCs/>
              </w:rPr>
            </w:pPr>
            <w:r w:rsidRPr="00D243AE">
              <w:rPr>
                <w:b/>
                <w:bCs/>
              </w:rPr>
              <w:t xml:space="preserve">Effort Required: </w:t>
            </w:r>
            <w:r w:rsidR="008A15E4" w:rsidRPr="008A15E4">
              <w:t>1</w:t>
            </w:r>
            <w:r w:rsidRPr="008A15E4">
              <w:t>day</w:t>
            </w:r>
          </w:p>
        </w:tc>
      </w:tr>
      <w:tr w:rsidR="00BB4D84" w:rsidRPr="00D243AE" w14:paraId="291FD733" w14:textId="77777777" w:rsidTr="005B14DD">
        <w:tc>
          <w:tcPr>
            <w:tcW w:w="8856" w:type="dxa"/>
            <w:gridSpan w:val="3"/>
            <w:shd w:val="clear" w:color="auto" w:fill="auto"/>
          </w:tcPr>
          <w:p w14:paraId="24172226" w14:textId="77777777" w:rsidR="00BB4D84" w:rsidRPr="00D243AE" w:rsidRDefault="00BB4D84" w:rsidP="005B14DD">
            <w:pPr>
              <w:rPr>
                <w:b/>
                <w:bCs/>
                <w:i/>
                <w:iCs/>
              </w:rPr>
            </w:pPr>
            <w:r w:rsidRPr="00D243AE">
              <w:rPr>
                <w:b/>
                <w:bCs/>
                <w:i/>
                <w:iCs/>
              </w:rPr>
              <w:t xml:space="preserve">Description: </w:t>
            </w:r>
          </w:p>
          <w:p w14:paraId="15CE5F04" w14:textId="756B24BB" w:rsidR="00BB4D84" w:rsidRPr="007869BC" w:rsidRDefault="007869BC" w:rsidP="005B14DD">
            <w:r>
              <w:rPr>
                <w:rFonts w:hint="eastAsia"/>
              </w:rPr>
              <w:t>F</w:t>
            </w:r>
            <w:r>
              <w:t>rom list of chats, selecting one of those will open corresponding chat room.</w:t>
            </w:r>
          </w:p>
        </w:tc>
      </w:tr>
      <w:tr w:rsidR="00BB4D84" w:rsidRPr="00D243AE" w14:paraId="47529EEB" w14:textId="77777777" w:rsidTr="005B14DD">
        <w:tc>
          <w:tcPr>
            <w:tcW w:w="8856" w:type="dxa"/>
            <w:gridSpan w:val="3"/>
            <w:shd w:val="clear" w:color="auto" w:fill="auto"/>
          </w:tcPr>
          <w:p w14:paraId="458F8297" w14:textId="77777777" w:rsidR="00BB4D84" w:rsidRPr="00D243AE" w:rsidRDefault="00BB4D84" w:rsidP="005B14DD">
            <w:pPr>
              <w:rPr>
                <w:b/>
                <w:bCs/>
                <w:i/>
                <w:iCs/>
              </w:rPr>
            </w:pPr>
            <w:r w:rsidRPr="00D243AE">
              <w:rPr>
                <w:b/>
                <w:bCs/>
                <w:i/>
                <w:iCs/>
              </w:rPr>
              <w:t>Constraints:</w:t>
            </w:r>
          </w:p>
          <w:p w14:paraId="2D91A423" w14:textId="4CEC7173" w:rsidR="00BB4D84" w:rsidRPr="003D333E" w:rsidRDefault="003D333E" w:rsidP="005B14DD">
            <w:pPr>
              <w:rPr>
                <w:rFonts w:ascii="바탕" w:eastAsia="바탕" w:hAnsi="바탕" w:cs="바탕" w:hint="eastAsia"/>
                <w:lang w:eastAsia="ko-KR"/>
              </w:rPr>
            </w:pPr>
            <w:r>
              <w:rPr>
                <w:rFonts w:hint="eastAsia"/>
              </w:rPr>
              <w:t>C</w:t>
            </w:r>
            <w:r>
              <w:t>annot enter multiple chat rooms at the same time.</w:t>
            </w:r>
          </w:p>
        </w:tc>
      </w:tr>
      <w:tr w:rsidR="00BB4D84" w:rsidRPr="00D243AE" w14:paraId="5A628578" w14:textId="77777777" w:rsidTr="005B14DD">
        <w:tc>
          <w:tcPr>
            <w:tcW w:w="8856" w:type="dxa"/>
            <w:gridSpan w:val="3"/>
            <w:shd w:val="clear" w:color="auto" w:fill="auto"/>
          </w:tcPr>
          <w:p w14:paraId="47A76CCC" w14:textId="77777777" w:rsidR="00BB4D84" w:rsidRPr="00D243AE" w:rsidRDefault="00BB4D84" w:rsidP="005B14DD">
            <w:pPr>
              <w:rPr>
                <w:b/>
                <w:bCs/>
                <w:i/>
                <w:iCs/>
              </w:rPr>
            </w:pPr>
            <w:r w:rsidRPr="00D243AE">
              <w:rPr>
                <w:b/>
                <w:bCs/>
                <w:i/>
                <w:iCs/>
              </w:rPr>
              <w:t>Comments:</w:t>
            </w:r>
          </w:p>
          <w:p w14:paraId="7D059643" w14:textId="7CF0F6FB" w:rsidR="00BB4D84" w:rsidRPr="007869BC" w:rsidRDefault="003D333E" w:rsidP="005B14DD">
            <w:pPr>
              <w:rPr>
                <w:rFonts w:hint="eastAsia"/>
                <w:lang w:eastAsia="ko-KR"/>
              </w:rPr>
            </w:pPr>
            <w:r>
              <w:rPr>
                <w:rFonts w:hint="eastAsia"/>
                <w:lang w:eastAsia="ko-KR"/>
              </w:rPr>
              <w:t>M</w:t>
            </w:r>
            <w:r>
              <w:rPr>
                <w:lang w:eastAsia="ko-KR"/>
              </w:rPr>
              <w:t>aking chat room as pop up screen so that user can open multiple chat rooms at the same time might be a good option to consider.</w:t>
            </w:r>
          </w:p>
        </w:tc>
      </w:tr>
    </w:tbl>
    <w:p w14:paraId="4633515F" w14:textId="33CF5F7B"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4"/>
        <w:gridCol w:w="1769"/>
        <w:gridCol w:w="2567"/>
      </w:tblGrid>
      <w:tr w:rsidR="00BB4D84" w:rsidRPr="00D243AE" w14:paraId="7F241E8E" w14:textId="77777777" w:rsidTr="005B14DD">
        <w:tc>
          <w:tcPr>
            <w:tcW w:w="4428" w:type="dxa"/>
            <w:shd w:val="clear" w:color="auto" w:fill="auto"/>
          </w:tcPr>
          <w:p w14:paraId="3DC477A9" w14:textId="2569E914" w:rsidR="00BB4D84" w:rsidRDefault="00BB4D84" w:rsidP="005B14DD">
            <w:r w:rsidRPr="00D243AE">
              <w:rPr>
                <w:b/>
                <w:bCs/>
              </w:rPr>
              <w:t>Feature 1</w:t>
            </w:r>
            <w:r w:rsidR="001B78E4">
              <w:rPr>
                <w:b/>
                <w:bCs/>
              </w:rPr>
              <w:t>3</w:t>
            </w:r>
            <w:r w:rsidRPr="00D243AE">
              <w:rPr>
                <w:b/>
                <w:bCs/>
              </w:rPr>
              <w:t>:</w:t>
            </w:r>
            <w:r>
              <w:t xml:space="preserve"> </w:t>
            </w:r>
            <w:r>
              <w:t>Display history conversation</w:t>
            </w:r>
          </w:p>
        </w:tc>
        <w:tc>
          <w:tcPr>
            <w:tcW w:w="1800" w:type="dxa"/>
            <w:shd w:val="clear" w:color="auto" w:fill="auto"/>
          </w:tcPr>
          <w:p w14:paraId="352F5F9E" w14:textId="77777777" w:rsidR="00BB4D84" w:rsidRPr="00D243AE" w:rsidRDefault="00BB4D8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75740657" w14:textId="20F20375" w:rsidR="00BB4D84" w:rsidRPr="00D243AE" w:rsidRDefault="00BB4D84" w:rsidP="005B14DD">
            <w:pPr>
              <w:tabs>
                <w:tab w:val="left" w:pos="1450"/>
              </w:tabs>
              <w:rPr>
                <w:b/>
                <w:bCs/>
              </w:rPr>
            </w:pPr>
            <w:r w:rsidRPr="00D243AE">
              <w:rPr>
                <w:b/>
                <w:bCs/>
              </w:rPr>
              <w:t xml:space="preserve">Effort Required: </w:t>
            </w:r>
            <w:r w:rsidR="008A15E4" w:rsidRPr="008A15E4">
              <w:t>2</w:t>
            </w:r>
            <w:r w:rsidRPr="008A15E4">
              <w:t>day</w:t>
            </w:r>
            <w:r w:rsidR="00254C7F" w:rsidRPr="008A15E4">
              <w:t>s</w:t>
            </w:r>
          </w:p>
        </w:tc>
      </w:tr>
      <w:tr w:rsidR="00BB4D84" w:rsidRPr="00D243AE" w14:paraId="075C1498" w14:textId="77777777" w:rsidTr="005B14DD">
        <w:tc>
          <w:tcPr>
            <w:tcW w:w="8856" w:type="dxa"/>
            <w:gridSpan w:val="3"/>
            <w:shd w:val="clear" w:color="auto" w:fill="auto"/>
          </w:tcPr>
          <w:p w14:paraId="27B51D9B" w14:textId="77777777" w:rsidR="00BB4D84" w:rsidRPr="00D243AE" w:rsidRDefault="00BB4D84" w:rsidP="005B14DD">
            <w:pPr>
              <w:rPr>
                <w:b/>
                <w:bCs/>
                <w:i/>
                <w:iCs/>
              </w:rPr>
            </w:pPr>
            <w:r w:rsidRPr="00D243AE">
              <w:rPr>
                <w:b/>
                <w:bCs/>
                <w:i/>
                <w:iCs/>
              </w:rPr>
              <w:t xml:space="preserve">Description: </w:t>
            </w:r>
          </w:p>
          <w:p w14:paraId="6A818F1C" w14:textId="30538197" w:rsidR="00BB4D84" w:rsidRPr="007869BC" w:rsidRDefault="007869BC" w:rsidP="005B14DD">
            <w:pPr>
              <w:rPr>
                <w:rFonts w:hint="eastAsia"/>
                <w:lang w:eastAsia="ko-KR"/>
              </w:rPr>
            </w:pPr>
            <w:r w:rsidRPr="007869BC">
              <w:rPr>
                <w:lang w:eastAsia="ko-KR"/>
              </w:rPr>
              <w:t>When</w:t>
            </w:r>
            <w:r>
              <w:rPr>
                <w:lang w:eastAsia="ko-KR"/>
              </w:rPr>
              <w:t xml:space="preserve"> the</w:t>
            </w:r>
            <w:r w:rsidRPr="007869BC">
              <w:rPr>
                <w:lang w:eastAsia="ko-KR"/>
              </w:rPr>
              <w:t xml:space="preserve"> user enters the chat room, </w:t>
            </w:r>
            <w:r w:rsidR="006F4B25">
              <w:rPr>
                <w:lang w:eastAsia="ko-KR"/>
              </w:rPr>
              <w:t xml:space="preserve">depending on the user’s database, </w:t>
            </w:r>
            <w:r w:rsidRPr="007869BC">
              <w:rPr>
                <w:lang w:eastAsia="ko-KR"/>
              </w:rPr>
              <w:t>the previous conversation is loaded.</w:t>
            </w:r>
          </w:p>
        </w:tc>
      </w:tr>
      <w:tr w:rsidR="00BB4D84" w:rsidRPr="00D243AE" w14:paraId="6386C921" w14:textId="77777777" w:rsidTr="005B14DD">
        <w:tc>
          <w:tcPr>
            <w:tcW w:w="8856" w:type="dxa"/>
            <w:gridSpan w:val="3"/>
            <w:shd w:val="clear" w:color="auto" w:fill="auto"/>
          </w:tcPr>
          <w:p w14:paraId="39E94ADB" w14:textId="77777777" w:rsidR="00BB4D84" w:rsidRDefault="00BB4D84" w:rsidP="005B14DD">
            <w:pPr>
              <w:rPr>
                <w:b/>
                <w:bCs/>
                <w:i/>
                <w:iCs/>
              </w:rPr>
            </w:pPr>
            <w:r w:rsidRPr="00D243AE">
              <w:rPr>
                <w:b/>
                <w:bCs/>
                <w:i/>
                <w:iCs/>
              </w:rPr>
              <w:t>Constraints:</w:t>
            </w:r>
          </w:p>
          <w:p w14:paraId="69C91DBD" w14:textId="276BC3BB" w:rsidR="00AA723F" w:rsidRPr="00AA723F" w:rsidRDefault="00AA723F" w:rsidP="005B14DD">
            <w:r>
              <w:t>Every user has different database so conversation history might differ.</w:t>
            </w:r>
          </w:p>
        </w:tc>
      </w:tr>
      <w:tr w:rsidR="00BB4D84" w:rsidRPr="00D243AE" w14:paraId="7E34DC39" w14:textId="77777777" w:rsidTr="005B14DD">
        <w:tc>
          <w:tcPr>
            <w:tcW w:w="8856" w:type="dxa"/>
            <w:gridSpan w:val="3"/>
            <w:shd w:val="clear" w:color="auto" w:fill="auto"/>
          </w:tcPr>
          <w:p w14:paraId="44DEDF4A" w14:textId="77777777" w:rsidR="00BB4D84" w:rsidRPr="00D243AE" w:rsidRDefault="00BB4D84" w:rsidP="005B14DD">
            <w:pPr>
              <w:rPr>
                <w:b/>
                <w:bCs/>
                <w:i/>
                <w:iCs/>
              </w:rPr>
            </w:pPr>
            <w:r w:rsidRPr="00D243AE">
              <w:rPr>
                <w:b/>
                <w:bCs/>
                <w:i/>
                <w:iCs/>
              </w:rPr>
              <w:t>Comments:</w:t>
            </w:r>
          </w:p>
          <w:p w14:paraId="3528EDBB" w14:textId="3DF30C93" w:rsidR="00BB4D84" w:rsidRPr="00E06638" w:rsidRDefault="00E06638" w:rsidP="005B14DD">
            <w:r>
              <w:rPr>
                <w:rFonts w:hint="eastAsia"/>
              </w:rPr>
              <w:t>M</w:t>
            </w:r>
            <w:r>
              <w:t>ight need some research on how to load conversation history from database fast and reliable.</w:t>
            </w:r>
          </w:p>
        </w:tc>
      </w:tr>
    </w:tbl>
    <w:p w14:paraId="358EAE60" w14:textId="3CA47CB8"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BB4D84" w:rsidRPr="00D243AE" w14:paraId="3D08DC9C" w14:textId="77777777" w:rsidTr="005B14DD">
        <w:tc>
          <w:tcPr>
            <w:tcW w:w="4428" w:type="dxa"/>
            <w:shd w:val="clear" w:color="auto" w:fill="auto"/>
          </w:tcPr>
          <w:p w14:paraId="0850919B" w14:textId="21393347" w:rsidR="00BB4D84" w:rsidRDefault="00BB4D84" w:rsidP="005B14DD">
            <w:r w:rsidRPr="00D243AE">
              <w:rPr>
                <w:b/>
                <w:bCs/>
              </w:rPr>
              <w:t>Feature 1</w:t>
            </w:r>
            <w:r w:rsidR="001B78E4">
              <w:rPr>
                <w:b/>
                <w:bCs/>
              </w:rPr>
              <w:t>4</w:t>
            </w:r>
            <w:r w:rsidRPr="00D243AE">
              <w:rPr>
                <w:b/>
                <w:bCs/>
              </w:rPr>
              <w:t>:</w:t>
            </w:r>
            <w:r>
              <w:t xml:space="preserve"> </w:t>
            </w:r>
            <w:r>
              <w:t>Send</w:t>
            </w:r>
            <w:r w:rsidR="00492A56">
              <w:t xml:space="preserve"> / Receive</w:t>
            </w:r>
            <w:r>
              <w:t xml:space="preserve"> message</w:t>
            </w:r>
          </w:p>
        </w:tc>
        <w:tc>
          <w:tcPr>
            <w:tcW w:w="1800" w:type="dxa"/>
            <w:shd w:val="clear" w:color="auto" w:fill="auto"/>
          </w:tcPr>
          <w:p w14:paraId="15EE976A" w14:textId="77777777" w:rsidR="00BB4D84" w:rsidRPr="00D243AE" w:rsidRDefault="00BB4D8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7D338882" w14:textId="3A8CC8F3" w:rsidR="00BB4D84" w:rsidRPr="00D243AE" w:rsidRDefault="00BB4D84" w:rsidP="005B14DD">
            <w:pPr>
              <w:tabs>
                <w:tab w:val="left" w:pos="1450"/>
              </w:tabs>
              <w:rPr>
                <w:b/>
                <w:bCs/>
              </w:rPr>
            </w:pPr>
            <w:r w:rsidRPr="00D243AE">
              <w:rPr>
                <w:b/>
                <w:bCs/>
              </w:rPr>
              <w:t xml:space="preserve">Effort Required: </w:t>
            </w:r>
            <w:r w:rsidR="008A15E4" w:rsidRPr="008A15E4">
              <w:t>2</w:t>
            </w:r>
            <w:r w:rsidRPr="008A15E4">
              <w:t>day</w:t>
            </w:r>
            <w:r w:rsidR="00254C7F" w:rsidRPr="008A15E4">
              <w:t>s</w:t>
            </w:r>
          </w:p>
        </w:tc>
      </w:tr>
      <w:tr w:rsidR="00BB4D84" w:rsidRPr="00D243AE" w14:paraId="5886B9D2" w14:textId="77777777" w:rsidTr="005B14DD">
        <w:tc>
          <w:tcPr>
            <w:tcW w:w="8856" w:type="dxa"/>
            <w:gridSpan w:val="3"/>
            <w:shd w:val="clear" w:color="auto" w:fill="auto"/>
          </w:tcPr>
          <w:p w14:paraId="18043067" w14:textId="77777777" w:rsidR="00BB4D84" w:rsidRPr="00D243AE" w:rsidRDefault="00BB4D84" w:rsidP="005B14DD">
            <w:pPr>
              <w:rPr>
                <w:b/>
                <w:bCs/>
                <w:i/>
                <w:iCs/>
              </w:rPr>
            </w:pPr>
            <w:r w:rsidRPr="00D243AE">
              <w:rPr>
                <w:b/>
                <w:bCs/>
                <w:i/>
                <w:iCs/>
              </w:rPr>
              <w:t xml:space="preserve">Description: </w:t>
            </w:r>
          </w:p>
          <w:p w14:paraId="2C08613A" w14:textId="7E84E41C" w:rsidR="00BB4D84" w:rsidRPr="00FB1466" w:rsidRDefault="00FB1466" w:rsidP="005B14DD">
            <w:pPr>
              <w:rPr>
                <w:rFonts w:hint="eastAsia"/>
                <w:lang w:eastAsia="ko-KR"/>
              </w:rPr>
            </w:pPr>
            <w:r w:rsidRPr="00FB1466">
              <w:rPr>
                <w:lang w:eastAsia="ko-KR"/>
              </w:rPr>
              <w:t>In the chat room, the user can type in the input box and press the send button to send a message to the chat room. When another user sends a message, I receive a notification if I am not in the chat room.</w:t>
            </w:r>
          </w:p>
        </w:tc>
      </w:tr>
      <w:tr w:rsidR="00BB4D84" w:rsidRPr="00D243AE" w14:paraId="21FD4508" w14:textId="77777777" w:rsidTr="005B14DD">
        <w:tc>
          <w:tcPr>
            <w:tcW w:w="8856" w:type="dxa"/>
            <w:gridSpan w:val="3"/>
            <w:shd w:val="clear" w:color="auto" w:fill="auto"/>
          </w:tcPr>
          <w:p w14:paraId="43939FA1" w14:textId="77777777" w:rsidR="00BB4D84" w:rsidRPr="00D243AE" w:rsidRDefault="00BB4D84" w:rsidP="005B14DD">
            <w:pPr>
              <w:rPr>
                <w:b/>
                <w:bCs/>
                <w:i/>
                <w:iCs/>
              </w:rPr>
            </w:pPr>
            <w:r w:rsidRPr="00D243AE">
              <w:rPr>
                <w:b/>
                <w:bCs/>
                <w:i/>
                <w:iCs/>
              </w:rPr>
              <w:t>Constraints:</w:t>
            </w:r>
          </w:p>
          <w:p w14:paraId="115FC460" w14:textId="60083D3D" w:rsidR="00BB4D84" w:rsidRPr="006C60DB" w:rsidRDefault="006C60DB" w:rsidP="005B14DD">
            <w:r>
              <w:rPr>
                <w:rFonts w:hint="eastAsia"/>
              </w:rPr>
              <w:t>C</w:t>
            </w:r>
            <w:r>
              <w:t>annot send photos, videos, or files yet.</w:t>
            </w:r>
          </w:p>
        </w:tc>
      </w:tr>
      <w:tr w:rsidR="00BB4D84" w:rsidRPr="00D243AE" w14:paraId="7839C0F5" w14:textId="77777777" w:rsidTr="005B14DD">
        <w:tc>
          <w:tcPr>
            <w:tcW w:w="8856" w:type="dxa"/>
            <w:gridSpan w:val="3"/>
            <w:shd w:val="clear" w:color="auto" w:fill="auto"/>
          </w:tcPr>
          <w:p w14:paraId="0C4E198E" w14:textId="77777777" w:rsidR="00BB4D84" w:rsidRPr="00D243AE" w:rsidRDefault="00BB4D84" w:rsidP="005B14DD">
            <w:pPr>
              <w:rPr>
                <w:b/>
                <w:bCs/>
                <w:i/>
                <w:iCs/>
              </w:rPr>
            </w:pPr>
            <w:r w:rsidRPr="00D243AE">
              <w:rPr>
                <w:b/>
                <w:bCs/>
                <w:i/>
                <w:iCs/>
              </w:rPr>
              <w:t>Comments:</w:t>
            </w:r>
          </w:p>
          <w:p w14:paraId="2B37014D" w14:textId="2AF83F7A" w:rsidR="00BB4D84" w:rsidRPr="006C60DB" w:rsidRDefault="006C60DB" w:rsidP="005B14DD">
            <w:r>
              <w:t>Implementing sending photos, videos, or files will be highly considered since this is one of the most essential features</w:t>
            </w:r>
            <w:r w:rsidR="009B5EAA">
              <w:t xml:space="preserve"> in communication software</w:t>
            </w:r>
            <w:r>
              <w:t>.</w:t>
            </w:r>
          </w:p>
        </w:tc>
      </w:tr>
    </w:tbl>
    <w:p w14:paraId="0D51705F" w14:textId="608096D0" w:rsidR="00BB4D84" w:rsidRDefault="00BB4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052C6881" w14:textId="77777777" w:rsidTr="005B14DD">
        <w:tc>
          <w:tcPr>
            <w:tcW w:w="4428" w:type="dxa"/>
            <w:shd w:val="clear" w:color="auto" w:fill="auto"/>
          </w:tcPr>
          <w:p w14:paraId="2115D1E2" w14:textId="30279B26" w:rsidR="001B78E4" w:rsidRDefault="001B78E4" w:rsidP="005B14DD">
            <w:r w:rsidRPr="00D243AE">
              <w:rPr>
                <w:b/>
                <w:bCs/>
              </w:rPr>
              <w:lastRenderedPageBreak/>
              <w:t>Feature 1</w:t>
            </w:r>
            <w:r>
              <w:rPr>
                <w:b/>
                <w:bCs/>
              </w:rPr>
              <w:t>5</w:t>
            </w:r>
            <w:r w:rsidRPr="00D243AE">
              <w:rPr>
                <w:b/>
                <w:bCs/>
              </w:rPr>
              <w:t>:</w:t>
            </w:r>
            <w:r>
              <w:t xml:space="preserve"> </w:t>
            </w:r>
            <w:r>
              <w:t>Leave chat</w:t>
            </w:r>
          </w:p>
        </w:tc>
        <w:tc>
          <w:tcPr>
            <w:tcW w:w="1800" w:type="dxa"/>
            <w:shd w:val="clear" w:color="auto" w:fill="auto"/>
          </w:tcPr>
          <w:p w14:paraId="5D219E7F" w14:textId="77777777" w:rsidR="001B78E4" w:rsidRPr="00D243AE" w:rsidRDefault="001B78E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6DCA4E58" w14:textId="54D3EEE4" w:rsidR="001B78E4" w:rsidRPr="00D243AE" w:rsidRDefault="001B78E4" w:rsidP="005B14DD">
            <w:pPr>
              <w:tabs>
                <w:tab w:val="left" w:pos="1450"/>
              </w:tabs>
              <w:rPr>
                <w:b/>
                <w:bCs/>
              </w:rPr>
            </w:pPr>
            <w:r w:rsidRPr="00D243AE">
              <w:rPr>
                <w:b/>
                <w:bCs/>
              </w:rPr>
              <w:t xml:space="preserve">Effort Required: </w:t>
            </w:r>
            <w:r w:rsidR="008A15E4" w:rsidRPr="008A15E4">
              <w:t>1</w:t>
            </w:r>
            <w:r w:rsidRPr="008A15E4">
              <w:t>day</w:t>
            </w:r>
          </w:p>
        </w:tc>
      </w:tr>
      <w:tr w:rsidR="001B78E4" w:rsidRPr="00D243AE" w14:paraId="0358E84A" w14:textId="77777777" w:rsidTr="005B14DD">
        <w:tc>
          <w:tcPr>
            <w:tcW w:w="8856" w:type="dxa"/>
            <w:gridSpan w:val="3"/>
            <w:shd w:val="clear" w:color="auto" w:fill="auto"/>
          </w:tcPr>
          <w:p w14:paraId="13B1CAF2" w14:textId="77777777" w:rsidR="001B78E4" w:rsidRPr="00D243AE" w:rsidRDefault="001B78E4" w:rsidP="005B14DD">
            <w:pPr>
              <w:rPr>
                <w:b/>
                <w:bCs/>
                <w:i/>
                <w:iCs/>
              </w:rPr>
            </w:pPr>
            <w:r w:rsidRPr="00D243AE">
              <w:rPr>
                <w:b/>
                <w:bCs/>
                <w:i/>
                <w:iCs/>
              </w:rPr>
              <w:t xml:space="preserve">Description: </w:t>
            </w:r>
          </w:p>
          <w:p w14:paraId="4075D428" w14:textId="5F652E46" w:rsidR="001B78E4" w:rsidRPr="001A1800" w:rsidRDefault="001A1800" w:rsidP="005B14DD">
            <w:pPr>
              <w:rPr>
                <w:rFonts w:hint="eastAsia"/>
                <w:lang w:eastAsia="ko-KR"/>
              </w:rPr>
            </w:pPr>
            <w:r w:rsidRPr="001A1800">
              <w:t xml:space="preserve">When </w:t>
            </w:r>
            <w:r>
              <w:t>the</w:t>
            </w:r>
            <w:r w:rsidRPr="001A1800">
              <w:t xml:space="preserve"> user leaves a chat room, all conversations in that chat room are deleted from the user's database, and t</w:t>
            </w:r>
            <w:r>
              <w:t>he user</w:t>
            </w:r>
            <w:r w:rsidRPr="001A1800">
              <w:t xml:space="preserve"> cannot re-enter the chat room unless the chat room manager invites </w:t>
            </w:r>
            <w:r>
              <w:t>the user</w:t>
            </w:r>
            <w:r w:rsidRPr="001A1800">
              <w:t xml:space="preserve"> again.</w:t>
            </w:r>
          </w:p>
        </w:tc>
      </w:tr>
      <w:tr w:rsidR="001B78E4" w:rsidRPr="00D243AE" w14:paraId="5DDBDAF7" w14:textId="77777777" w:rsidTr="005B14DD">
        <w:tc>
          <w:tcPr>
            <w:tcW w:w="8856" w:type="dxa"/>
            <w:gridSpan w:val="3"/>
            <w:shd w:val="clear" w:color="auto" w:fill="auto"/>
          </w:tcPr>
          <w:p w14:paraId="04D41117" w14:textId="77777777" w:rsidR="001B78E4" w:rsidRPr="00D243AE" w:rsidRDefault="001B78E4" w:rsidP="005B14DD">
            <w:pPr>
              <w:rPr>
                <w:b/>
                <w:bCs/>
                <w:i/>
                <w:iCs/>
              </w:rPr>
            </w:pPr>
            <w:r w:rsidRPr="00D243AE">
              <w:rPr>
                <w:b/>
                <w:bCs/>
                <w:i/>
                <w:iCs/>
              </w:rPr>
              <w:t>Constraints:</w:t>
            </w:r>
          </w:p>
          <w:p w14:paraId="56A0474B" w14:textId="6D0A5A40" w:rsidR="001B78E4" w:rsidRPr="00F733C4" w:rsidRDefault="00F733C4" w:rsidP="005B14DD">
            <w:pPr>
              <w:rPr>
                <w:rFonts w:hint="eastAsia"/>
                <w:lang w:eastAsia="ko-KR"/>
              </w:rPr>
            </w:pPr>
            <w:r w:rsidRPr="00F733C4">
              <w:rPr>
                <w:lang w:eastAsia="ko-KR"/>
              </w:rPr>
              <w:t xml:space="preserve">Even if </w:t>
            </w:r>
            <w:r>
              <w:rPr>
                <w:lang w:eastAsia="ko-KR"/>
              </w:rPr>
              <w:t xml:space="preserve">the user </w:t>
            </w:r>
            <w:r w:rsidRPr="00F733C4">
              <w:rPr>
                <w:lang w:eastAsia="ko-KR"/>
              </w:rPr>
              <w:t>re-enter the chat room after receiving an invitation, the previous conversations are deleted from the database and cannot be loaded.</w:t>
            </w:r>
          </w:p>
        </w:tc>
      </w:tr>
      <w:tr w:rsidR="001B78E4" w:rsidRPr="00D243AE" w14:paraId="1AEA12C5" w14:textId="77777777" w:rsidTr="005B14DD">
        <w:tc>
          <w:tcPr>
            <w:tcW w:w="8856" w:type="dxa"/>
            <w:gridSpan w:val="3"/>
            <w:shd w:val="clear" w:color="auto" w:fill="auto"/>
          </w:tcPr>
          <w:p w14:paraId="566C23F3" w14:textId="77777777" w:rsidR="001B78E4" w:rsidRPr="00D243AE" w:rsidRDefault="001B78E4" w:rsidP="005B14DD">
            <w:pPr>
              <w:rPr>
                <w:b/>
                <w:bCs/>
                <w:i/>
                <w:iCs/>
              </w:rPr>
            </w:pPr>
            <w:r w:rsidRPr="00D243AE">
              <w:rPr>
                <w:b/>
                <w:bCs/>
                <w:i/>
                <w:iCs/>
              </w:rPr>
              <w:t>Comments:</w:t>
            </w:r>
          </w:p>
          <w:p w14:paraId="0DAC028A" w14:textId="5CD683B7" w:rsidR="001B78E4" w:rsidRPr="00FD11AE" w:rsidRDefault="00FD11AE" w:rsidP="005B14DD">
            <w:pPr>
              <w:rPr>
                <w:rFonts w:hint="eastAsia"/>
                <w:lang w:eastAsia="ko-KR"/>
              </w:rPr>
            </w:pPr>
            <w:r>
              <w:rPr>
                <w:rFonts w:hint="eastAsia"/>
                <w:lang w:eastAsia="ko-KR"/>
              </w:rPr>
              <w:t>C</w:t>
            </w:r>
            <w:r w:rsidRPr="00FD11AE">
              <w:rPr>
                <w:lang w:eastAsia="ko-KR"/>
              </w:rPr>
              <w:t xml:space="preserve">onsidering </w:t>
            </w:r>
            <w:r w:rsidR="004356BF">
              <w:rPr>
                <w:lang w:eastAsia="ko-KR"/>
              </w:rPr>
              <w:t>pop up</w:t>
            </w:r>
            <w:r w:rsidRPr="00FD11AE">
              <w:rPr>
                <w:lang w:eastAsia="ko-KR"/>
              </w:rPr>
              <w:t xml:space="preserve"> phrase "</w:t>
            </w:r>
            <w:r>
              <w:rPr>
                <w:lang w:eastAsia="ko-KR"/>
              </w:rPr>
              <w:t>&lt;</w:t>
            </w:r>
            <w:proofErr w:type="gramStart"/>
            <w:r>
              <w:rPr>
                <w:lang w:eastAsia="ko-KR"/>
              </w:rPr>
              <w:t>user name</w:t>
            </w:r>
            <w:proofErr w:type="gramEnd"/>
            <w:r>
              <w:rPr>
                <w:lang w:eastAsia="ko-KR"/>
              </w:rPr>
              <w:t>&gt;</w:t>
            </w:r>
            <w:r w:rsidRPr="00FD11AE">
              <w:rPr>
                <w:lang w:eastAsia="ko-KR"/>
              </w:rPr>
              <w:t xml:space="preserve"> has left the chat room" appear for users remaining in the chat room when the user leaves the chat room.</w:t>
            </w:r>
          </w:p>
        </w:tc>
      </w:tr>
    </w:tbl>
    <w:p w14:paraId="40268700" w14:textId="272825C1" w:rsidR="001B78E4" w:rsidRDefault="001B78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69E14EB0" w14:textId="77777777" w:rsidTr="005B14DD">
        <w:tc>
          <w:tcPr>
            <w:tcW w:w="4428" w:type="dxa"/>
            <w:shd w:val="clear" w:color="auto" w:fill="auto"/>
          </w:tcPr>
          <w:p w14:paraId="2655C423" w14:textId="7A77CD27" w:rsidR="001B78E4" w:rsidRDefault="001B78E4" w:rsidP="005B14DD">
            <w:r w:rsidRPr="00D243AE">
              <w:rPr>
                <w:b/>
                <w:bCs/>
              </w:rPr>
              <w:t>Feature 1</w:t>
            </w:r>
            <w:r>
              <w:rPr>
                <w:b/>
                <w:bCs/>
              </w:rPr>
              <w:t>6</w:t>
            </w:r>
            <w:r w:rsidRPr="00D243AE">
              <w:rPr>
                <w:b/>
                <w:bCs/>
              </w:rPr>
              <w:t>:</w:t>
            </w:r>
            <w:r>
              <w:t xml:space="preserve"> Create </w:t>
            </w:r>
            <w:r>
              <w:t>private chat</w:t>
            </w:r>
          </w:p>
        </w:tc>
        <w:tc>
          <w:tcPr>
            <w:tcW w:w="1800" w:type="dxa"/>
            <w:shd w:val="clear" w:color="auto" w:fill="auto"/>
          </w:tcPr>
          <w:p w14:paraId="435242BD" w14:textId="77777777" w:rsidR="001B78E4" w:rsidRPr="00D243AE" w:rsidRDefault="001B78E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45D72633" w14:textId="1C4D1CFF" w:rsidR="001B78E4" w:rsidRPr="00D243AE" w:rsidRDefault="001B78E4" w:rsidP="005B14DD">
            <w:pPr>
              <w:tabs>
                <w:tab w:val="left" w:pos="1450"/>
              </w:tabs>
              <w:rPr>
                <w:b/>
                <w:bCs/>
              </w:rPr>
            </w:pPr>
            <w:r w:rsidRPr="00D243AE">
              <w:rPr>
                <w:b/>
                <w:bCs/>
              </w:rPr>
              <w:t xml:space="preserve">Effort Required: </w:t>
            </w:r>
            <w:r w:rsidR="008A15E4" w:rsidRPr="008A15E4">
              <w:t>2</w:t>
            </w:r>
            <w:r w:rsidRPr="008A15E4">
              <w:t>day</w:t>
            </w:r>
            <w:r w:rsidR="00254C7F" w:rsidRPr="008A15E4">
              <w:t>s</w:t>
            </w:r>
          </w:p>
        </w:tc>
      </w:tr>
      <w:tr w:rsidR="001B78E4" w:rsidRPr="00D243AE" w14:paraId="7B7F8C1A" w14:textId="77777777" w:rsidTr="005B14DD">
        <w:tc>
          <w:tcPr>
            <w:tcW w:w="8856" w:type="dxa"/>
            <w:gridSpan w:val="3"/>
            <w:shd w:val="clear" w:color="auto" w:fill="auto"/>
          </w:tcPr>
          <w:p w14:paraId="03949FD1" w14:textId="77777777" w:rsidR="001B78E4" w:rsidRPr="00D243AE" w:rsidRDefault="001B78E4" w:rsidP="005B14DD">
            <w:pPr>
              <w:rPr>
                <w:b/>
                <w:bCs/>
                <w:i/>
                <w:iCs/>
              </w:rPr>
            </w:pPr>
            <w:r w:rsidRPr="00D243AE">
              <w:rPr>
                <w:b/>
                <w:bCs/>
                <w:i/>
                <w:iCs/>
              </w:rPr>
              <w:t xml:space="preserve">Description: </w:t>
            </w:r>
          </w:p>
          <w:p w14:paraId="614DA9FF" w14:textId="164D91C8" w:rsidR="001B78E4" w:rsidRPr="00B922F8" w:rsidRDefault="00B922F8" w:rsidP="005B14DD">
            <w:r>
              <w:t>The user</w:t>
            </w:r>
            <w:r w:rsidRPr="00B922F8">
              <w:t xml:space="preserve"> can </w:t>
            </w:r>
            <w:r>
              <w:rPr>
                <w:rFonts w:hint="eastAsia"/>
              </w:rPr>
              <w:t>c</w:t>
            </w:r>
            <w:r>
              <w:t>reate</w:t>
            </w:r>
            <w:r w:rsidRPr="00B922F8">
              <w:t xml:space="preserve"> a</w:t>
            </w:r>
            <w:r>
              <w:t xml:space="preserve"> private</w:t>
            </w:r>
            <w:r w:rsidRPr="00B922F8">
              <w:t xml:space="preserve"> chat directly from the friend profile by selecting the friend the</w:t>
            </w:r>
            <w:r>
              <w:t xml:space="preserve"> user</w:t>
            </w:r>
            <w:r w:rsidRPr="00B922F8">
              <w:t xml:space="preserve"> want</w:t>
            </w:r>
            <w:r>
              <w:t>s</w:t>
            </w:r>
            <w:r w:rsidRPr="00B922F8">
              <w:t xml:space="preserve"> to chat with from the friend </w:t>
            </w:r>
            <w:r w:rsidRPr="00B922F8">
              <w:t>list</w:t>
            </w:r>
            <w:r>
              <w:t xml:space="preserve"> or</w:t>
            </w:r>
            <w:r w:rsidRPr="00B922F8">
              <w:t xml:space="preserve"> can </w:t>
            </w:r>
            <w:r>
              <w:t>create</w:t>
            </w:r>
            <w:r w:rsidRPr="00B922F8">
              <w:t xml:space="preserve"> a </w:t>
            </w:r>
            <w:r>
              <w:t>private</w:t>
            </w:r>
            <w:r w:rsidRPr="00B922F8">
              <w:t xml:space="preserve"> chat by clicking </w:t>
            </w:r>
            <w:r>
              <w:t>create</w:t>
            </w:r>
            <w:r w:rsidRPr="00B922F8">
              <w:t xml:space="preserve"> a new chat from the chat list</w:t>
            </w:r>
            <w:r>
              <w:t xml:space="preserve"> and invite friend</w:t>
            </w:r>
            <w:r w:rsidRPr="00B922F8">
              <w:t>.</w:t>
            </w:r>
          </w:p>
        </w:tc>
      </w:tr>
      <w:tr w:rsidR="001B78E4" w:rsidRPr="00D243AE" w14:paraId="43067438" w14:textId="77777777" w:rsidTr="005B14DD">
        <w:tc>
          <w:tcPr>
            <w:tcW w:w="8856" w:type="dxa"/>
            <w:gridSpan w:val="3"/>
            <w:shd w:val="clear" w:color="auto" w:fill="auto"/>
          </w:tcPr>
          <w:p w14:paraId="672EB3EF" w14:textId="77777777" w:rsidR="001B78E4" w:rsidRPr="00D243AE" w:rsidRDefault="001B78E4" w:rsidP="005B14DD">
            <w:pPr>
              <w:rPr>
                <w:b/>
                <w:bCs/>
                <w:i/>
                <w:iCs/>
              </w:rPr>
            </w:pPr>
            <w:r w:rsidRPr="00D243AE">
              <w:rPr>
                <w:b/>
                <w:bCs/>
                <w:i/>
                <w:iCs/>
              </w:rPr>
              <w:t>Constraints:</w:t>
            </w:r>
          </w:p>
          <w:p w14:paraId="05B9C6A6" w14:textId="39C37165" w:rsidR="001B78E4" w:rsidRPr="004A3B5B" w:rsidRDefault="004A3B5B" w:rsidP="005B14DD">
            <w:r>
              <w:rPr>
                <w:rFonts w:hint="eastAsia"/>
              </w:rPr>
              <w:t>T</w:t>
            </w:r>
            <w:r>
              <w:t>he u</w:t>
            </w:r>
            <w:r w:rsidRPr="004A3B5B">
              <w:t xml:space="preserve">ser cannot </w:t>
            </w:r>
            <w:r>
              <w:t>create</w:t>
            </w:r>
            <w:r w:rsidRPr="004A3B5B">
              <w:t xml:space="preserve"> a chat room without a chat partner.</w:t>
            </w:r>
          </w:p>
        </w:tc>
      </w:tr>
      <w:tr w:rsidR="001B78E4" w:rsidRPr="00D243AE" w14:paraId="3D954FCE" w14:textId="77777777" w:rsidTr="005B14DD">
        <w:tc>
          <w:tcPr>
            <w:tcW w:w="8856" w:type="dxa"/>
            <w:gridSpan w:val="3"/>
            <w:shd w:val="clear" w:color="auto" w:fill="auto"/>
          </w:tcPr>
          <w:p w14:paraId="69A55EBC" w14:textId="77777777" w:rsidR="001B78E4" w:rsidRPr="00D243AE" w:rsidRDefault="001B78E4" w:rsidP="005B14DD">
            <w:pPr>
              <w:rPr>
                <w:b/>
                <w:bCs/>
                <w:i/>
                <w:iCs/>
              </w:rPr>
            </w:pPr>
            <w:r w:rsidRPr="00D243AE">
              <w:rPr>
                <w:b/>
                <w:bCs/>
                <w:i/>
                <w:iCs/>
              </w:rPr>
              <w:t>Comments:</w:t>
            </w:r>
          </w:p>
          <w:p w14:paraId="08303CB3" w14:textId="04CA97A0" w:rsidR="001B78E4" w:rsidRPr="004A3B5B" w:rsidRDefault="004A3B5B" w:rsidP="005B14DD">
            <w:pPr>
              <w:rPr>
                <w:rFonts w:hint="eastAsia"/>
                <w:lang w:eastAsia="ko-KR"/>
              </w:rPr>
            </w:pPr>
            <w:r>
              <w:rPr>
                <w:rFonts w:hint="eastAsia"/>
                <w:lang w:eastAsia="ko-KR"/>
              </w:rPr>
              <w:t>C</w:t>
            </w:r>
            <w:r>
              <w:rPr>
                <w:lang w:eastAsia="ko-KR"/>
              </w:rPr>
              <w:t xml:space="preserve">onsidering </w:t>
            </w:r>
            <w:r w:rsidRPr="004A3B5B">
              <w:rPr>
                <w:lang w:eastAsia="ko-KR"/>
              </w:rPr>
              <w:t>add</w:t>
            </w:r>
            <w:r>
              <w:rPr>
                <w:lang w:eastAsia="ko-KR"/>
              </w:rPr>
              <w:t>ing</w:t>
            </w:r>
            <w:r w:rsidRPr="004A3B5B">
              <w:rPr>
                <w:lang w:eastAsia="ko-KR"/>
              </w:rPr>
              <w:t xml:space="preserve"> a function to invite a </w:t>
            </w:r>
            <w:r>
              <w:rPr>
                <w:lang w:eastAsia="ko-KR"/>
              </w:rPr>
              <w:t>user</w:t>
            </w:r>
            <w:r w:rsidRPr="004A3B5B">
              <w:rPr>
                <w:lang w:eastAsia="ko-KR"/>
              </w:rPr>
              <w:t xml:space="preserve"> to an individual chat room and make it a group chat room.</w:t>
            </w:r>
          </w:p>
        </w:tc>
      </w:tr>
    </w:tbl>
    <w:p w14:paraId="4A3D2232" w14:textId="16D2AE67" w:rsidR="001B78E4" w:rsidRDefault="001B78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34186BDE" w14:textId="77777777" w:rsidTr="005B14DD">
        <w:tc>
          <w:tcPr>
            <w:tcW w:w="4428" w:type="dxa"/>
            <w:shd w:val="clear" w:color="auto" w:fill="auto"/>
          </w:tcPr>
          <w:p w14:paraId="6CE631BC" w14:textId="610654E4" w:rsidR="001B78E4" w:rsidRDefault="001B78E4" w:rsidP="005B14DD">
            <w:r w:rsidRPr="00D243AE">
              <w:rPr>
                <w:b/>
                <w:bCs/>
              </w:rPr>
              <w:t>Feature 1</w:t>
            </w:r>
            <w:r>
              <w:rPr>
                <w:b/>
                <w:bCs/>
              </w:rPr>
              <w:t>7</w:t>
            </w:r>
            <w:r w:rsidRPr="00D243AE">
              <w:rPr>
                <w:b/>
                <w:bCs/>
              </w:rPr>
              <w:t>:</w:t>
            </w:r>
            <w:r>
              <w:t xml:space="preserve"> Create </w:t>
            </w:r>
            <w:r>
              <w:t>group chat</w:t>
            </w:r>
          </w:p>
        </w:tc>
        <w:tc>
          <w:tcPr>
            <w:tcW w:w="1800" w:type="dxa"/>
            <w:shd w:val="clear" w:color="auto" w:fill="auto"/>
          </w:tcPr>
          <w:p w14:paraId="560EF2E8" w14:textId="77777777" w:rsidR="001B78E4" w:rsidRPr="00D243AE" w:rsidRDefault="001B78E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168980A1" w14:textId="19E435C6" w:rsidR="001B78E4" w:rsidRPr="00D243AE" w:rsidRDefault="001B78E4" w:rsidP="005B14DD">
            <w:pPr>
              <w:tabs>
                <w:tab w:val="left" w:pos="1450"/>
              </w:tabs>
              <w:rPr>
                <w:b/>
                <w:bCs/>
              </w:rPr>
            </w:pPr>
            <w:r w:rsidRPr="00D243AE">
              <w:rPr>
                <w:b/>
                <w:bCs/>
              </w:rPr>
              <w:t xml:space="preserve">Effort Required: </w:t>
            </w:r>
            <w:r w:rsidR="008A15E4" w:rsidRPr="008A15E4">
              <w:t>2</w:t>
            </w:r>
            <w:r w:rsidRPr="008A15E4">
              <w:t>day</w:t>
            </w:r>
            <w:r w:rsidR="00254C7F" w:rsidRPr="008A15E4">
              <w:t>s</w:t>
            </w:r>
          </w:p>
        </w:tc>
      </w:tr>
      <w:tr w:rsidR="001B78E4" w:rsidRPr="00D243AE" w14:paraId="589A5CA3" w14:textId="77777777" w:rsidTr="005B14DD">
        <w:tc>
          <w:tcPr>
            <w:tcW w:w="8856" w:type="dxa"/>
            <w:gridSpan w:val="3"/>
            <w:shd w:val="clear" w:color="auto" w:fill="auto"/>
          </w:tcPr>
          <w:p w14:paraId="27EEF326" w14:textId="77777777" w:rsidR="001B78E4" w:rsidRPr="00D243AE" w:rsidRDefault="001B78E4" w:rsidP="005B14DD">
            <w:pPr>
              <w:rPr>
                <w:b/>
                <w:bCs/>
                <w:i/>
                <w:iCs/>
              </w:rPr>
            </w:pPr>
            <w:r w:rsidRPr="00D243AE">
              <w:rPr>
                <w:b/>
                <w:bCs/>
                <w:i/>
                <w:iCs/>
              </w:rPr>
              <w:t xml:space="preserve">Description: </w:t>
            </w:r>
          </w:p>
          <w:p w14:paraId="75DA73D3" w14:textId="0466F6D4" w:rsidR="001B78E4" w:rsidRPr="00470686" w:rsidRDefault="00470686" w:rsidP="005B14DD">
            <w:pPr>
              <w:rPr>
                <w:rFonts w:hint="eastAsia"/>
                <w:lang w:eastAsia="ko-KR"/>
              </w:rPr>
            </w:pPr>
            <w:r>
              <w:t>The user c</w:t>
            </w:r>
            <w:r w:rsidRPr="00470686">
              <w:t xml:space="preserve">an </w:t>
            </w:r>
            <w:r>
              <w:t>create</w:t>
            </w:r>
            <w:r w:rsidRPr="00470686">
              <w:t xml:space="preserve"> a group chat by clicking </w:t>
            </w:r>
            <w:r>
              <w:t>create</w:t>
            </w:r>
            <w:r w:rsidRPr="00470686">
              <w:t xml:space="preserve"> a new chat in the chat list. After clicking </w:t>
            </w:r>
            <w:r>
              <w:t>create a new chat</w:t>
            </w:r>
            <w:r w:rsidRPr="00470686">
              <w:t xml:space="preserve">, select the friends </w:t>
            </w:r>
            <w:r>
              <w:t>the user</w:t>
            </w:r>
            <w:r w:rsidRPr="00470686">
              <w:t xml:space="preserve"> want</w:t>
            </w:r>
            <w:r>
              <w:t>s</w:t>
            </w:r>
            <w:r w:rsidRPr="00470686">
              <w:t xml:space="preserve"> to invite to the group chat and click </w:t>
            </w:r>
            <w:r>
              <w:t>create</w:t>
            </w:r>
            <w:r w:rsidRPr="00470686">
              <w:t xml:space="preserve"> to </w:t>
            </w:r>
            <w:r>
              <w:t>create</w:t>
            </w:r>
            <w:r w:rsidRPr="00470686">
              <w:t xml:space="preserve"> </w:t>
            </w:r>
            <w:r>
              <w:t xml:space="preserve">a </w:t>
            </w:r>
            <w:r w:rsidRPr="00470686">
              <w:t>group chat.</w:t>
            </w:r>
          </w:p>
        </w:tc>
      </w:tr>
      <w:tr w:rsidR="001B78E4" w:rsidRPr="00D243AE" w14:paraId="529AC7F0" w14:textId="77777777" w:rsidTr="005B14DD">
        <w:tc>
          <w:tcPr>
            <w:tcW w:w="8856" w:type="dxa"/>
            <w:gridSpan w:val="3"/>
            <w:shd w:val="clear" w:color="auto" w:fill="auto"/>
          </w:tcPr>
          <w:p w14:paraId="34E0C423" w14:textId="77777777" w:rsidR="001B78E4" w:rsidRPr="00D243AE" w:rsidRDefault="001B78E4" w:rsidP="005B14DD">
            <w:pPr>
              <w:rPr>
                <w:b/>
                <w:bCs/>
                <w:i/>
                <w:iCs/>
              </w:rPr>
            </w:pPr>
            <w:r w:rsidRPr="00D243AE">
              <w:rPr>
                <w:b/>
                <w:bCs/>
                <w:i/>
                <w:iCs/>
              </w:rPr>
              <w:t>Constraints:</w:t>
            </w:r>
          </w:p>
          <w:p w14:paraId="2DD15446" w14:textId="494EFB57" w:rsidR="001B78E4" w:rsidRPr="00E852AD" w:rsidRDefault="00E852AD" w:rsidP="005B14DD">
            <w:r>
              <w:lastRenderedPageBreak/>
              <w:t>The user</w:t>
            </w:r>
            <w:r w:rsidRPr="00E852AD">
              <w:t xml:space="preserve"> cannot </w:t>
            </w:r>
            <w:r>
              <w:t>create</w:t>
            </w:r>
            <w:r w:rsidRPr="00E852AD">
              <w:t xml:space="preserve"> a group chat room without a chat partner or with </w:t>
            </w:r>
            <w:r>
              <w:t xml:space="preserve">only </w:t>
            </w:r>
            <w:r w:rsidRPr="00E852AD">
              <w:t>one chat partner.</w:t>
            </w:r>
          </w:p>
        </w:tc>
      </w:tr>
      <w:tr w:rsidR="001B78E4" w:rsidRPr="00D243AE" w14:paraId="117797A3" w14:textId="77777777" w:rsidTr="005B14DD">
        <w:tc>
          <w:tcPr>
            <w:tcW w:w="8856" w:type="dxa"/>
            <w:gridSpan w:val="3"/>
            <w:shd w:val="clear" w:color="auto" w:fill="auto"/>
          </w:tcPr>
          <w:p w14:paraId="048F22E0" w14:textId="77777777" w:rsidR="001B78E4" w:rsidRDefault="001B78E4" w:rsidP="005B14DD">
            <w:pPr>
              <w:rPr>
                <w:b/>
                <w:bCs/>
                <w:i/>
                <w:iCs/>
              </w:rPr>
            </w:pPr>
            <w:r w:rsidRPr="00D243AE">
              <w:rPr>
                <w:b/>
                <w:bCs/>
                <w:i/>
                <w:iCs/>
              </w:rPr>
              <w:lastRenderedPageBreak/>
              <w:t>Comments:</w:t>
            </w:r>
          </w:p>
          <w:p w14:paraId="53D0EF42" w14:textId="6C70B75E" w:rsidR="00CA0401" w:rsidRPr="00CA0401" w:rsidRDefault="0095736B" w:rsidP="005B14DD">
            <w:pPr>
              <w:rPr>
                <w:rFonts w:hint="eastAsia"/>
                <w:lang w:eastAsia="ko-KR"/>
              </w:rPr>
            </w:pPr>
            <w:r w:rsidRPr="0095736B">
              <w:rPr>
                <w:lang w:eastAsia="ko-KR"/>
              </w:rPr>
              <w:t>If there is a voting function in the group chat room, it will be useful for many users.</w:t>
            </w:r>
          </w:p>
        </w:tc>
      </w:tr>
    </w:tbl>
    <w:p w14:paraId="2B7970B9" w14:textId="7F09CC8F" w:rsidR="001B78E4" w:rsidRDefault="001B78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1771"/>
        <w:gridCol w:w="2571"/>
      </w:tblGrid>
      <w:tr w:rsidR="001B78E4" w:rsidRPr="00D243AE" w14:paraId="0B2AAF51" w14:textId="77777777" w:rsidTr="005B14DD">
        <w:tc>
          <w:tcPr>
            <w:tcW w:w="4428" w:type="dxa"/>
            <w:shd w:val="clear" w:color="auto" w:fill="auto"/>
          </w:tcPr>
          <w:p w14:paraId="41D3E4E1" w14:textId="4AF39541" w:rsidR="001B78E4" w:rsidRDefault="001B78E4" w:rsidP="005B14DD">
            <w:r w:rsidRPr="00D243AE">
              <w:rPr>
                <w:b/>
                <w:bCs/>
              </w:rPr>
              <w:t>Feature 1</w:t>
            </w:r>
            <w:r>
              <w:rPr>
                <w:b/>
                <w:bCs/>
              </w:rPr>
              <w:t>8</w:t>
            </w:r>
            <w:r w:rsidRPr="00D243AE">
              <w:rPr>
                <w:b/>
                <w:bCs/>
              </w:rPr>
              <w:t>:</w:t>
            </w:r>
            <w:r>
              <w:t xml:space="preserve"> </w:t>
            </w:r>
            <w:r>
              <w:t>Exit program</w:t>
            </w:r>
          </w:p>
        </w:tc>
        <w:tc>
          <w:tcPr>
            <w:tcW w:w="1800" w:type="dxa"/>
            <w:shd w:val="clear" w:color="auto" w:fill="auto"/>
          </w:tcPr>
          <w:p w14:paraId="79005038" w14:textId="77777777" w:rsidR="001B78E4" w:rsidRPr="00D243AE" w:rsidRDefault="001B78E4" w:rsidP="005B14DD">
            <w:pPr>
              <w:tabs>
                <w:tab w:val="left" w:pos="1450"/>
              </w:tabs>
              <w:rPr>
                <w:b/>
                <w:bCs/>
              </w:rPr>
            </w:pPr>
            <w:r w:rsidRPr="00D243AE">
              <w:rPr>
                <w:b/>
                <w:bCs/>
              </w:rPr>
              <w:t>Priority:</w:t>
            </w:r>
            <w:r>
              <w:rPr>
                <w:b/>
                <w:bCs/>
              </w:rPr>
              <w:t xml:space="preserve"> </w:t>
            </w:r>
            <w:r w:rsidRPr="00E85D2A">
              <w:t>High</w:t>
            </w:r>
          </w:p>
        </w:tc>
        <w:tc>
          <w:tcPr>
            <w:tcW w:w="2628" w:type="dxa"/>
            <w:shd w:val="clear" w:color="auto" w:fill="auto"/>
          </w:tcPr>
          <w:p w14:paraId="1C12754C" w14:textId="432364CD" w:rsidR="001B78E4" w:rsidRPr="00D243AE" w:rsidRDefault="001B78E4" w:rsidP="005B14DD">
            <w:pPr>
              <w:tabs>
                <w:tab w:val="left" w:pos="1450"/>
              </w:tabs>
              <w:rPr>
                <w:b/>
                <w:bCs/>
              </w:rPr>
            </w:pPr>
            <w:r w:rsidRPr="00D243AE">
              <w:rPr>
                <w:b/>
                <w:bCs/>
              </w:rPr>
              <w:t xml:space="preserve">Effort Required: </w:t>
            </w:r>
            <w:r w:rsidR="00045259" w:rsidRPr="00045259">
              <w:t>1</w:t>
            </w:r>
            <w:r w:rsidR="00045259">
              <w:rPr>
                <w:b/>
                <w:bCs/>
              </w:rPr>
              <w:t xml:space="preserve"> </w:t>
            </w:r>
            <w:r w:rsidRPr="006C4D59">
              <w:t>day</w:t>
            </w:r>
          </w:p>
        </w:tc>
      </w:tr>
      <w:tr w:rsidR="001B78E4" w:rsidRPr="00D243AE" w14:paraId="66AF2C5E" w14:textId="77777777" w:rsidTr="005B14DD">
        <w:tc>
          <w:tcPr>
            <w:tcW w:w="8856" w:type="dxa"/>
            <w:gridSpan w:val="3"/>
            <w:shd w:val="clear" w:color="auto" w:fill="auto"/>
          </w:tcPr>
          <w:p w14:paraId="7F946D92" w14:textId="77777777" w:rsidR="001B78E4" w:rsidRPr="00D243AE" w:rsidRDefault="001B78E4" w:rsidP="005B14DD">
            <w:pPr>
              <w:rPr>
                <w:b/>
                <w:bCs/>
                <w:i/>
                <w:iCs/>
              </w:rPr>
            </w:pPr>
            <w:r w:rsidRPr="00D243AE">
              <w:rPr>
                <w:b/>
                <w:bCs/>
                <w:i/>
                <w:iCs/>
              </w:rPr>
              <w:t xml:space="preserve">Description: </w:t>
            </w:r>
          </w:p>
          <w:p w14:paraId="0A8D3822" w14:textId="20589225" w:rsidR="001B78E4" w:rsidRPr="00902B64" w:rsidRDefault="00902B64" w:rsidP="005B14DD">
            <w:r w:rsidRPr="00902B64">
              <w:t>Click this button to exit this software.</w:t>
            </w:r>
          </w:p>
        </w:tc>
      </w:tr>
      <w:tr w:rsidR="001B78E4" w:rsidRPr="00D243AE" w14:paraId="1B4E45DC" w14:textId="77777777" w:rsidTr="005B14DD">
        <w:tc>
          <w:tcPr>
            <w:tcW w:w="8856" w:type="dxa"/>
            <w:gridSpan w:val="3"/>
            <w:shd w:val="clear" w:color="auto" w:fill="auto"/>
          </w:tcPr>
          <w:p w14:paraId="6945FEF1" w14:textId="77777777" w:rsidR="001B78E4" w:rsidRPr="00D243AE" w:rsidRDefault="001B78E4" w:rsidP="005B14DD">
            <w:pPr>
              <w:rPr>
                <w:b/>
                <w:bCs/>
                <w:i/>
                <w:iCs/>
              </w:rPr>
            </w:pPr>
            <w:r w:rsidRPr="00D243AE">
              <w:rPr>
                <w:b/>
                <w:bCs/>
                <w:i/>
                <w:iCs/>
              </w:rPr>
              <w:t>Constraints:</w:t>
            </w:r>
          </w:p>
          <w:p w14:paraId="3D5259DD" w14:textId="06FD90AD" w:rsidR="001B78E4" w:rsidRPr="00947D3D" w:rsidRDefault="00947D3D" w:rsidP="005B14DD">
            <w:r w:rsidRPr="00947D3D">
              <w:t xml:space="preserve">If </w:t>
            </w:r>
            <w:r>
              <w:t>the user</w:t>
            </w:r>
            <w:r w:rsidRPr="00947D3D">
              <w:t xml:space="preserve"> terminate</w:t>
            </w:r>
            <w:r>
              <w:t>s</w:t>
            </w:r>
            <w:r w:rsidRPr="00947D3D">
              <w:t xml:space="preserve"> the program in any other way than this method, it may cause problems.</w:t>
            </w:r>
          </w:p>
        </w:tc>
      </w:tr>
      <w:tr w:rsidR="001B78E4" w:rsidRPr="00D243AE" w14:paraId="5C6B598E" w14:textId="77777777" w:rsidTr="005B14DD">
        <w:tc>
          <w:tcPr>
            <w:tcW w:w="8856" w:type="dxa"/>
            <w:gridSpan w:val="3"/>
            <w:shd w:val="clear" w:color="auto" w:fill="auto"/>
          </w:tcPr>
          <w:p w14:paraId="24DAC2D8" w14:textId="77777777" w:rsidR="001B78E4" w:rsidRPr="00D243AE" w:rsidRDefault="001B78E4" w:rsidP="005B14DD">
            <w:pPr>
              <w:rPr>
                <w:b/>
                <w:bCs/>
                <w:i/>
                <w:iCs/>
              </w:rPr>
            </w:pPr>
            <w:r w:rsidRPr="00D243AE">
              <w:rPr>
                <w:b/>
                <w:bCs/>
                <w:i/>
                <w:iCs/>
              </w:rPr>
              <w:t>Comments:</w:t>
            </w:r>
          </w:p>
          <w:p w14:paraId="77719B9A" w14:textId="60F3DB80" w:rsidR="001B78E4" w:rsidRPr="00947D3D" w:rsidRDefault="00947D3D" w:rsidP="005B14DD">
            <w:pPr>
              <w:rPr>
                <w:rFonts w:hint="eastAsia"/>
                <w:lang w:eastAsia="ko-KR"/>
              </w:rPr>
            </w:pPr>
            <w:r w:rsidRPr="00947D3D">
              <w:rPr>
                <w:lang w:eastAsia="ko-KR"/>
              </w:rPr>
              <w:t>The exit button should be</w:t>
            </w:r>
            <w:r>
              <w:rPr>
                <w:lang w:eastAsia="ko-KR"/>
              </w:rPr>
              <w:t xml:space="preserve"> clearly </w:t>
            </w:r>
            <w:r w:rsidRPr="00947D3D">
              <w:rPr>
                <w:lang w:eastAsia="ko-KR"/>
              </w:rPr>
              <w:t>visible and placed in the right place and the right size to avoid accidentally pressing it.</w:t>
            </w:r>
          </w:p>
        </w:tc>
      </w:tr>
    </w:tbl>
    <w:p w14:paraId="35F98E46" w14:textId="77777777" w:rsidR="001B78E4" w:rsidRDefault="001B78E4"/>
    <w:sectPr w:rsidR="001B78E4">
      <w:headerReference w:type="default" r:id="rId10"/>
      <w:footerReference w:type="default" r:id="rId11"/>
      <w:head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8800" w14:textId="77777777" w:rsidR="001F76B6" w:rsidRDefault="001F76B6">
      <w:pPr>
        <w:spacing w:line="240" w:lineRule="auto"/>
      </w:pPr>
      <w:r>
        <w:separator/>
      </w:r>
    </w:p>
  </w:endnote>
  <w:endnote w:type="continuationSeparator" w:id="0">
    <w:p w14:paraId="6C8DF788" w14:textId="77777777" w:rsidR="001F76B6" w:rsidRDefault="001F7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Calibri"/>
    <w:panose1 w:val="020B0604020202020204"/>
    <w:charset w:val="01"/>
    <w:family w:val="swiss"/>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DE7" w14:textId="77777777" w:rsidR="00E61089" w:rsidRDefault="00467177">
    <w:pPr>
      <w:pStyle w:val="aa"/>
    </w:pPr>
    <w:r>
      <w:t>Lee</w:t>
    </w:r>
    <w:r w:rsidR="00E61089">
      <w:tab/>
    </w:r>
    <w:r w:rsidR="00E61089">
      <w:tab/>
    </w:r>
    <w:r w:rsidR="00E61089">
      <w:fldChar w:fldCharType="begin"/>
    </w:r>
    <w:r w:rsidR="00E61089">
      <w:instrText xml:space="preserve"> PAGE </w:instrText>
    </w:r>
    <w:r w:rsidR="00E61089">
      <w:fldChar w:fldCharType="separate"/>
    </w:r>
    <w:r w:rsidR="00E61089">
      <w:t>7</w:t>
    </w:r>
    <w:r w:rsidR="00E6108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8AA1" w14:textId="77777777" w:rsidR="001F76B6" w:rsidRDefault="001F76B6">
      <w:pPr>
        <w:spacing w:line="240" w:lineRule="auto"/>
      </w:pPr>
      <w:r>
        <w:separator/>
      </w:r>
    </w:p>
  </w:footnote>
  <w:footnote w:type="continuationSeparator" w:id="0">
    <w:p w14:paraId="16CF8598" w14:textId="77777777" w:rsidR="001F76B6" w:rsidRDefault="001F7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F7CA" w14:textId="77777777" w:rsidR="00E61089" w:rsidRDefault="00E61089">
    <w:pPr>
      <w:pStyle w:val="a9"/>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6E62" w14:textId="77777777" w:rsidR="00E61089" w:rsidRDefault="00E61089">
    <w:pPr>
      <w:pStyle w:val="a9"/>
    </w:pPr>
    <w:r>
      <w:tab/>
    </w:r>
    <w:r>
      <w:tab/>
    </w:r>
    <w:proofErr w:type="spellStart"/>
    <w:r w:rsidR="007E125A">
      <w:t>Juhwan</w:t>
    </w:r>
    <w:proofErr w:type="spellEnd"/>
    <w:r w:rsidR="007E125A">
      <w:t xml:space="preserv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220B2C4D"/>
    <w:multiLevelType w:val="hybridMultilevel"/>
    <w:tmpl w:val="63BA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5132E"/>
    <w:multiLevelType w:val="hybridMultilevel"/>
    <w:tmpl w:val="0C00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88"/>
    <w:rsid w:val="00006FA7"/>
    <w:rsid w:val="00010781"/>
    <w:rsid w:val="00011D19"/>
    <w:rsid w:val="000266AA"/>
    <w:rsid w:val="00040F68"/>
    <w:rsid w:val="00045259"/>
    <w:rsid w:val="00093E5E"/>
    <w:rsid w:val="00097637"/>
    <w:rsid w:val="000D2AFD"/>
    <w:rsid w:val="000E3557"/>
    <w:rsid w:val="000E4C18"/>
    <w:rsid w:val="000F28BF"/>
    <w:rsid w:val="00100E02"/>
    <w:rsid w:val="00140525"/>
    <w:rsid w:val="001443C3"/>
    <w:rsid w:val="00152D0F"/>
    <w:rsid w:val="00155DE8"/>
    <w:rsid w:val="00164078"/>
    <w:rsid w:val="00181331"/>
    <w:rsid w:val="00183E63"/>
    <w:rsid w:val="00192F5F"/>
    <w:rsid w:val="00196E70"/>
    <w:rsid w:val="001A1800"/>
    <w:rsid w:val="001A61FA"/>
    <w:rsid w:val="001B034B"/>
    <w:rsid w:val="001B78E4"/>
    <w:rsid w:val="001E2E01"/>
    <w:rsid w:val="001E707F"/>
    <w:rsid w:val="001F22C2"/>
    <w:rsid w:val="001F3719"/>
    <w:rsid w:val="001F76B6"/>
    <w:rsid w:val="00234207"/>
    <w:rsid w:val="0024096D"/>
    <w:rsid w:val="00247D91"/>
    <w:rsid w:val="00252582"/>
    <w:rsid w:val="00254C7F"/>
    <w:rsid w:val="00263BA2"/>
    <w:rsid w:val="00280CA7"/>
    <w:rsid w:val="002A7BE0"/>
    <w:rsid w:val="002B10E8"/>
    <w:rsid w:val="002B36A9"/>
    <w:rsid w:val="002B73C2"/>
    <w:rsid w:val="002C75DA"/>
    <w:rsid w:val="002D1306"/>
    <w:rsid w:val="002E3DEC"/>
    <w:rsid w:val="002E63AC"/>
    <w:rsid w:val="002E6EB3"/>
    <w:rsid w:val="002F22BE"/>
    <w:rsid w:val="00301662"/>
    <w:rsid w:val="0031108B"/>
    <w:rsid w:val="003116BE"/>
    <w:rsid w:val="003501B3"/>
    <w:rsid w:val="00373BD7"/>
    <w:rsid w:val="003915E6"/>
    <w:rsid w:val="003C6823"/>
    <w:rsid w:val="003D333E"/>
    <w:rsid w:val="003E6138"/>
    <w:rsid w:val="003E7DA0"/>
    <w:rsid w:val="003F019F"/>
    <w:rsid w:val="003F0BA9"/>
    <w:rsid w:val="00400D37"/>
    <w:rsid w:val="00405FD2"/>
    <w:rsid w:val="004356BF"/>
    <w:rsid w:val="00447EE7"/>
    <w:rsid w:val="004636F4"/>
    <w:rsid w:val="00467177"/>
    <w:rsid w:val="00470686"/>
    <w:rsid w:val="0047177E"/>
    <w:rsid w:val="00474423"/>
    <w:rsid w:val="0048510A"/>
    <w:rsid w:val="0048734D"/>
    <w:rsid w:val="00490AB9"/>
    <w:rsid w:val="0049186E"/>
    <w:rsid w:val="00492A56"/>
    <w:rsid w:val="004A1650"/>
    <w:rsid w:val="004A1EFC"/>
    <w:rsid w:val="004A3B5B"/>
    <w:rsid w:val="004A6523"/>
    <w:rsid w:val="004B23EA"/>
    <w:rsid w:val="004C46B4"/>
    <w:rsid w:val="004D1F21"/>
    <w:rsid w:val="004D520A"/>
    <w:rsid w:val="004E48E6"/>
    <w:rsid w:val="004F4088"/>
    <w:rsid w:val="00500856"/>
    <w:rsid w:val="00525A27"/>
    <w:rsid w:val="005368A3"/>
    <w:rsid w:val="00537E82"/>
    <w:rsid w:val="00545758"/>
    <w:rsid w:val="00552FF6"/>
    <w:rsid w:val="00591E15"/>
    <w:rsid w:val="005929CF"/>
    <w:rsid w:val="005B23DB"/>
    <w:rsid w:val="005C3DB8"/>
    <w:rsid w:val="005C757B"/>
    <w:rsid w:val="005D5D13"/>
    <w:rsid w:val="005F782A"/>
    <w:rsid w:val="006125C4"/>
    <w:rsid w:val="00614BFB"/>
    <w:rsid w:val="006331F6"/>
    <w:rsid w:val="006434E0"/>
    <w:rsid w:val="006556C6"/>
    <w:rsid w:val="00673D16"/>
    <w:rsid w:val="00676E4F"/>
    <w:rsid w:val="0069151E"/>
    <w:rsid w:val="006A0821"/>
    <w:rsid w:val="006A701F"/>
    <w:rsid w:val="006C4D59"/>
    <w:rsid w:val="006C60DB"/>
    <w:rsid w:val="006F3B6F"/>
    <w:rsid w:val="006F4B25"/>
    <w:rsid w:val="007044DD"/>
    <w:rsid w:val="00717DC7"/>
    <w:rsid w:val="00721127"/>
    <w:rsid w:val="007216B8"/>
    <w:rsid w:val="007261C8"/>
    <w:rsid w:val="00730BDF"/>
    <w:rsid w:val="00734EF8"/>
    <w:rsid w:val="00744C57"/>
    <w:rsid w:val="00755351"/>
    <w:rsid w:val="00783442"/>
    <w:rsid w:val="0078423C"/>
    <w:rsid w:val="007869BC"/>
    <w:rsid w:val="0078752B"/>
    <w:rsid w:val="00791213"/>
    <w:rsid w:val="007A06FB"/>
    <w:rsid w:val="007C35A8"/>
    <w:rsid w:val="007E125A"/>
    <w:rsid w:val="008124B5"/>
    <w:rsid w:val="008152B1"/>
    <w:rsid w:val="008266C7"/>
    <w:rsid w:val="008349A0"/>
    <w:rsid w:val="00842835"/>
    <w:rsid w:val="00851025"/>
    <w:rsid w:val="00854C24"/>
    <w:rsid w:val="00864FE6"/>
    <w:rsid w:val="00875B95"/>
    <w:rsid w:val="008915F6"/>
    <w:rsid w:val="00891EC6"/>
    <w:rsid w:val="00897E9C"/>
    <w:rsid w:val="008A15E4"/>
    <w:rsid w:val="008B0349"/>
    <w:rsid w:val="008C136C"/>
    <w:rsid w:val="008C256E"/>
    <w:rsid w:val="008C4F85"/>
    <w:rsid w:val="008C6DE5"/>
    <w:rsid w:val="008D41B6"/>
    <w:rsid w:val="008D5ACA"/>
    <w:rsid w:val="008E42C0"/>
    <w:rsid w:val="008F65F9"/>
    <w:rsid w:val="00902B64"/>
    <w:rsid w:val="00915359"/>
    <w:rsid w:val="00931CB1"/>
    <w:rsid w:val="00947D3D"/>
    <w:rsid w:val="00956D4D"/>
    <w:rsid w:val="0095736B"/>
    <w:rsid w:val="0096325B"/>
    <w:rsid w:val="00977C7F"/>
    <w:rsid w:val="009815DA"/>
    <w:rsid w:val="009932D5"/>
    <w:rsid w:val="009B2C5A"/>
    <w:rsid w:val="009B5EAA"/>
    <w:rsid w:val="009C2457"/>
    <w:rsid w:val="009C7663"/>
    <w:rsid w:val="009F34F5"/>
    <w:rsid w:val="00A15330"/>
    <w:rsid w:val="00A15D93"/>
    <w:rsid w:val="00A34A03"/>
    <w:rsid w:val="00A53235"/>
    <w:rsid w:val="00A54D3C"/>
    <w:rsid w:val="00A71439"/>
    <w:rsid w:val="00A96D0C"/>
    <w:rsid w:val="00A9764C"/>
    <w:rsid w:val="00AA4AF0"/>
    <w:rsid w:val="00AA723F"/>
    <w:rsid w:val="00AA7599"/>
    <w:rsid w:val="00AC51C4"/>
    <w:rsid w:val="00B00958"/>
    <w:rsid w:val="00B079C0"/>
    <w:rsid w:val="00B21AF8"/>
    <w:rsid w:val="00B33B1D"/>
    <w:rsid w:val="00B33D07"/>
    <w:rsid w:val="00B3657B"/>
    <w:rsid w:val="00B5073F"/>
    <w:rsid w:val="00B50C99"/>
    <w:rsid w:val="00B5325A"/>
    <w:rsid w:val="00B56C4C"/>
    <w:rsid w:val="00B66548"/>
    <w:rsid w:val="00B72A44"/>
    <w:rsid w:val="00B849DB"/>
    <w:rsid w:val="00B85D88"/>
    <w:rsid w:val="00B922F8"/>
    <w:rsid w:val="00BB1C4F"/>
    <w:rsid w:val="00BB4D84"/>
    <w:rsid w:val="00BC37EC"/>
    <w:rsid w:val="00BC6B8D"/>
    <w:rsid w:val="00BD0247"/>
    <w:rsid w:val="00BD1185"/>
    <w:rsid w:val="00C01241"/>
    <w:rsid w:val="00C01EC2"/>
    <w:rsid w:val="00C109A7"/>
    <w:rsid w:val="00C21E07"/>
    <w:rsid w:val="00C5079E"/>
    <w:rsid w:val="00C52393"/>
    <w:rsid w:val="00C60713"/>
    <w:rsid w:val="00C61269"/>
    <w:rsid w:val="00C65E50"/>
    <w:rsid w:val="00C94832"/>
    <w:rsid w:val="00C9608A"/>
    <w:rsid w:val="00CA0401"/>
    <w:rsid w:val="00CA482E"/>
    <w:rsid w:val="00CB56FF"/>
    <w:rsid w:val="00CD42DB"/>
    <w:rsid w:val="00CE3E1B"/>
    <w:rsid w:val="00CE7F95"/>
    <w:rsid w:val="00D01D18"/>
    <w:rsid w:val="00D02ADE"/>
    <w:rsid w:val="00D1284D"/>
    <w:rsid w:val="00D243AE"/>
    <w:rsid w:val="00D41722"/>
    <w:rsid w:val="00D65076"/>
    <w:rsid w:val="00D72FE6"/>
    <w:rsid w:val="00D82BF8"/>
    <w:rsid w:val="00D8388E"/>
    <w:rsid w:val="00D8762F"/>
    <w:rsid w:val="00D97817"/>
    <w:rsid w:val="00DA3B5D"/>
    <w:rsid w:val="00DA6A00"/>
    <w:rsid w:val="00DB034E"/>
    <w:rsid w:val="00DB41D7"/>
    <w:rsid w:val="00DC1392"/>
    <w:rsid w:val="00DC1EBE"/>
    <w:rsid w:val="00DD4715"/>
    <w:rsid w:val="00DF636C"/>
    <w:rsid w:val="00E008D8"/>
    <w:rsid w:val="00E02727"/>
    <w:rsid w:val="00E06638"/>
    <w:rsid w:val="00E40339"/>
    <w:rsid w:val="00E468B0"/>
    <w:rsid w:val="00E47965"/>
    <w:rsid w:val="00E52CDA"/>
    <w:rsid w:val="00E5730D"/>
    <w:rsid w:val="00E61089"/>
    <w:rsid w:val="00E852AD"/>
    <w:rsid w:val="00E85D2A"/>
    <w:rsid w:val="00E9518A"/>
    <w:rsid w:val="00EA6CF7"/>
    <w:rsid w:val="00EB28DA"/>
    <w:rsid w:val="00EE3389"/>
    <w:rsid w:val="00EF3A1C"/>
    <w:rsid w:val="00F02D24"/>
    <w:rsid w:val="00F15A12"/>
    <w:rsid w:val="00F362F9"/>
    <w:rsid w:val="00F7041B"/>
    <w:rsid w:val="00F733C4"/>
    <w:rsid w:val="00F73A75"/>
    <w:rsid w:val="00F77AD1"/>
    <w:rsid w:val="00FA6D54"/>
    <w:rsid w:val="00FB1466"/>
    <w:rsid w:val="00FB6D52"/>
    <w:rsid w:val="00FC1A1A"/>
    <w:rsid w:val="00FD11AE"/>
    <w:rsid w:val="00FD28C4"/>
    <w:rsid w:val="00FE5645"/>
    <w:rsid w:val="00FF41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BA9C4F"/>
  <w15:chartTrackingRefBased/>
  <w15:docId w15:val="{22E09E5E-C81F-6344-A029-4890A10B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ore-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360" w:lineRule="auto"/>
    </w:pPr>
    <w:rPr>
      <w:sz w:val="24"/>
      <w:szCs w:val="24"/>
      <w:lang w:eastAsia="en-US"/>
    </w:rPr>
  </w:style>
  <w:style w:type="paragraph" w:styleId="1">
    <w:name w:val="heading 1"/>
    <w:basedOn w:val="a"/>
    <w:next w:val="a"/>
    <w:qFormat/>
    <w:pPr>
      <w:keepNext/>
      <w:pageBreakBefore/>
      <w:numPr>
        <w:numId w:val="1"/>
      </w:numPr>
      <w:tabs>
        <w:tab w:val="left" w:pos="432"/>
      </w:tabs>
      <w:spacing w:after="480"/>
      <w:outlineLvl w:val="0"/>
    </w:pPr>
    <w:rPr>
      <w:b/>
      <w:bCs/>
      <w:kern w:val="2"/>
      <w:sz w:val="48"/>
      <w:szCs w:val="48"/>
    </w:rPr>
  </w:style>
  <w:style w:type="paragraph" w:styleId="2">
    <w:name w:val="heading 2"/>
    <w:basedOn w:val="a"/>
    <w:next w:val="a"/>
    <w:qFormat/>
    <w:pPr>
      <w:keepNext/>
      <w:numPr>
        <w:ilvl w:val="1"/>
        <w:numId w:val="1"/>
      </w:numPr>
      <w:tabs>
        <w:tab w:val="left" w:pos="576"/>
      </w:tabs>
      <w:spacing w:before="240" w:after="60"/>
      <w:outlineLvl w:val="1"/>
    </w:pPr>
    <w:rPr>
      <w:b/>
      <w:bCs/>
      <w:iCs/>
      <w:sz w:val="28"/>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Cs w:val="26"/>
    </w:rPr>
  </w:style>
  <w:style w:type="paragraph" w:styleId="4">
    <w:name w:val="heading 4"/>
    <w:basedOn w:val="a"/>
    <w:next w:val="a"/>
    <w:qFormat/>
    <w:pPr>
      <w:keepNext/>
      <w:numPr>
        <w:ilvl w:val="3"/>
        <w:numId w:val="1"/>
      </w:numPr>
      <w:tabs>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3">
    <w:name w:val="默认段落字体"/>
  </w:style>
  <w:style w:type="character" w:styleId="a4">
    <w:name w:val="Hyperlink"/>
    <w:rPr>
      <w:color w:val="000080"/>
      <w:u w:val="single"/>
    </w:rPr>
  </w:style>
  <w:style w:type="character" w:customStyle="1" w:styleId="IndexLink">
    <w:name w:val="Index Link"/>
  </w:style>
  <w:style w:type="paragraph" w:customStyle="1" w:styleId="Heading">
    <w:name w:val="Heading"/>
    <w:basedOn w:val="a"/>
    <w:next w:val="a5"/>
    <w:pPr>
      <w:spacing w:before="240" w:after="60" w:line="240" w:lineRule="auto"/>
      <w:jc w:val="center"/>
    </w:pPr>
    <w:rPr>
      <w:rFonts w:cs="Arial"/>
      <w:b/>
      <w:bCs/>
      <w:kern w:val="2"/>
      <w:sz w:val="48"/>
      <w:szCs w:val="32"/>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20">
    <w:name w:val="toc 2"/>
    <w:basedOn w:val="a"/>
    <w:next w:val="a"/>
    <w:uiPriority w:val="39"/>
    <w:pPr>
      <w:ind w:left="240"/>
    </w:pPr>
    <w:rPr>
      <w:i/>
    </w:rPr>
  </w:style>
  <w:style w:type="paragraph" w:styleId="10">
    <w:name w:val="toc 1"/>
    <w:basedOn w:val="a"/>
    <w:next w:val="a"/>
    <w:uiPriority w:val="39"/>
    <w:rPr>
      <w:b/>
    </w:rPr>
  </w:style>
  <w:style w:type="paragraph" w:styleId="30">
    <w:name w:val="toc 3"/>
    <w:basedOn w:val="a"/>
    <w:next w:val="a"/>
    <w:uiPriority w:val="39"/>
    <w:pPr>
      <w:ind w:left="480"/>
    </w:pPr>
  </w:style>
  <w:style w:type="paragraph" w:styleId="a8">
    <w:name w:val="Subtitle"/>
    <w:basedOn w:val="a"/>
    <w:next w:val="a5"/>
    <w:link w:val="Char"/>
    <w:qFormat/>
    <w:pPr>
      <w:spacing w:after="60"/>
      <w:jc w:val="center"/>
    </w:pPr>
    <w:rPr>
      <w:rFonts w:ascii="Arial" w:hAnsi="Arial" w:cs="Arial"/>
    </w:rPr>
  </w:style>
  <w:style w:type="paragraph" w:styleId="a9">
    <w:name w:val="header"/>
    <w:basedOn w:val="a"/>
    <w:pPr>
      <w:tabs>
        <w:tab w:val="center" w:pos="4320"/>
        <w:tab w:val="right" w:pos="8640"/>
      </w:tabs>
    </w:pPr>
  </w:style>
  <w:style w:type="paragraph" w:customStyle="1" w:styleId="TableofContents">
    <w:name w:val="Table of Contents"/>
    <w:basedOn w:val="a"/>
    <w:pPr>
      <w:spacing w:before="960" w:after="240"/>
    </w:pPr>
    <w:rPr>
      <w:b/>
      <w:sz w:val="36"/>
    </w:rPr>
  </w:style>
  <w:style w:type="paragraph" w:styleId="aa">
    <w:name w:val="footer"/>
    <w:basedOn w:val="a"/>
    <w:pPr>
      <w:tabs>
        <w:tab w:val="center" w:pos="4320"/>
        <w:tab w:val="right" w:pos="8640"/>
      </w:tabs>
    </w:pPr>
  </w:style>
  <w:style w:type="paragraph" w:styleId="40">
    <w:name w:val="toc 4"/>
    <w:basedOn w:val="Index"/>
    <w:pPr>
      <w:tabs>
        <w:tab w:val="right" w:leader="dot" w:pos="9123"/>
      </w:tabs>
      <w:ind w:left="849"/>
    </w:pPr>
  </w:style>
  <w:style w:type="paragraph" w:styleId="50">
    <w:name w:val="toc 5"/>
    <w:basedOn w:val="Index"/>
    <w:pPr>
      <w:tabs>
        <w:tab w:val="right" w:leader="dot" w:pos="8840"/>
      </w:tabs>
      <w:ind w:left="1132"/>
    </w:pPr>
  </w:style>
  <w:style w:type="paragraph" w:styleId="60">
    <w:name w:val="toc 6"/>
    <w:basedOn w:val="Index"/>
    <w:pPr>
      <w:tabs>
        <w:tab w:val="right" w:leader="dot" w:pos="8557"/>
      </w:tabs>
      <w:ind w:left="1415"/>
    </w:pPr>
  </w:style>
  <w:style w:type="paragraph" w:styleId="70">
    <w:name w:val="toc 7"/>
    <w:basedOn w:val="Index"/>
    <w:pPr>
      <w:tabs>
        <w:tab w:val="right" w:leader="dot" w:pos="8274"/>
      </w:tabs>
      <w:ind w:left="1698"/>
    </w:pPr>
  </w:style>
  <w:style w:type="paragraph" w:styleId="80">
    <w:name w:val="toc 8"/>
    <w:basedOn w:val="Index"/>
    <w:pPr>
      <w:tabs>
        <w:tab w:val="right" w:leader="dot" w:pos="7991"/>
      </w:tabs>
      <w:ind w:left="1981"/>
    </w:pPr>
  </w:style>
  <w:style w:type="paragraph" w:styleId="90">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customStyle="1" w:styleId="Char">
    <w:name w:val="부제 Char"/>
    <w:link w:val="a8"/>
    <w:rsid w:val="00B85D88"/>
    <w:rPr>
      <w:rFonts w:ascii="Arial" w:hAnsi="Arial" w:cs="Arial"/>
      <w:sz w:val="24"/>
      <w:szCs w:val="24"/>
      <w:lang w:eastAsia="en-US"/>
    </w:rPr>
  </w:style>
  <w:style w:type="table" w:styleId="ab">
    <w:name w:val="Table Grid"/>
    <w:basedOn w:val="a1"/>
    <w:uiPriority w:val="39"/>
    <w:rsid w:val="00717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uiPriority w:val="99"/>
    <w:semiHidden/>
    <w:unhideWhenUsed/>
    <w:rsid w:val="00280CA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ewart/we-dont-sell-saddles-here-4c59524d650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7553-90F8-4B1E-A729-C1F74910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346</TotalTime>
  <Pages>17</Pages>
  <Words>3078</Words>
  <Characters>17545</Characters>
  <Application>Microsoft Office Word</Application>
  <DocSecurity>0</DocSecurity>
  <Lines>146</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20582</CharactersWithSpaces>
  <SharedDoc>false</SharedDoc>
  <HLinks>
    <vt:vector size="6" baseType="variant">
      <vt:variant>
        <vt:i4>2621493</vt:i4>
      </vt:variant>
      <vt:variant>
        <vt:i4>63</vt:i4>
      </vt:variant>
      <vt:variant>
        <vt:i4>0</vt:i4>
      </vt:variant>
      <vt:variant>
        <vt:i4>5</vt:i4>
      </vt:variant>
      <vt:variant>
        <vt:lpwstr>https://medium.com/@stewart/we-dont-sell-saddles-here-4c59524d650d</vt:lpwstr>
      </vt:variant>
      <vt:variant>
        <vt:lpwstr>Web_Advice%7Ckromodor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cp:lastModifiedBy>Juhwan Lee</cp:lastModifiedBy>
  <cp:revision>112</cp:revision>
  <cp:lastPrinted>1899-12-31T15:32:08Z</cp:lastPrinted>
  <dcterms:created xsi:type="dcterms:W3CDTF">2022-01-24T13:43:00Z</dcterms:created>
  <dcterms:modified xsi:type="dcterms:W3CDTF">2022-01-25T16:20:00Z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